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14:paraId="7F35CD3F" w14:textId="77777777" w:rsidR="007B3AB7" w:rsidRPr="00A50C09" w:rsidRDefault="007B3AB7" w:rsidP="005B69C2">
      <w:pPr>
        <w:pStyle w:val="Header"/>
        <w:tabs>
          <w:tab w:val="clear" w:pos="9026"/>
          <w:tab w:val="right" w:pos="9498"/>
        </w:tabs>
        <w:spacing w:before="120"/>
        <w:ind w:right="-896"/>
        <w:rPr>
          <w:rFonts w:ascii="Arial" w:hAnsi="Arial" w:cs="Arial"/>
          <w:sz w:val="24"/>
          <w:szCs w:val="24"/>
        </w:rPr>
      </w:pPr>
      <w:r w:rsidRPr="00A50C09">
        <w:rPr>
          <w:rFonts w:ascii="Arial" w:hAnsi="Arial" w:cs="Arial"/>
          <w:sz w:val="24"/>
          <w:szCs w:val="24"/>
        </w:rPr>
        <w:t xml:space="preserve">See the </w:t>
      </w:r>
      <w:hyperlink r:id="rId8" w:history="1">
        <w:r w:rsidRPr="00171FB4">
          <w:rPr>
            <w:rStyle w:val="Hyperlink"/>
            <w:rFonts w:ascii="Arial" w:hAnsi="Arial" w:cs="Arial"/>
            <w:sz w:val="24"/>
            <w:szCs w:val="24"/>
          </w:rPr>
          <w:t>Postgraduate Assessment Regulations for Research Degrees</w:t>
        </w:r>
      </w:hyperlink>
      <w:r w:rsidRPr="00A50C09">
        <w:rPr>
          <w:rFonts w:ascii="Arial" w:hAnsi="Arial" w:cs="Arial"/>
          <w:sz w:val="24"/>
          <w:szCs w:val="24"/>
        </w:rPr>
        <w:t>:</w:t>
      </w:r>
    </w:p>
    <w:p w14:paraId="4E0FE1FF" w14:textId="77777777" w:rsidR="007B3AB7" w:rsidRPr="00171FB4" w:rsidRDefault="0023154F" w:rsidP="00A50C09">
      <w:pPr>
        <w:pStyle w:val="Header"/>
        <w:tabs>
          <w:tab w:val="clear" w:pos="9026"/>
          <w:tab w:val="right" w:pos="9498"/>
        </w:tabs>
        <w:ind w:right="-897"/>
        <w:rPr>
          <w:rFonts w:ascii="Arial" w:hAnsi="Arial" w:cs="Arial"/>
          <w:sz w:val="24"/>
          <w:szCs w:val="24"/>
        </w:rPr>
      </w:pPr>
      <w:hyperlink r:id="rId9" w:history="1">
        <w:r w:rsidR="00171FB4" w:rsidRPr="00171FB4">
          <w:rPr>
            <w:rStyle w:val="Hyperlink"/>
            <w:rFonts w:ascii="Arial" w:hAnsi="Arial" w:cs="Arial"/>
            <w:sz w:val="24"/>
            <w:szCs w:val="24"/>
          </w:rPr>
          <w:t>https://www.ed.ac.uk/files/atoms/files/pgr_assessmentregulations.pdf</w:t>
        </w:r>
      </w:hyperlink>
      <w:r w:rsidR="00171FB4" w:rsidRPr="00171FB4">
        <w:rPr>
          <w:rFonts w:ascii="Arial" w:hAnsi="Arial" w:cs="Arial"/>
          <w:sz w:val="24"/>
          <w:szCs w:val="24"/>
        </w:rPr>
        <w:t xml:space="preserve"> </w:t>
      </w:r>
      <w:r w:rsidR="007B3AB7" w:rsidRPr="00171FB4">
        <w:rPr>
          <w:rFonts w:ascii="Arial" w:hAnsi="Arial" w:cs="Arial"/>
          <w:sz w:val="24"/>
          <w:szCs w:val="24"/>
        </w:rPr>
        <w:t xml:space="preserve">  </w:t>
      </w:r>
    </w:p>
    <w:p w14:paraId="525DD412" w14:textId="77777777" w:rsidR="007B3AB7" w:rsidRPr="00A50C09" w:rsidRDefault="007B3AB7" w:rsidP="007B3AB7">
      <w:pPr>
        <w:pStyle w:val="Header"/>
        <w:rPr>
          <w:rFonts w:ascii="Arial" w:hAnsi="Arial" w:cs="Arial"/>
          <w:sz w:val="24"/>
          <w:szCs w:val="24"/>
        </w:rPr>
      </w:pP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1418"/>
        <w:gridCol w:w="850"/>
        <w:gridCol w:w="1701"/>
      </w:tblGrid>
      <w:tr w:rsidR="007B3AB7" w:rsidRPr="00A50C09" w14:paraId="38BF96F5" w14:textId="77777777" w:rsidTr="00A50C09">
        <w:tc>
          <w:tcPr>
            <w:tcW w:w="2093" w:type="dxa"/>
            <w:shd w:val="clear" w:color="auto" w:fill="auto"/>
          </w:tcPr>
          <w:p w14:paraId="749D879C" w14:textId="77777777" w:rsidR="007B3AB7" w:rsidRPr="00A50C09" w:rsidRDefault="00570320" w:rsidP="00B7523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Name of </w:t>
            </w:r>
            <w:r w:rsidR="005B23F8">
              <w:rPr>
                <w:rFonts w:ascii="Arial" w:hAnsi="Arial" w:cs="Arial"/>
                <w:szCs w:val="24"/>
              </w:rPr>
              <w:t>student</w:t>
            </w:r>
            <w:r w:rsidR="007B3AB7" w:rsidRPr="00A50C09">
              <w:rPr>
                <w:rFonts w:ascii="Arial" w:hAnsi="Arial" w:cs="Arial"/>
                <w:szCs w:val="24"/>
              </w:rPr>
              <w:t>:</w:t>
            </w:r>
          </w:p>
          <w:p w14:paraId="5A685A0A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-1771692107"/>
            <w:placeholder>
              <w:docPart w:val="DefaultPlaceholder_1081868574"/>
            </w:placeholder>
          </w:sdtPr>
          <w:sdtEndPr/>
          <w:sdtContent>
            <w:tc>
              <w:tcPr>
                <w:tcW w:w="5245" w:type="dxa"/>
                <w:gridSpan w:val="2"/>
                <w:shd w:val="clear" w:color="auto" w:fill="FFFFFF" w:themeFill="background1"/>
              </w:tcPr>
              <w:p w14:paraId="705320E6" w14:textId="77777777" w:rsidR="007B3AB7" w:rsidRPr="00A50C09" w:rsidRDefault="009F1DD7" w:rsidP="009F1DD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 xml:space="preserve">Warwick Wainwright </w:t>
                </w:r>
              </w:p>
            </w:tc>
          </w:sdtContent>
        </w:sdt>
        <w:tc>
          <w:tcPr>
            <w:tcW w:w="850" w:type="dxa"/>
            <w:shd w:val="clear" w:color="auto" w:fill="auto"/>
          </w:tcPr>
          <w:p w14:paraId="40220DA4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UUN</w:t>
            </w:r>
          </w:p>
        </w:tc>
        <w:tc>
          <w:tcPr>
            <w:tcW w:w="1701" w:type="dxa"/>
            <w:shd w:val="clear" w:color="auto" w:fill="FFFFFF" w:themeFill="background1"/>
          </w:tcPr>
          <w:p w14:paraId="7572309B" w14:textId="77777777" w:rsidR="007B3AB7" w:rsidRPr="00A50C09" w:rsidRDefault="007B3AB7" w:rsidP="009F1DD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S</w:t>
            </w:r>
            <w:sdt>
              <w:sdtPr>
                <w:rPr>
                  <w:rFonts w:ascii="Arial" w:hAnsi="Arial" w:cs="Arial"/>
                  <w:szCs w:val="24"/>
                </w:rPr>
                <w:id w:val="-1843153882"/>
                <w:placeholder>
                  <w:docPart w:val="DefaultPlaceholder_1081868574"/>
                </w:placeholder>
              </w:sdtPr>
              <w:sdtEndPr/>
              <w:sdtContent>
                <w:r w:rsidR="009F1DD7">
                  <w:rPr>
                    <w:rFonts w:ascii="Arial" w:hAnsi="Arial" w:cs="Arial"/>
                    <w:szCs w:val="24"/>
                  </w:rPr>
                  <w:t>1364397</w:t>
                </w:r>
              </w:sdtContent>
            </w:sdt>
          </w:p>
        </w:tc>
      </w:tr>
      <w:tr w:rsidR="007B3AB7" w:rsidRPr="00A50C09" w14:paraId="30E645BF" w14:textId="77777777" w:rsidTr="00A50C09">
        <w:tc>
          <w:tcPr>
            <w:tcW w:w="2093" w:type="dxa"/>
            <w:shd w:val="clear" w:color="auto" w:fill="auto"/>
          </w:tcPr>
          <w:p w14:paraId="290EF72B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University email:</w:t>
            </w:r>
          </w:p>
          <w:p w14:paraId="3E2CEF02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1820303467"/>
            <w:placeholder>
              <w:docPart w:val="DefaultPlaceholder_1081868574"/>
            </w:placeholder>
          </w:sdtPr>
          <w:sdtEndPr/>
          <w:sdtContent>
            <w:tc>
              <w:tcPr>
                <w:tcW w:w="7796" w:type="dxa"/>
                <w:gridSpan w:val="4"/>
                <w:shd w:val="clear" w:color="auto" w:fill="FFFFFF" w:themeFill="background1"/>
              </w:tcPr>
              <w:p w14:paraId="5CD9F704" w14:textId="77777777" w:rsidR="007B3AB7" w:rsidRPr="00A50C09" w:rsidRDefault="009F1DD7" w:rsidP="009F1DD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Warwick.wainwright@sruc.ac.uk</w:t>
                </w:r>
              </w:p>
            </w:tc>
          </w:sdtContent>
        </w:sdt>
      </w:tr>
      <w:tr w:rsidR="007B3AB7" w:rsidRPr="00A50C09" w14:paraId="33789207" w14:textId="77777777" w:rsidTr="00A50C09">
        <w:tc>
          <w:tcPr>
            <w:tcW w:w="2093" w:type="dxa"/>
            <w:shd w:val="clear" w:color="auto" w:fill="auto"/>
          </w:tcPr>
          <w:p w14:paraId="0D0E7C71" w14:textId="77777777" w:rsidR="007B3AB7" w:rsidRPr="00A50C09" w:rsidRDefault="007B3AB7" w:rsidP="00570320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Degree </w:t>
            </w:r>
            <w:r w:rsidR="00570320">
              <w:rPr>
                <w:rFonts w:ascii="Arial" w:hAnsi="Arial" w:cs="Arial"/>
                <w:szCs w:val="24"/>
              </w:rPr>
              <w:t>s</w:t>
            </w:r>
            <w:r w:rsidRPr="00A50C09">
              <w:rPr>
                <w:rFonts w:ascii="Arial" w:hAnsi="Arial" w:cs="Arial"/>
                <w:szCs w:val="24"/>
              </w:rPr>
              <w:t>ought:</w:t>
            </w:r>
          </w:p>
        </w:tc>
        <w:sdt>
          <w:sdtPr>
            <w:rPr>
              <w:rFonts w:ascii="Arial" w:hAnsi="Arial" w:cs="Arial"/>
              <w:szCs w:val="24"/>
            </w:rPr>
            <w:id w:val="-2039413286"/>
            <w:placeholder>
              <w:docPart w:val="DefaultPlaceholder_1081868574"/>
            </w:placeholder>
          </w:sdtPr>
          <w:sdtEndPr/>
          <w:sdtContent>
            <w:tc>
              <w:tcPr>
                <w:tcW w:w="3827" w:type="dxa"/>
                <w:shd w:val="clear" w:color="auto" w:fill="FFFFFF" w:themeFill="background1"/>
              </w:tcPr>
              <w:p w14:paraId="7FC8BC89" w14:textId="77777777" w:rsidR="007B3AB7" w:rsidRPr="00A50C09" w:rsidRDefault="009F1DD7" w:rsidP="009F1DD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PhD</w:t>
                </w:r>
              </w:p>
            </w:tc>
          </w:sdtContent>
        </w:sdt>
        <w:tc>
          <w:tcPr>
            <w:tcW w:w="2268" w:type="dxa"/>
            <w:gridSpan w:val="2"/>
            <w:shd w:val="clear" w:color="auto" w:fill="auto"/>
          </w:tcPr>
          <w:p w14:paraId="52F5CA88" w14:textId="77777777" w:rsidR="007B3AB7" w:rsidRPr="00A50C09" w:rsidRDefault="007B3AB7" w:rsidP="00570320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No. of words in the main text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</w:tc>
        <w:sdt>
          <w:sdtPr>
            <w:rPr>
              <w:rFonts w:ascii="Arial" w:hAnsi="Arial" w:cs="Arial"/>
              <w:szCs w:val="24"/>
            </w:rPr>
            <w:id w:val="-989559649"/>
            <w:placeholder>
              <w:docPart w:val="DefaultPlaceholder_1081868574"/>
            </w:placeholder>
          </w:sdtPr>
          <w:sdtEndPr/>
          <w:sdtContent>
            <w:tc>
              <w:tcPr>
                <w:tcW w:w="1701" w:type="dxa"/>
                <w:shd w:val="clear" w:color="auto" w:fill="FFFFFF" w:themeFill="background1"/>
              </w:tcPr>
              <w:p w14:paraId="3A679980" w14:textId="63DC8D4A" w:rsidR="007B3AB7" w:rsidRPr="00A50C09" w:rsidRDefault="0023154F" w:rsidP="0023154F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293</w:t>
                </w:r>
              </w:p>
            </w:tc>
          </w:sdtContent>
        </w:sdt>
      </w:tr>
      <w:tr w:rsidR="007B3AB7" w:rsidRPr="00A50C09" w14:paraId="6B620BAC" w14:textId="77777777" w:rsidTr="00A50C09">
        <w:tc>
          <w:tcPr>
            <w:tcW w:w="2093" w:type="dxa"/>
            <w:shd w:val="clear" w:color="auto" w:fill="auto"/>
          </w:tcPr>
          <w:p w14:paraId="3386D7CE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Title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  <w:p w14:paraId="5711DBB1" w14:textId="77777777"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693587535"/>
            <w:placeholder>
              <w:docPart w:val="DefaultPlaceholder_1081868574"/>
            </w:placeholder>
          </w:sdtPr>
          <w:sdtEndPr/>
          <w:sdtContent>
            <w:bookmarkStart w:id="0" w:name="_Toc503689847" w:displacedByCustomXml="prev"/>
            <w:tc>
              <w:tcPr>
                <w:tcW w:w="7796" w:type="dxa"/>
                <w:gridSpan w:val="4"/>
                <w:shd w:val="clear" w:color="auto" w:fill="FFFFFF" w:themeFill="background1"/>
              </w:tcPr>
              <w:p w14:paraId="6325F7AE" w14:textId="77777777" w:rsidR="009F1DD7" w:rsidRPr="009F1DD7" w:rsidRDefault="009F1DD7" w:rsidP="009F1DD7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F1DD7">
                  <w:rPr>
                    <w:rFonts w:ascii="Arial" w:hAnsi="Arial" w:cs="Arial"/>
                    <w:bCs/>
                    <w:szCs w:val="24"/>
                  </w:rPr>
                  <w:t>Economic instruments for supplying agrobiodiversity conservation</w:t>
                </w:r>
                <w:bookmarkEnd w:id="0"/>
              </w:p>
              <w:p w14:paraId="429BBB02" w14:textId="77777777" w:rsidR="007B3AB7" w:rsidRPr="00A50C09" w:rsidRDefault="007B3AB7" w:rsidP="00B75237">
                <w:pPr>
                  <w:rPr>
                    <w:rFonts w:ascii="Arial" w:hAnsi="Arial" w:cs="Arial"/>
                    <w:szCs w:val="24"/>
                  </w:rPr>
                </w:pPr>
              </w:p>
            </w:tc>
          </w:sdtContent>
        </w:sdt>
      </w:tr>
    </w:tbl>
    <w:p w14:paraId="2B66BE6C" w14:textId="77777777" w:rsidR="007B3AB7" w:rsidRPr="00A50C09" w:rsidRDefault="007B3AB7" w:rsidP="007B3AB7">
      <w:pPr>
        <w:spacing w:before="120"/>
        <w:rPr>
          <w:rFonts w:ascii="Arial" w:hAnsi="Arial" w:cs="Arial"/>
          <w:szCs w:val="24"/>
        </w:rPr>
      </w:pPr>
      <w:r w:rsidRPr="00A50C09">
        <w:rPr>
          <w:rFonts w:ascii="Arial" w:hAnsi="Arial" w:cs="Arial"/>
          <w:szCs w:val="24"/>
        </w:rPr>
        <w:t xml:space="preserve">Insert the abstract text here - the space will expand as you type. 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B3AB7" w:rsidRPr="007B3AB7" w14:paraId="46530827" w14:textId="77777777" w:rsidTr="005B69C2">
        <w:tc>
          <w:tcPr>
            <w:tcW w:w="9889" w:type="dxa"/>
            <w:shd w:val="clear" w:color="auto" w:fill="FFFFFF" w:themeFill="background1"/>
          </w:tcPr>
          <w:p w14:paraId="6F205468" w14:textId="30FB5943" w:rsidR="007B3AB7" w:rsidRPr="007B3AB7" w:rsidRDefault="00E37E11" w:rsidP="0023154F">
            <w:pPr>
              <w:rPr>
                <w:rFonts w:ascii="Arial" w:hAnsi="Arial" w:cs="Arial"/>
                <w:szCs w:val="24"/>
              </w:rPr>
            </w:pPr>
            <w:r w:rsidRPr="00380E94">
              <w:rPr>
                <w:lang w:eastAsia="en-GB"/>
              </w:rPr>
              <w:t xml:space="preserve">Agrobiodiversity is declining across </w:t>
            </w:r>
            <w:r w:rsidR="00F1179A">
              <w:rPr>
                <w:lang w:eastAsia="en-GB"/>
              </w:rPr>
              <w:t>many</w:t>
            </w:r>
            <w:r w:rsidRPr="00380E94">
              <w:rPr>
                <w:lang w:eastAsia="en-GB"/>
              </w:rPr>
              <w:t xml:space="preserve"> farm production systems. These declines </w:t>
            </w:r>
            <w:r w:rsidR="00C32D81">
              <w:rPr>
                <w:lang w:eastAsia="en-GB"/>
              </w:rPr>
              <w:t>include</w:t>
            </w:r>
            <w:r w:rsidR="0023154F">
              <w:rPr>
                <w:lang w:eastAsia="en-GB"/>
              </w:rPr>
              <w:t xml:space="preserve"> </w:t>
            </w:r>
            <w:r w:rsidRPr="00380E94">
              <w:rPr>
                <w:lang w:eastAsia="en-GB"/>
              </w:rPr>
              <w:t>farm animal genetic resources (FAnGR) and plant genetic resources (PGR)</w:t>
            </w:r>
            <w:r w:rsidR="00C32D81">
              <w:rPr>
                <w:lang w:eastAsia="en-GB"/>
              </w:rPr>
              <w:t>, which are</w:t>
            </w:r>
            <w:r w:rsidRPr="00380E94">
              <w:rPr>
                <w:lang w:eastAsia="en-GB"/>
              </w:rPr>
              <w:t xml:space="preserve"> the focus of this PhD. </w:t>
            </w:r>
            <w:r w:rsidR="00C32D81">
              <w:rPr>
                <w:lang w:eastAsia="en-GB"/>
              </w:rPr>
              <w:t xml:space="preserve"> Animal and plant genetic diversity</w:t>
            </w:r>
            <w:r w:rsidRPr="00380E94">
              <w:rPr>
                <w:lang w:eastAsia="en-GB"/>
              </w:rPr>
              <w:t xml:space="preserve"> can sustain greater adaptability and resilience in commercial production through so called ‘option value’. In addition, PGR and FAnGR embody cultural and heritage attributes </w:t>
            </w:r>
            <w:r w:rsidR="00C32D81">
              <w:rPr>
                <w:lang w:eastAsia="en-GB"/>
              </w:rPr>
              <w:t>that are often under-</w:t>
            </w:r>
            <w:r w:rsidRPr="00380E94">
              <w:rPr>
                <w:lang w:eastAsia="en-GB"/>
              </w:rPr>
              <w:t xml:space="preserve">valued by society. Conservation is therefore important and economic incentives represent a potential mechanism to improve the status of rare breeds, cultivars and crop wild relatives. </w:t>
            </w:r>
            <w:r w:rsidR="00C32D81">
              <w:rPr>
                <w:lang w:eastAsia="en-GB"/>
              </w:rPr>
              <w:t>I</w:t>
            </w:r>
            <w:r>
              <w:rPr>
                <w:lang w:eastAsia="en-GB"/>
              </w:rPr>
              <w:t xml:space="preserve">ncentive tools in the context of PGR and FAnGR </w:t>
            </w:r>
            <w:r w:rsidR="00C32D81">
              <w:rPr>
                <w:lang w:eastAsia="en-GB"/>
              </w:rPr>
              <w:t>are</w:t>
            </w:r>
            <w:r w:rsidR="0023154F">
              <w:rPr>
                <w:lang w:eastAsia="en-GB"/>
              </w:rPr>
              <w:t xml:space="preserve"> </w:t>
            </w:r>
            <w:r w:rsidRPr="00380E94">
              <w:rPr>
                <w:lang w:eastAsia="en-GB"/>
              </w:rPr>
              <w:t>under</w:t>
            </w:r>
            <w:r w:rsidR="0023154F">
              <w:rPr>
                <w:lang w:eastAsia="en-GB"/>
              </w:rPr>
              <w:t xml:space="preserve"> </w:t>
            </w:r>
            <w:r w:rsidRPr="00380E94">
              <w:rPr>
                <w:lang w:eastAsia="en-GB"/>
              </w:rPr>
              <w:t xml:space="preserve">explored </w:t>
            </w:r>
            <w:r w:rsidR="00C32D81">
              <w:rPr>
                <w:lang w:eastAsia="en-GB"/>
              </w:rPr>
              <w:t>and</w:t>
            </w:r>
            <w:r w:rsidRPr="00380E94">
              <w:rPr>
                <w:lang w:eastAsia="en-GB"/>
              </w:rPr>
              <w:t xml:space="preserve"> may improve </w:t>
            </w:r>
            <w:r w:rsidR="00C32D81">
              <w:rPr>
                <w:lang w:eastAsia="en-GB"/>
              </w:rPr>
              <w:t xml:space="preserve">the </w:t>
            </w:r>
            <w:r w:rsidRPr="00380E94">
              <w:rPr>
                <w:lang w:eastAsia="en-GB"/>
              </w:rPr>
              <w:t>economic efficiency</w:t>
            </w:r>
            <w:r>
              <w:rPr>
                <w:lang w:eastAsia="en-GB"/>
              </w:rPr>
              <w:t xml:space="preserve"> </w:t>
            </w:r>
            <w:r w:rsidR="00C32D81">
              <w:rPr>
                <w:lang w:eastAsia="en-GB"/>
              </w:rPr>
              <w:t>of</w:t>
            </w:r>
            <w:r>
              <w:rPr>
                <w:lang w:eastAsia="en-GB"/>
              </w:rPr>
              <w:t xml:space="preserve"> conservation </w:t>
            </w:r>
            <w:r w:rsidR="00C32D81">
              <w:rPr>
                <w:lang w:eastAsia="en-GB"/>
              </w:rPr>
              <w:t>decisions</w:t>
            </w:r>
            <w:r w:rsidRPr="00380E94">
              <w:rPr>
                <w:lang w:eastAsia="en-GB"/>
              </w:rPr>
              <w:t>. Using different survey instruments and modelling approaches</w:t>
            </w:r>
            <w:r>
              <w:rPr>
                <w:lang w:eastAsia="en-GB"/>
              </w:rPr>
              <w:t xml:space="preserve"> (including choice modelling, linear programming and multi criteria decision analysis)</w:t>
            </w:r>
            <w:r w:rsidRPr="00380E94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I</w:t>
            </w:r>
            <w:r w:rsidRPr="00380E94">
              <w:rPr>
                <w:lang w:eastAsia="en-GB"/>
              </w:rPr>
              <w:t xml:space="preserve"> investigate how targeted </w:t>
            </w:r>
            <w:r w:rsidR="00C32D81">
              <w:rPr>
                <w:lang w:eastAsia="en-GB"/>
              </w:rPr>
              <w:t xml:space="preserve">incentive </w:t>
            </w:r>
            <w:r>
              <w:rPr>
                <w:lang w:eastAsia="en-GB"/>
              </w:rPr>
              <w:t>interventions</w:t>
            </w:r>
            <w:r w:rsidRPr="00380E94">
              <w:rPr>
                <w:lang w:eastAsia="en-GB"/>
              </w:rPr>
              <w:t xml:space="preserve">, could result in </w:t>
            </w:r>
            <w:r w:rsidR="00C32D81">
              <w:rPr>
                <w:lang w:eastAsia="en-GB"/>
              </w:rPr>
              <w:t>better</w:t>
            </w:r>
            <w:r w:rsidR="0023154F">
              <w:rPr>
                <w:lang w:eastAsia="en-GB"/>
              </w:rPr>
              <w:t xml:space="preserve"> </w:t>
            </w:r>
            <w:r w:rsidRPr="00380E94">
              <w:rPr>
                <w:lang w:eastAsia="en-GB"/>
              </w:rPr>
              <w:t>conservation outcomes.</w:t>
            </w:r>
            <w:r w:rsidR="00C32D81">
              <w:rPr>
                <w:lang w:eastAsia="en-GB"/>
              </w:rPr>
              <w:t xml:space="preserve"> The</w:t>
            </w:r>
            <w:r w:rsidRPr="00380E94">
              <w:rPr>
                <w:lang w:eastAsia="en-GB"/>
              </w:rPr>
              <w:t xml:space="preserve"> findings suggest optimising subsidy support relies on three factors. First, institutional and incentive support offered to farmers for conservation should reflect local circumstances</w:t>
            </w:r>
            <w:r>
              <w:rPr>
                <w:lang w:eastAsia="en-GB"/>
              </w:rPr>
              <w:t>, including  barriers-to-entry in conservation schemes</w:t>
            </w:r>
            <w:r w:rsidRPr="00380E94">
              <w:rPr>
                <w:lang w:eastAsia="en-GB"/>
              </w:rPr>
              <w:t xml:space="preserve">. Second, identifying least cost suppliers of conservation services may enable </w:t>
            </w:r>
            <w:r>
              <w:rPr>
                <w:lang w:eastAsia="en-GB"/>
              </w:rPr>
              <w:t>more</w:t>
            </w:r>
            <w:r w:rsidRPr="00380E94">
              <w:rPr>
                <w:lang w:eastAsia="en-GB"/>
              </w:rPr>
              <w:t xml:space="preserve"> diversity to be conserved at </w:t>
            </w:r>
            <w:r>
              <w:rPr>
                <w:lang w:eastAsia="en-GB"/>
              </w:rPr>
              <w:t>comparable</w:t>
            </w:r>
            <w:r w:rsidRPr="00380E94">
              <w:rPr>
                <w:lang w:eastAsia="en-GB"/>
              </w:rPr>
              <w:t xml:space="preserve"> cost. Third, optimising </w:t>
            </w:r>
            <w:r w:rsidR="00C32D81">
              <w:rPr>
                <w:lang w:eastAsia="en-GB"/>
              </w:rPr>
              <w:t>the</w:t>
            </w:r>
            <w:r w:rsidR="0023154F">
              <w:rPr>
                <w:lang w:eastAsia="en-GB"/>
              </w:rPr>
              <w:t xml:space="preserve"> </w:t>
            </w:r>
            <w:r w:rsidRPr="00380E94">
              <w:rPr>
                <w:lang w:eastAsia="en-GB"/>
              </w:rPr>
              <w:t xml:space="preserve">species, varieties and breeds </w:t>
            </w:r>
            <w:r w:rsidR="00C32D81">
              <w:rPr>
                <w:lang w:eastAsia="en-GB"/>
              </w:rPr>
              <w:t xml:space="preserve">that </w:t>
            </w:r>
            <w:r w:rsidRPr="00380E94">
              <w:rPr>
                <w:lang w:eastAsia="en-GB"/>
              </w:rPr>
              <w:t xml:space="preserve">are supported </w:t>
            </w:r>
            <w:r>
              <w:rPr>
                <w:lang w:eastAsia="en-GB"/>
              </w:rPr>
              <w:t xml:space="preserve">may improve conservation outcomes through more rationalised investments in diversity. </w:t>
            </w:r>
            <w:r w:rsidRPr="00380E94">
              <w:rPr>
                <w:lang w:eastAsia="en-GB"/>
              </w:rPr>
              <w:t xml:space="preserve">Policy responses to address declining FAnGR and PGR </w:t>
            </w:r>
            <w:r>
              <w:rPr>
                <w:lang w:eastAsia="en-GB"/>
              </w:rPr>
              <w:t xml:space="preserve">should consider the use of </w:t>
            </w:r>
            <w:r w:rsidRPr="00380E94">
              <w:rPr>
                <w:lang w:eastAsia="en-GB"/>
              </w:rPr>
              <w:t>tender instruments (i.e. reverse auctions)</w:t>
            </w:r>
            <w:r>
              <w:rPr>
                <w:lang w:eastAsia="en-GB"/>
              </w:rPr>
              <w:t xml:space="preserve"> to identify </w:t>
            </w:r>
            <w:r w:rsidRPr="00380E94">
              <w:rPr>
                <w:lang w:eastAsia="en-GB"/>
              </w:rPr>
              <w:t>least cost suppliers</w:t>
            </w:r>
            <w:r>
              <w:rPr>
                <w:lang w:eastAsia="en-GB"/>
              </w:rPr>
              <w:t xml:space="preserve"> for conservation services. Optimisation modelling and decision analysis techniques can be used to measure trade-offs inherent in different conservation goals</w:t>
            </w:r>
            <w:r w:rsidR="00C32D81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and ultimately balance the use and non-use values of diversity that are supplied through the </w:t>
            </w:r>
            <w:r w:rsidR="00C32D81">
              <w:rPr>
                <w:lang w:eastAsia="en-GB"/>
              </w:rPr>
              <w:t>market</w:t>
            </w:r>
            <w:r>
              <w:rPr>
                <w:lang w:eastAsia="en-GB"/>
              </w:rPr>
              <w:t xml:space="preserve">. While the drive for sustainable intensification of production may improve productivity, we need to be clear how </w:t>
            </w:r>
            <w:r w:rsidR="00C32D81">
              <w:rPr>
                <w:lang w:eastAsia="en-GB"/>
              </w:rPr>
              <w:t xml:space="preserve">the value of </w:t>
            </w:r>
            <w:r>
              <w:rPr>
                <w:lang w:eastAsia="en-GB"/>
              </w:rPr>
              <w:t>breed and cultivar diversity can be</w:t>
            </w:r>
            <w:r w:rsidR="0023154F">
              <w:rPr>
                <w:lang w:eastAsia="en-GB"/>
              </w:rPr>
              <w:t xml:space="preserve"> </w:t>
            </w:r>
            <w:r w:rsidR="00C32D81">
              <w:rPr>
                <w:lang w:eastAsia="en-GB"/>
              </w:rPr>
              <w:t>included</w:t>
            </w:r>
            <w:bookmarkStart w:id="1" w:name="_GoBack"/>
            <w:bookmarkEnd w:id="1"/>
            <w:r w:rsidR="00C32D8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 xml:space="preserve"> in future policy </w:t>
            </w:r>
            <w:r w:rsidR="00C32D81">
              <w:rPr>
                <w:lang w:eastAsia="en-GB"/>
              </w:rPr>
              <w:t>instruments</w:t>
            </w:r>
            <w:r>
              <w:rPr>
                <w:lang w:eastAsia="en-GB"/>
              </w:rPr>
              <w:t xml:space="preserve">. </w:t>
            </w:r>
          </w:p>
        </w:tc>
      </w:tr>
    </w:tbl>
    <w:p w14:paraId="7A6C8912" w14:textId="77777777" w:rsidR="00EB5D3F" w:rsidRPr="007B3AB7" w:rsidRDefault="00EB5D3F">
      <w:pPr>
        <w:rPr>
          <w:szCs w:val="24"/>
        </w:rPr>
      </w:pPr>
    </w:p>
    <w:sectPr w:rsidR="00EB5D3F" w:rsidRPr="007B3AB7" w:rsidSect="000903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7728" w15:done="0"/>
  <w15:commentEx w15:paraId="30E4FF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690A8" w14:textId="77777777" w:rsidR="00807A45" w:rsidRDefault="00807A45" w:rsidP="00B7524A">
      <w:r>
        <w:separator/>
      </w:r>
    </w:p>
  </w:endnote>
  <w:endnote w:type="continuationSeparator" w:id="0">
    <w:p w14:paraId="0754AF74" w14:textId="77777777" w:rsidR="00807A45" w:rsidRDefault="00807A45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CE2F3" w14:textId="77777777" w:rsidR="00EB1825" w:rsidRDefault="00EB18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9A128" w14:textId="77777777" w:rsidR="006D5890" w:rsidRPr="00C262BF" w:rsidRDefault="006D5890" w:rsidP="006D5890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6D5890" w:rsidRPr="00C262BF" w14:paraId="0E10C93C" w14:textId="77777777" w:rsidTr="0060403B">
      <w:tc>
        <w:tcPr>
          <w:tcW w:w="7196" w:type="dxa"/>
          <w:shd w:val="clear" w:color="auto" w:fill="FFFFFF" w:themeFill="background1"/>
        </w:tcPr>
        <w:p w14:paraId="2AD86D59" w14:textId="77777777" w:rsidR="006D5890" w:rsidRPr="00C262BF" w:rsidRDefault="006D5890" w:rsidP="00EB1825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1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</w:t>
          </w:r>
          <w:r w:rsidR="00EB1825">
            <w:rPr>
              <w:rFonts w:ascii="Arial" w:hAnsi="Arial" w:cs="Arial"/>
            </w:rPr>
            <w:t>1</w:t>
          </w:r>
          <w:r w:rsidRPr="00C262BF">
            <w:rPr>
              <w:rFonts w:ascii="Arial" w:hAnsi="Arial" w:cs="Arial"/>
            </w:rPr>
            <w:t xml:space="preserve"> </w:t>
          </w:r>
          <w:r w:rsidR="00F644B9">
            <w:rPr>
              <w:rFonts w:ascii="Arial" w:hAnsi="Arial" w:cs="Arial"/>
            </w:rPr>
            <w:t>4</w:t>
          </w:r>
          <w:r w:rsidR="00EB1825">
            <w:rPr>
              <w:rFonts w:ascii="Arial" w:hAnsi="Arial" w:cs="Arial"/>
            </w:rPr>
            <w:t>990</w:t>
          </w:r>
          <w:r w:rsidRPr="00C262BF">
            <w:rPr>
              <w:rFonts w:ascii="Arial" w:hAnsi="Arial" w:cs="Arial"/>
            </w:rPr>
            <w:t>.</w:t>
          </w:r>
        </w:p>
      </w:tc>
      <w:tc>
        <w:tcPr>
          <w:tcW w:w="2046" w:type="dxa"/>
          <w:shd w:val="clear" w:color="auto" w:fill="FFFFFF" w:themeFill="background1"/>
        </w:tcPr>
        <w:p w14:paraId="4BE7C5E0" w14:textId="77777777" w:rsidR="006D5890" w:rsidRPr="00C262BF" w:rsidRDefault="006D5890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Date last reviewed:</w:t>
          </w:r>
        </w:p>
        <w:p w14:paraId="159EF459" w14:textId="77777777" w:rsidR="006D5890" w:rsidRPr="00C262BF" w:rsidRDefault="00DD6148" w:rsidP="0060403B">
          <w:pPr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15.05.15</w:t>
          </w:r>
        </w:p>
      </w:tc>
    </w:tr>
  </w:tbl>
  <w:p w14:paraId="3504C08A" w14:textId="77777777" w:rsidR="001F5430" w:rsidRPr="006D5890" w:rsidRDefault="006D5890" w:rsidP="006D5890">
    <w:pPr>
      <w:spacing w:before="120"/>
      <w:rPr>
        <w:sz w:val="16"/>
        <w:szCs w:val="16"/>
      </w:rPr>
    </w:pPr>
    <w:r w:rsidRPr="006D5890">
      <w:rPr>
        <w:rFonts w:ascii="Arial" w:hAnsi="Arial" w:cs="Arial"/>
        <w:sz w:val="16"/>
        <w:szCs w:val="16"/>
      </w:rPr>
      <w:t>K:\AAPS\D-AcademicAdministration\02-CodesOfPractice,Guidelines&amp;Regulations\24-MainReferencesCopiesPolicies\01-Current\Assessment BOE SCC &amp; Feedback\Forms\</w:t>
    </w:r>
    <w:proofErr w:type="spellStart"/>
    <w:r w:rsidRPr="006D5890">
      <w:rPr>
        <w:rFonts w:ascii="Arial" w:hAnsi="Arial" w:cs="Arial"/>
        <w:sz w:val="16"/>
        <w:szCs w:val="16"/>
      </w:rPr>
      <w:t>ThesisAbstract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68966" w14:textId="77777777" w:rsidR="00EB1825" w:rsidRDefault="00EB1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B3309" w14:textId="77777777" w:rsidR="00807A45" w:rsidRDefault="00807A45" w:rsidP="00B7524A">
      <w:r>
        <w:separator/>
      </w:r>
    </w:p>
  </w:footnote>
  <w:footnote w:type="continuationSeparator" w:id="0">
    <w:p w14:paraId="499D5BAE" w14:textId="77777777" w:rsidR="00807A45" w:rsidRDefault="00807A45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D6270" w14:textId="77777777" w:rsidR="00EB1825" w:rsidRDefault="00EB18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8F24" w14:textId="77777777" w:rsidR="001F5430" w:rsidRDefault="001F5430" w:rsidP="00EB5D3F">
    <w:pPr>
      <w:pStyle w:val="Header"/>
      <w:shd w:val="clear" w:color="auto" w:fill="FFFFFF" w:themeFill="background1"/>
      <w:rPr>
        <w:sz w:val="44"/>
        <w:szCs w:val="44"/>
      </w:rPr>
    </w:pPr>
    <w:r w:rsidRPr="00B7524A">
      <w:rPr>
        <w:noProof/>
        <w:sz w:val="44"/>
        <w:szCs w:val="44"/>
        <w:lang w:eastAsia="en-GB"/>
      </w:rPr>
      <w:drawing>
        <wp:anchor distT="0" distB="0" distL="114300" distR="114300" simplePos="0" relativeHeight="251658240" behindDoc="0" locked="0" layoutInCell="1" allowOverlap="1" wp14:anchorId="2BF6459D" wp14:editId="21D970C1">
          <wp:simplePos x="0" y="0"/>
          <wp:positionH relativeFrom="column">
            <wp:posOffset>5103495</wp:posOffset>
          </wp:positionH>
          <wp:positionV relativeFrom="paragraph">
            <wp:posOffset>5715</wp:posOffset>
          </wp:positionV>
          <wp:extent cx="1234440" cy="898525"/>
          <wp:effectExtent l="0" t="0" r="3810" b="0"/>
          <wp:wrapNone/>
          <wp:docPr id="3" name="Picture 0" descr="2Line2ColCMYK_CS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ine2ColCMYK_C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D59C8" w14:textId="77777777" w:rsidR="00B7524A" w:rsidRDefault="00312727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Abstract of Thesis</w:t>
    </w:r>
  </w:p>
  <w:p w14:paraId="660A1151" w14:textId="77777777" w:rsidR="001F5430" w:rsidRPr="001F5430" w:rsidRDefault="001F5430" w:rsidP="00EB5D3F">
    <w:pPr>
      <w:pStyle w:val="Header"/>
      <w:shd w:val="clear" w:color="auto" w:fill="FFFFFF" w:themeFill="background1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202DB" w14:textId="77777777" w:rsidR="00EB1825" w:rsidRDefault="00EB182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RAN Dominic">
    <w15:presenceInfo w15:providerId="AD" w15:userId="S-1-5-21-861567501-1417001333-682003330-396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27"/>
    <w:rsid w:val="00090331"/>
    <w:rsid w:val="00147492"/>
    <w:rsid w:val="00171FB4"/>
    <w:rsid w:val="001C3EDB"/>
    <w:rsid w:val="001E0360"/>
    <w:rsid w:val="001F5430"/>
    <w:rsid w:val="0023154F"/>
    <w:rsid w:val="00312727"/>
    <w:rsid w:val="00322F14"/>
    <w:rsid w:val="00570320"/>
    <w:rsid w:val="00586CA6"/>
    <w:rsid w:val="005B23F8"/>
    <w:rsid w:val="005B69C2"/>
    <w:rsid w:val="00640C4E"/>
    <w:rsid w:val="006D5890"/>
    <w:rsid w:val="00726EEC"/>
    <w:rsid w:val="007B3AB7"/>
    <w:rsid w:val="00807A45"/>
    <w:rsid w:val="009808D6"/>
    <w:rsid w:val="009F1DD7"/>
    <w:rsid w:val="00A50C09"/>
    <w:rsid w:val="00A95445"/>
    <w:rsid w:val="00B7524A"/>
    <w:rsid w:val="00C2384D"/>
    <w:rsid w:val="00C32D81"/>
    <w:rsid w:val="00DD6148"/>
    <w:rsid w:val="00DE607C"/>
    <w:rsid w:val="00E37E11"/>
    <w:rsid w:val="00EB1825"/>
    <w:rsid w:val="00EB5D3F"/>
    <w:rsid w:val="00F1179A"/>
    <w:rsid w:val="00F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3EC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614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F1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32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D8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D8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D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614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F1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32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D8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D8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D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.ac.uk/files/atoms/files/pgr_assessmentregulations.pdf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ed.ac.uk/files/atoms/files/pgr_assessmentregulations.pdf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ademic.Services@ed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A23-9D7C-4346-83F9-F6F112738703}"/>
      </w:docPartPr>
      <w:docPartBody>
        <w:p w:rsidR="00613A1D" w:rsidRDefault="00F32302">
          <w:r w:rsidRPr="0028620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02"/>
    <w:rsid w:val="00613A1D"/>
    <w:rsid w:val="00842238"/>
    <w:rsid w:val="00D119CF"/>
    <w:rsid w:val="00F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30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61D29-37B5-4DEC-AFF9-28F2BFC3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42C1EE83</Template>
  <TotalTime>1</TotalTime>
  <Pages>1</Pages>
  <Words>414</Words>
  <Characters>2362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Warwick Wainwright</cp:lastModifiedBy>
  <cp:revision>2</cp:revision>
  <dcterms:created xsi:type="dcterms:W3CDTF">2018-05-17T16:12:00Z</dcterms:created>
  <dcterms:modified xsi:type="dcterms:W3CDTF">2018-05-17T16:12:00Z</dcterms:modified>
</cp:coreProperties>
</file>