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42" w:rsidRDefault="006F3C42" w:rsidP="00AE083A"/>
    <w:p w:rsidR="00B00BF8" w:rsidRDefault="00CC0AAB" w:rsidP="002B32F3">
      <w:pPr>
        <w:pStyle w:val="Title"/>
      </w:pPr>
      <w:bookmarkStart w:id="0" w:name="_Toc503689847"/>
      <w:r>
        <w:t>Economic instrument</w:t>
      </w:r>
      <w:r w:rsidR="00D70048">
        <w:t xml:space="preserve">s for supplying </w:t>
      </w:r>
      <w:commentRangeStart w:id="1"/>
      <w:r w:rsidR="00D70048">
        <w:t>agrobiodiversity</w:t>
      </w:r>
      <w:commentRangeEnd w:id="1"/>
      <w:r w:rsidR="006F421E">
        <w:rPr>
          <w:rStyle w:val="CommentReference"/>
          <w:rFonts w:ascii="Times New Roman" w:eastAsia="Times New Roman" w:hAnsi="Times New Roman" w:cs="Times New Roman"/>
          <w:b w:val="0"/>
          <w:bCs w:val="0"/>
          <w:kern w:val="0"/>
        </w:rPr>
        <w:commentReference w:id="1"/>
      </w:r>
      <w:r>
        <w:t xml:space="preserve"> conservation</w:t>
      </w:r>
      <w:bookmarkEnd w:id="0"/>
    </w:p>
    <w:p w:rsidR="00CC0AAB" w:rsidRDefault="00CC0AAB" w:rsidP="006C5284"/>
    <w:p w:rsidR="00D8035D" w:rsidRDefault="00D8035D" w:rsidP="006C5284"/>
    <w:p w:rsidR="00D8035D" w:rsidRDefault="00D8035D" w:rsidP="006C5284">
      <w:pPr>
        <w:pStyle w:val="Firstparagraph"/>
      </w:pPr>
    </w:p>
    <w:p w:rsidR="00D8035D" w:rsidRDefault="00D8035D" w:rsidP="006C5284"/>
    <w:p w:rsidR="00D8035D" w:rsidRDefault="00D8035D" w:rsidP="006C5284"/>
    <w:p w:rsidR="00D8035D" w:rsidRDefault="00D8035D" w:rsidP="006C5284"/>
    <w:p w:rsidR="00D8035D" w:rsidRDefault="00D8035D" w:rsidP="006C5284"/>
    <w:p w:rsidR="00340808" w:rsidRDefault="00340808" w:rsidP="006C5284"/>
    <w:p w:rsidR="00340808" w:rsidRDefault="00340808" w:rsidP="006C5284"/>
    <w:p w:rsidR="00D8035D" w:rsidRDefault="00D8035D" w:rsidP="006C5284"/>
    <w:p w:rsidR="00D8035D" w:rsidRDefault="00D8035D" w:rsidP="006C5284"/>
    <w:p w:rsidR="00D8035D" w:rsidRDefault="00D8035D" w:rsidP="005301AE"/>
    <w:p w:rsidR="00D8035D" w:rsidRPr="00AE083A" w:rsidRDefault="00340808" w:rsidP="00AE083A">
      <w:pPr>
        <w:jc w:val="center"/>
        <w:rPr>
          <w:rFonts w:asciiTheme="majorHAnsi" w:hAnsiTheme="majorHAnsi"/>
          <w:b/>
          <w:sz w:val="32"/>
          <w:szCs w:val="32"/>
        </w:rPr>
      </w:pPr>
      <w:r w:rsidRPr="00AE083A">
        <w:rPr>
          <w:rFonts w:asciiTheme="majorHAnsi" w:hAnsiTheme="majorHAnsi"/>
          <w:b/>
          <w:sz w:val="32"/>
          <w:szCs w:val="32"/>
        </w:rPr>
        <w:t>Warwick Wainwright</w:t>
      </w:r>
    </w:p>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6F3C42" w:rsidRDefault="006F3C42" w:rsidP="006C5284"/>
    <w:p w:rsidR="00D8035D" w:rsidRDefault="00D8035D" w:rsidP="006C5284"/>
    <w:p w:rsidR="000C04A0" w:rsidRDefault="000C04A0" w:rsidP="006C5284"/>
    <w:p w:rsidR="000C04A0" w:rsidRDefault="000C04A0" w:rsidP="006C5284"/>
    <w:p w:rsidR="000C04A0" w:rsidRDefault="000C04A0" w:rsidP="006C5284"/>
    <w:p w:rsidR="005301AE" w:rsidRDefault="005301AE" w:rsidP="006C5284"/>
    <w:p w:rsidR="005D1CB8" w:rsidRDefault="005D1CB8" w:rsidP="00C70393">
      <w:pPr>
        <w:jc w:val="center"/>
      </w:pPr>
    </w:p>
    <w:p w:rsidR="00D8035D" w:rsidRDefault="000C04A0" w:rsidP="00C70393">
      <w:pPr>
        <w:jc w:val="center"/>
      </w:pPr>
      <w:r>
        <w:t xml:space="preserve">Doctor of Philosophy – The University of Edinburgh </w:t>
      </w:r>
      <w:r w:rsidR="00570881">
        <w:t>–</w:t>
      </w:r>
      <w:r>
        <w:t xml:space="preserve"> 2018</w:t>
      </w:r>
    </w:p>
    <w:p w:rsidR="00570881" w:rsidRDefault="00570881" w:rsidP="00C70393">
      <w:pPr>
        <w:jc w:val="center"/>
      </w:pPr>
    </w:p>
    <w:p w:rsidR="000C04A0" w:rsidRPr="00620591" w:rsidRDefault="000C04A0" w:rsidP="00620591">
      <w:pPr>
        <w:pStyle w:val="ChapterTitle"/>
        <w:jc w:val="left"/>
      </w:pPr>
      <w:r w:rsidRPr="00620591">
        <w:lastRenderedPageBreak/>
        <w:t>Declaration</w:t>
      </w:r>
    </w:p>
    <w:p w:rsidR="00620591" w:rsidRPr="00620591" w:rsidRDefault="00620591" w:rsidP="00620591">
      <w:pPr>
        <w:pStyle w:val="NoSpacing"/>
      </w:pPr>
    </w:p>
    <w:p w:rsidR="000C04A0" w:rsidRDefault="000C04A0" w:rsidP="000C04A0">
      <w:r>
        <w:t>I, Warwick Wainwright, declare that:</w:t>
      </w:r>
    </w:p>
    <w:p w:rsidR="000C04A0" w:rsidRDefault="000C04A0" w:rsidP="000C04A0"/>
    <w:p w:rsidR="000C04A0" w:rsidRDefault="000C04A0" w:rsidP="000C04A0">
      <w:pPr>
        <w:pStyle w:val="ListParagraph"/>
        <w:numPr>
          <w:ilvl w:val="0"/>
          <w:numId w:val="33"/>
        </w:numPr>
      </w:pPr>
      <w:r>
        <w:t>This thesis was composed by myself</w:t>
      </w:r>
    </w:p>
    <w:p w:rsidR="000C04A0" w:rsidRDefault="000C04A0" w:rsidP="000C04A0">
      <w:pPr>
        <w:pStyle w:val="ListParagraph"/>
        <w:numPr>
          <w:ilvl w:val="0"/>
          <w:numId w:val="33"/>
        </w:numPr>
      </w:pPr>
      <w:r>
        <w:t>The work contained herein is my own, except where clearly stated</w:t>
      </w:r>
    </w:p>
    <w:p w:rsidR="000C04A0" w:rsidRDefault="000C04A0" w:rsidP="000C04A0">
      <w:pPr>
        <w:pStyle w:val="ListParagraph"/>
        <w:numPr>
          <w:ilvl w:val="0"/>
          <w:numId w:val="33"/>
        </w:numPr>
      </w:pPr>
      <w:r>
        <w:t>The work has not been submitted for any other degree or professional qualification</w:t>
      </w:r>
    </w:p>
    <w:p w:rsidR="000C04A0" w:rsidRDefault="000C04A0" w:rsidP="000C04A0">
      <w:pPr>
        <w:pStyle w:val="ListParagraph"/>
        <w:numPr>
          <w:ilvl w:val="0"/>
          <w:numId w:val="33"/>
        </w:numPr>
      </w:pPr>
      <w:r>
        <w:t>Included publications are my own work</w:t>
      </w:r>
    </w:p>
    <w:p w:rsidR="000C04A0" w:rsidRDefault="000C04A0" w:rsidP="000C04A0"/>
    <w:p w:rsidR="000C04A0" w:rsidRDefault="000C04A0" w:rsidP="000C04A0">
      <w:r>
        <w:t>Signed:</w:t>
      </w:r>
      <w:r w:rsidR="005301AE">
        <w:t xml:space="preserve">  ____________________</w:t>
      </w:r>
    </w:p>
    <w:p w:rsidR="000C04A0" w:rsidRDefault="000C04A0" w:rsidP="000C04A0"/>
    <w:p w:rsidR="005301AE" w:rsidRDefault="00AE083A" w:rsidP="000C04A0">
      <w:r>
        <w:t>Dated</w:t>
      </w:r>
      <w:r w:rsidR="005301AE">
        <w:t>: _________________</w:t>
      </w:r>
    </w:p>
    <w:p w:rsidR="00C70393" w:rsidRDefault="00C70393"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044CE6" w:rsidRDefault="00044CE6" w:rsidP="00570881">
      <w:pPr>
        <w:pStyle w:val="ChapterTitle"/>
        <w:jc w:val="left"/>
      </w:pPr>
      <w:r>
        <w:t xml:space="preserve">Abstract </w:t>
      </w:r>
    </w:p>
    <w:p w:rsidR="00B3649E" w:rsidRDefault="00B3649E" w:rsidP="00B3649E">
      <w:pPr>
        <w:rPr>
          <w:lang w:eastAsia="en-GB"/>
        </w:rPr>
      </w:pPr>
    </w:p>
    <w:p w:rsidR="00B3649E" w:rsidRPr="00B3649E" w:rsidRDefault="00B3649E" w:rsidP="00B3649E">
      <w:pPr>
        <w:rPr>
          <w:lang w:eastAsia="en-GB"/>
        </w:rPr>
      </w:pPr>
    </w:p>
    <w:p w:rsidR="00044CE6" w:rsidRDefault="00044CE6" w:rsidP="00044CE6">
      <w:pPr>
        <w:pStyle w:val="Firstparagraph"/>
      </w:pPr>
    </w:p>
    <w:p w:rsidR="00044CE6" w:rsidRDefault="00044CE6" w:rsidP="00044CE6"/>
    <w:p w:rsidR="00540E10" w:rsidRDefault="00540E10" w:rsidP="00044CE6"/>
    <w:p w:rsidR="00540E10" w:rsidRDefault="00540E10" w:rsidP="00570881">
      <w:pPr>
        <w:pStyle w:val="ChapterTitle"/>
        <w:jc w:val="left"/>
      </w:pPr>
      <w:r>
        <w:t xml:space="preserve">Graphical abstract </w:t>
      </w:r>
    </w:p>
    <w:p w:rsidR="00540E10" w:rsidRDefault="00540E10" w:rsidP="00044CE6"/>
    <w:p w:rsidR="00540E10" w:rsidRDefault="00540E10" w:rsidP="00044CE6"/>
    <w:p w:rsidR="00540E10" w:rsidRDefault="00540E10" w:rsidP="00044CE6"/>
    <w:p w:rsidR="00540E10" w:rsidRPr="006F3C42" w:rsidRDefault="00540E10" w:rsidP="00044CE6"/>
    <w:p w:rsidR="00044CE6" w:rsidRDefault="00044CE6" w:rsidP="00570881">
      <w:pPr>
        <w:pStyle w:val="ChapterTitle"/>
        <w:jc w:val="left"/>
      </w:pPr>
      <w:r>
        <w:t xml:space="preserve">Lay summary </w:t>
      </w:r>
    </w:p>
    <w:p w:rsidR="00044CE6" w:rsidRDefault="00044CE6" w:rsidP="00044CE6">
      <w:pPr>
        <w:pStyle w:val="Firstparagraph"/>
      </w:pPr>
    </w:p>
    <w:p w:rsidR="00C70393" w:rsidRDefault="00C70393" w:rsidP="000C04A0"/>
    <w:p w:rsidR="00044CE6" w:rsidRDefault="00044CE6" w:rsidP="000C04A0"/>
    <w:p w:rsidR="00D60E4E" w:rsidRDefault="00D60E4E" w:rsidP="00D60E4E"/>
    <w:p w:rsidR="00044CE6" w:rsidRPr="00044CE6" w:rsidRDefault="00044CE6" w:rsidP="00044CE6">
      <w:pPr>
        <w:pStyle w:val="Firstparagraph"/>
      </w:pPr>
    </w:p>
    <w:p w:rsidR="00C70393" w:rsidRDefault="00C70393" w:rsidP="00570881">
      <w:pPr>
        <w:pStyle w:val="ChapterTitle"/>
        <w:jc w:val="left"/>
      </w:pPr>
      <w:r w:rsidRPr="00C80032">
        <w:t>Acknowledgements</w:t>
      </w:r>
      <w:r>
        <w:t xml:space="preserve"> </w:t>
      </w:r>
    </w:p>
    <w:p w:rsidR="00C70393" w:rsidRDefault="00C70393" w:rsidP="00C02C96">
      <w:r>
        <w:t xml:space="preserve">I would like to express my thanks to my supervisors Professor Dominic Moran (SRUC) and Professor Geoff </w:t>
      </w:r>
      <w:proofErr w:type="spellStart"/>
      <w:r>
        <w:t>Simm</w:t>
      </w:r>
      <w:proofErr w:type="spellEnd"/>
      <w:r>
        <w:t xml:space="preserve"> (University of </w:t>
      </w:r>
      <w:r w:rsidR="00D60E4E">
        <w:t>Edinburgh</w:t>
      </w:r>
      <w:r>
        <w:t xml:space="preserve">) for all their guidance and support.  </w:t>
      </w:r>
    </w:p>
    <w:p w:rsidR="00C70393" w:rsidRDefault="00C70393" w:rsidP="00C02C96"/>
    <w:p w:rsidR="00C70393" w:rsidRDefault="00C70393" w:rsidP="00C02C96">
      <w:r>
        <w:t>Thanks also goes too Adam Drucker (</w:t>
      </w:r>
      <w:proofErr w:type="spellStart"/>
      <w:r>
        <w:t>Bioversity</w:t>
      </w:r>
      <w:proofErr w:type="spellEnd"/>
      <w:r>
        <w:t xml:space="preserve"> International), Alistair </w:t>
      </w:r>
      <w:proofErr w:type="spellStart"/>
      <w:r>
        <w:t>McVitt</w:t>
      </w:r>
      <w:r w:rsidR="00FD55D4">
        <w:t>i</w:t>
      </w:r>
      <w:r>
        <w:t>e</w:t>
      </w:r>
      <w:proofErr w:type="spellEnd"/>
      <w:r>
        <w:t xml:space="preserve"> (SRUC), </w:t>
      </w:r>
      <w:proofErr w:type="spellStart"/>
      <w:r>
        <w:t>Bouda</w:t>
      </w:r>
      <w:proofErr w:type="spellEnd"/>
      <w:r>
        <w:t xml:space="preserve"> Ahmadi (SRUC), </w:t>
      </w:r>
      <w:proofErr w:type="spellStart"/>
      <w:r>
        <w:t>Faical</w:t>
      </w:r>
      <w:proofErr w:type="spellEnd"/>
      <w:r>
        <w:t xml:space="preserve"> </w:t>
      </w:r>
      <w:proofErr w:type="spellStart"/>
      <w:r>
        <w:t>Ak</w:t>
      </w:r>
      <w:r w:rsidR="00FD55D4">
        <w:t>aichi</w:t>
      </w:r>
      <w:proofErr w:type="spellEnd"/>
      <w:r>
        <w:t xml:space="preserve"> (SRUC), Klaus </w:t>
      </w:r>
      <w:proofErr w:type="spellStart"/>
      <w:r>
        <w:t>Glenk</w:t>
      </w:r>
      <w:proofErr w:type="spellEnd"/>
      <w:r>
        <w:t xml:space="preserve"> (SRUC), Libby Henson (Grassroots) and Tom Beeston (Rare Breeds Survival Trust), for their continued support and assistance with fieldwork.   </w:t>
      </w:r>
    </w:p>
    <w:p w:rsidR="00FD55D4" w:rsidRDefault="00FD55D4" w:rsidP="00C02C96"/>
    <w:p w:rsidR="00FD55D4" w:rsidRDefault="00FD55D4" w:rsidP="00C02C96">
      <w:r>
        <w:t xml:space="preserve">I would also like to acknowledge funding for this PhD project provided by the Natural Environment Research Council (NERC) E3 Doctoral Training Programme (DTP).  I also acknowledge funding from Operation </w:t>
      </w:r>
      <w:proofErr w:type="spellStart"/>
      <w:r>
        <w:t>Wallacea</w:t>
      </w:r>
      <w:proofErr w:type="spellEnd"/>
      <w:r>
        <w:t xml:space="preserve"> and the </w:t>
      </w:r>
      <w:r w:rsidRPr="00FD55D4">
        <w:t>SAD</w:t>
      </w:r>
      <w:r>
        <w:t>C Crop Wild Relatives Project</w:t>
      </w:r>
      <w:r w:rsidRPr="00FD55D4">
        <w:t xml:space="preserve"> </w:t>
      </w:r>
      <w:r>
        <w:t xml:space="preserve">(FED/2013/330-210) </w:t>
      </w:r>
      <w:r w:rsidRPr="00FD55D4">
        <w:t xml:space="preserve">co-funded by the European Union and implemented through ACP-EU </w:t>
      </w:r>
      <w:r w:rsidRPr="00FD55D4">
        <w:lastRenderedPageBreak/>
        <w:t>Co-operation Programme in Science and Technology</w:t>
      </w:r>
      <w:r>
        <w:t xml:space="preserve">.  I also acknowledge the support of the Scottish Government’s Rural and Environment Science and Analytical Services Division (RESAS) funding to SRUC.    </w:t>
      </w:r>
    </w:p>
    <w:p w:rsidR="00FD55D4" w:rsidRDefault="00FD55D4" w:rsidP="00C02C96"/>
    <w:p w:rsidR="00FD55D4" w:rsidRDefault="00FD55D4" w:rsidP="00C02C96">
      <w:r>
        <w:t xml:space="preserve">Finally, I wish to thank my family, Aaron, Hadley, Clive </w:t>
      </w:r>
      <w:r w:rsidR="00C02C96">
        <w:t xml:space="preserve">and Heather Wainwright for putting up with me.  </w:t>
      </w:r>
    </w:p>
    <w:p w:rsidR="00C70393" w:rsidRDefault="00C70393" w:rsidP="00C70393"/>
    <w:p w:rsidR="00C70393" w:rsidRDefault="00C70393" w:rsidP="00570881"/>
    <w:p w:rsidR="00C70393" w:rsidRDefault="00C70393" w:rsidP="000C04A0"/>
    <w:p w:rsidR="000C04A0" w:rsidRDefault="000C04A0" w:rsidP="000C04A0">
      <w:r>
        <w:t xml:space="preserve"> </w:t>
      </w:r>
    </w:p>
    <w:p w:rsidR="00C02C96" w:rsidRDefault="00C02C96" w:rsidP="000C04A0"/>
    <w:p w:rsidR="00620591" w:rsidRDefault="00620591" w:rsidP="000C04A0">
      <w:pPr>
        <w:sectPr w:rsidR="00620591" w:rsidSect="008559BE">
          <w:headerReference w:type="default" r:id="rId10"/>
          <w:footerReference w:type="even" r:id="rId11"/>
          <w:headerReference w:type="first" r:id="rId12"/>
          <w:footerReference w:type="first" r:id="rId13"/>
          <w:pgSz w:w="11906" w:h="16838" w:code="9"/>
          <w:pgMar w:top="1134" w:right="1418" w:bottom="2268" w:left="2268" w:header="850" w:footer="1701" w:gutter="0"/>
          <w:cols w:space="708"/>
          <w:docGrid w:linePitch="360"/>
        </w:sectPr>
      </w:pPr>
    </w:p>
    <w:p w:rsidR="006C5284" w:rsidRPr="006C5284" w:rsidRDefault="006C5284" w:rsidP="006C5284"/>
    <w:sdt>
      <w:sdtPr>
        <w:rPr>
          <w:rFonts w:ascii="Times New Roman" w:eastAsia="Times New Roman" w:hAnsi="Times New Roman" w:cs="Times New Roman"/>
          <w:b w:val="0"/>
          <w:bCs w:val="0"/>
          <w:color w:val="auto"/>
          <w:sz w:val="22"/>
          <w:szCs w:val="24"/>
          <w:lang w:val="en-GB" w:eastAsia="en-US"/>
        </w:rPr>
        <w:id w:val="-2058920234"/>
        <w:docPartObj>
          <w:docPartGallery w:val="Table of Contents"/>
          <w:docPartUnique/>
        </w:docPartObj>
      </w:sdtPr>
      <w:sdtEndPr>
        <w:rPr>
          <w:noProof/>
        </w:rPr>
      </w:sdtEndPr>
      <w:sdtContent>
        <w:p w:rsidR="006C5284" w:rsidRPr="006C5284" w:rsidRDefault="006C5284">
          <w:pPr>
            <w:pStyle w:val="TOCHeading"/>
            <w:rPr>
              <w:color w:val="auto"/>
            </w:rPr>
          </w:pPr>
          <w:r w:rsidRPr="006C5284">
            <w:rPr>
              <w:color w:val="auto"/>
            </w:rPr>
            <w:t>Table of Contents</w:t>
          </w:r>
        </w:p>
        <w:p w:rsidR="00B3649E" w:rsidRDefault="006C5284">
          <w:pPr>
            <w:pStyle w:val="TOC1"/>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503689847" w:history="1">
            <w:r w:rsidR="00B3649E" w:rsidRPr="00F477B8">
              <w:rPr>
                <w:rStyle w:val="Hyperlink"/>
                <w:noProof/>
              </w:rPr>
              <w:t>Economic instruments for supplying agrobiodiversity conservation</w:t>
            </w:r>
            <w:r w:rsidR="00B3649E">
              <w:rPr>
                <w:noProof/>
                <w:webHidden/>
              </w:rPr>
              <w:tab/>
            </w:r>
            <w:r w:rsidR="00B3649E">
              <w:rPr>
                <w:noProof/>
                <w:webHidden/>
              </w:rPr>
              <w:fldChar w:fldCharType="begin"/>
            </w:r>
            <w:r w:rsidR="00B3649E">
              <w:rPr>
                <w:noProof/>
                <w:webHidden/>
              </w:rPr>
              <w:instrText xml:space="preserve"> PAGEREF _Toc503689847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48" w:history="1">
            <w:r w:rsidR="00B3649E" w:rsidRPr="00F477B8">
              <w:rPr>
                <w:rStyle w:val="Hyperlink"/>
                <w:noProof/>
              </w:rPr>
              <w:t>List of abbreviations</w:t>
            </w:r>
            <w:r w:rsidR="00B3649E">
              <w:rPr>
                <w:noProof/>
                <w:webHidden/>
              </w:rPr>
              <w:tab/>
            </w:r>
            <w:r w:rsidR="00B3649E">
              <w:rPr>
                <w:noProof/>
                <w:webHidden/>
              </w:rPr>
              <w:fldChar w:fldCharType="begin"/>
            </w:r>
            <w:r w:rsidR="00B3649E">
              <w:rPr>
                <w:noProof/>
                <w:webHidden/>
              </w:rPr>
              <w:instrText xml:space="preserve"> PAGEREF _Toc503689848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49" w:history="1">
            <w:r w:rsidR="00B3649E" w:rsidRPr="00F477B8">
              <w:rPr>
                <w:rStyle w:val="Hyperlink"/>
                <w:noProof/>
              </w:rPr>
              <w:t>Author’s contribution to the field</w:t>
            </w:r>
            <w:r w:rsidR="00B3649E">
              <w:rPr>
                <w:noProof/>
                <w:webHidden/>
              </w:rPr>
              <w:tab/>
            </w:r>
            <w:r w:rsidR="00B3649E">
              <w:rPr>
                <w:noProof/>
                <w:webHidden/>
              </w:rPr>
              <w:fldChar w:fldCharType="begin"/>
            </w:r>
            <w:r w:rsidR="00B3649E">
              <w:rPr>
                <w:noProof/>
                <w:webHidden/>
              </w:rPr>
              <w:instrText xml:space="preserve"> PAGEREF _Toc503689849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50" w:history="1">
            <w:r w:rsidR="00B3649E" w:rsidRPr="00F477B8">
              <w:rPr>
                <w:rStyle w:val="Hyperlink"/>
                <w:noProof/>
              </w:rPr>
              <w:t xml:space="preserve"> Introduction</w:t>
            </w:r>
            <w:r w:rsidR="00B3649E">
              <w:rPr>
                <w:noProof/>
                <w:webHidden/>
              </w:rPr>
              <w:tab/>
            </w:r>
            <w:r w:rsidR="00B3649E">
              <w:rPr>
                <w:noProof/>
                <w:webHidden/>
              </w:rPr>
              <w:fldChar w:fldCharType="begin"/>
            </w:r>
            <w:r w:rsidR="00B3649E">
              <w:rPr>
                <w:noProof/>
                <w:webHidden/>
              </w:rPr>
              <w:instrText xml:space="preserve"> PAGEREF _Toc503689850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A22DE1">
          <w:pPr>
            <w:pStyle w:val="TOC2"/>
            <w:tabs>
              <w:tab w:val="left" w:pos="1100"/>
              <w:tab w:val="right" w:leader="dot" w:pos="8210"/>
            </w:tabs>
            <w:rPr>
              <w:rFonts w:asciiTheme="minorHAnsi" w:eastAsiaTheme="minorEastAsia" w:hAnsiTheme="minorHAnsi" w:cstheme="minorBidi"/>
              <w:noProof/>
              <w:szCs w:val="22"/>
              <w:lang w:eastAsia="en-GB"/>
            </w:rPr>
          </w:pPr>
          <w:hyperlink w:anchor="_Toc503689851" w:history="1">
            <w:r w:rsidR="00B3649E" w:rsidRPr="00F477B8">
              <w:rPr>
                <w:rStyle w:val="Hyperlink"/>
                <w:noProof/>
              </w:rPr>
              <w:t>1.1</w:t>
            </w:r>
            <w:r w:rsidR="00B3649E">
              <w:rPr>
                <w:rFonts w:asciiTheme="minorHAnsi" w:eastAsiaTheme="minorEastAsia" w:hAnsiTheme="minorHAnsi" w:cstheme="minorBidi"/>
                <w:noProof/>
                <w:szCs w:val="22"/>
                <w:lang w:eastAsia="en-GB"/>
              </w:rPr>
              <w:tab/>
            </w:r>
            <w:r w:rsidR="00B3649E" w:rsidRPr="00F477B8">
              <w:rPr>
                <w:rStyle w:val="Hyperlink"/>
                <w:noProof/>
              </w:rPr>
              <w:t>Global livestock production</w:t>
            </w:r>
            <w:r w:rsidR="00B3649E">
              <w:rPr>
                <w:noProof/>
                <w:webHidden/>
              </w:rPr>
              <w:tab/>
            </w:r>
            <w:r w:rsidR="00B3649E">
              <w:rPr>
                <w:noProof/>
                <w:webHidden/>
              </w:rPr>
              <w:fldChar w:fldCharType="begin"/>
            </w:r>
            <w:r w:rsidR="00B3649E">
              <w:rPr>
                <w:noProof/>
                <w:webHidden/>
              </w:rPr>
              <w:instrText xml:space="preserve"> PAGEREF _Toc503689851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A22DE1">
          <w:pPr>
            <w:pStyle w:val="TOC2"/>
            <w:tabs>
              <w:tab w:val="left" w:pos="1100"/>
              <w:tab w:val="right" w:leader="dot" w:pos="8210"/>
            </w:tabs>
            <w:rPr>
              <w:rFonts w:asciiTheme="minorHAnsi" w:eastAsiaTheme="minorEastAsia" w:hAnsiTheme="minorHAnsi" w:cstheme="minorBidi"/>
              <w:noProof/>
              <w:szCs w:val="22"/>
              <w:lang w:eastAsia="en-GB"/>
            </w:rPr>
          </w:pPr>
          <w:hyperlink w:anchor="_Toc503689852" w:history="1">
            <w:r w:rsidR="00B3649E" w:rsidRPr="00F477B8">
              <w:rPr>
                <w:rStyle w:val="Hyperlink"/>
                <w:noProof/>
              </w:rPr>
              <w:t>1.2</w:t>
            </w:r>
            <w:r w:rsidR="00B3649E">
              <w:rPr>
                <w:rFonts w:asciiTheme="minorHAnsi" w:eastAsiaTheme="minorEastAsia" w:hAnsiTheme="minorHAnsi" w:cstheme="minorBidi"/>
                <w:noProof/>
                <w:szCs w:val="22"/>
                <w:lang w:eastAsia="en-GB"/>
              </w:rPr>
              <w:tab/>
            </w:r>
            <w:r w:rsidR="00B3649E" w:rsidRPr="00F477B8">
              <w:rPr>
                <w:rStyle w:val="Hyperlink"/>
                <w:noProof/>
              </w:rPr>
              <w:t>What are Farm Animal Genetic Resources (FAnGR)</w:t>
            </w:r>
            <w:r w:rsidR="00B3649E">
              <w:rPr>
                <w:noProof/>
                <w:webHidden/>
              </w:rPr>
              <w:tab/>
            </w:r>
            <w:r w:rsidR="00B3649E">
              <w:rPr>
                <w:noProof/>
                <w:webHidden/>
              </w:rPr>
              <w:fldChar w:fldCharType="begin"/>
            </w:r>
            <w:r w:rsidR="00B3649E">
              <w:rPr>
                <w:noProof/>
                <w:webHidden/>
              </w:rPr>
              <w:instrText xml:space="preserve"> PAGEREF _Toc503689852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A22DE1">
          <w:pPr>
            <w:pStyle w:val="TOC2"/>
            <w:tabs>
              <w:tab w:val="left" w:pos="1100"/>
              <w:tab w:val="right" w:leader="dot" w:pos="8210"/>
            </w:tabs>
            <w:rPr>
              <w:rFonts w:asciiTheme="minorHAnsi" w:eastAsiaTheme="minorEastAsia" w:hAnsiTheme="minorHAnsi" w:cstheme="minorBidi"/>
              <w:noProof/>
              <w:szCs w:val="22"/>
              <w:lang w:eastAsia="en-GB"/>
            </w:rPr>
          </w:pPr>
          <w:hyperlink w:anchor="_Toc503689853" w:history="1">
            <w:r w:rsidR="00B3649E" w:rsidRPr="00F477B8">
              <w:rPr>
                <w:rStyle w:val="Hyperlink"/>
                <w:noProof/>
              </w:rPr>
              <w:t>1.3</w:t>
            </w:r>
            <w:r w:rsidR="00B3649E">
              <w:rPr>
                <w:rFonts w:asciiTheme="minorHAnsi" w:eastAsiaTheme="minorEastAsia" w:hAnsiTheme="minorHAnsi" w:cstheme="minorBidi"/>
                <w:noProof/>
                <w:szCs w:val="22"/>
                <w:lang w:eastAsia="en-GB"/>
              </w:rPr>
              <w:tab/>
            </w:r>
            <w:r w:rsidR="00B3649E" w:rsidRPr="00F477B8">
              <w:rPr>
                <w:rStyle w:val="Hyperlink"/>
                <w:noProof/>
              </w:rPr>
              <w:t>The importance of FAnGR</w:t>
            </w:r>
            <w:r w:rsidR="00B3649E">
              <w:rPr>
                <w:noProof/>
                <w:webHidden/>
              </w:rPr>
              <w:tab/>
            </w:r>
            <w:r w:rsidR="00B3649E">
              <w:rPr>
                <w:noProof/>
                <w:webHidden/>
              </w:rPr>
              <w:fldChar w:fldCharType="begin"/>
            </w:r>
            <w:r w:rsidR="00B3649E">
              <w:rPr>
                <w:noProof/>
                <w:webHidden/>
              </w:rPr>
              <w:instrText xml:space="preserve"> PAGEREF _Toc503689853 \h </w:instrText>
            </w:r>
            <w:r w:rsidR="00B3649E">
              <w:rPr>
                <w:noProof/>
                <w:webHidden/>
              </w:rPr>
            </w:r>
            <w:r w:rsidR="00B3649E">
              <w:rPr>
                <w:noProof/>
                <w:webHidden/>
              </w:rPr>
              <w:fldChar w:fldCharType="separate"/>
            </w:r>
            <w:r w:rsidR="00B3649E">
              <w:rPr>
                <w:noProof/>
                <w:webHidden/>
              </w:rPr>
              <w:t>2</w:t>
            </w:r>
            <w:r w:rsidR="00B3649E">
              <w:rPr>
                <w:noProof/>
                <w:webHidden/>
              </w:rPr>
              <w:fldChar w:fldCharType="end"/>
            </w:r>
          </w:hyperlink>
        </w:p>
        <w:p w:rsidR="00B3649E" w:rsidRDefault="00A22DE1">
          <w:pPr>
            <w:pStyle w:val="TOC2"/>
            <w:tabs>
              <w:tab w:val="left" w:pos="1100"/>
              <w:tab w:val="right" w:leader="dot" w:pos="8210"/>
            </w:tabs>
            <w:rPr>
              <w:rFonts w:asciiTheme="minorHAnsi" w:eastAsiaTheme="minorEastAsia" w:hAnsiTheme="minorHAnsi" w:cstheme="minorBidi"/>
              <w:noProof/>
              <w:szCs w:val="22"/>
              <w:lang w:eastAsia="en-GB"/>
            </w:rPr>
          </w:pPr>
          <w:hyperlink w:anchor="_Toc503689854" w:history="1">
            <w:r w:rsidR="00B3649E" w:rsidRPr="00F477B8">
              <w:rPr>
                <w:rStyle w:val="Hyperlink"/>
                <w:noProof/>
              </w:rPr>
              <w:t>1.4</w:t>
            </w:r>
            <w:r w:rsidR="00B3649E">
              <w:rPr>
                <w:rFonts w:asciiTheme="minorHAnsi" w:eastAsiaTheme="minorEastAsia" w:hAnsiTheme="minorHAnsi" w:cstheme="minorBidi"/>
                <w:noProof/>
                <w:szCs w:val="22"/>
                <w:lang w:eastAsia="en-GB"/>
              </w:rPr>
              <w:tab/>
            </w:r>
            <w:r w:rsidR="00B3649E" w:rsidRPr="00F477B8">
              <w:rPr>
                <w:rStyle w:val="Hyperlink"/>
                <w:noProof/>
              </w:rPr>
              <w:t>The state of FAnGR globally</w:t>
            </w:r>
            <w:r w:rsidR="00B3649E">
              <w:rPr>
                <w:noProof/>
                <w:webHidden/>
              </w:rPr>
              <w:tab/>
            </w:r>
            <w:r w:rsidR="00B3649E">
              <w:rPr>
                <w:noProof/>
                <w:webHidden/>
              </w:rPr>
              <w:fldChar w:fldCharType="begin"/>
            </w:r>
            <w:r w:rsidR="00B3649E">
              <w:rPr>
                <w:noProof/>
                <w:webHidden/>
              </w:rPr>
              <w:instrText xml:space="preserve"> PAGEREF _Toc503689854 \h </w:instrText>
            </w:r>
            <w:r w:rsidR="00B3649E">
              <w:rPr>
                <w:noProof/>
                <w:webHidden/>
              </w:rPr>
            </w:r>
            <w:r w:rsidR="00B3649E">
              <w:rPr>
                <w:noProof/>
                <w:webHidden/>
              </w:rPr>
              <w:fldChar w:fldCharType="separate"/>
            </w:r>
            <w:r w:rsidR="00B3649E">
              <w:rPr>
                <w:noProof/>
                <w:webHidden/>
              </w:rPr>
              <w:t>3</w:t>
            </w:r>
            <w:r w:rsidR="00B3649E">
              <w:rPr>
                <w:noProof/>
                <w:webHidden/>
              </w:rPr>
              <w:fldChar w:fldCharType="end"/>
            </w:r>
          </w:hyperlink>
        </w:p>
        <w:p w:rsidR="00B3649E" w:rsidRDefault="00A22DE1">
          <w:pPr>
            <w:pStyle w:val="TOC2"/>
            <w:tabs>
              <w:tab w:val="left" w:pos="1100"/>
              <w:tab w:val="right" w:leader="dot" w:pos="8210"/>
            </w:tabs>
            <w:rPr>
              <w:rFonts w:asciiTheme="minorHAnsi" w:eastAsiaTheme="minorEastAsia" w:hAnsiTheme="minorHAnsi" w:cstheme="minorBidi"/>
              <w:noProof/>
              <w:szCs w:val="22"/>
              <w:lang w:eastAsia="en-GB"/>
            </w:rPr>
          </w:pPr>
          <w:hyperlink w:anchor="_Toc503689855" w:history="1">
            <w:r w:rsidR="00B3649E" w:rsidRPr="00F477B8">
              <w:rPr>
                <w:rStyle w:val="Hyperlink"/>
                <w:noProof/>
              </w:rPr>
              <w:t>1.5</w:t>
            </w:r>
            <w:r w:rsidR="00B3649E">
              <w:rPr>
                <w:rFonts w:asciiTheme="minorHAnsi" w:eastAsiaTheme="minorEastAsia" w:hAnsiTheme="minorHAnsi" w:cstheme="minorBidi"/>
                <w:noProof/>
                <w:szCs w:val="22"/>
                <w:lang w:eastAsia="en-GB"/>
              </w:rPr>
              <w:tab/>
            </w:r>
            <w:r w:rsidR="00B3649E" w:rsidRPr="00F477B8">
              <w:rPr>
                <w:rStyle w:val="Hyperlink"/>
                <w:noProof/>
              </w:rPr>
              <w:t>Aims and objectives</w:t>
            </w:r>
            <w:r w:rsidR="00B3649E">
              <w:rPr>
                <w:noProof/>
                <w:webHidden/>
              </w:rPr>
              <w:tab/>
            </w:r>
            <w:r w:rsidR="00B3649E">
              <w:rPr>
                <w:noProof/>
                <w:webHidden/>
              </w:rPr>
              <w:fldChar w:fldCharType="begin"/>
            </w:r>
            <w:r w:rsidR="00B3649E">
              <w:rPr>
                <w:noProof/>
                <w:webHidden/>
              </w:rPr>
              <w:instrText xml:space="preserve"> PAGEREF _Toc503689855 \h </w:instrText>
            </w:r>
            <w:r w:rsidR="00B3649E">
              <w:rPr>
                <w:noProof/>
                <w:webHidden/>
              </w:rPr>
            </w:r>
            <w:r w:rsidR="00B3649E">
              <w:rPr>
                <w:noProof/>
                <w:webHidden/>
              </w:rPr>
              <w:fldChar w:fldCharType="separate"/>
            </w:r>
            <w:r w:rsidR="00B3649E">
              <w:rPr>
                <w:noProof/>
                <w:webHidden/>
              </w:rPr>
              <w:t>3</w:t>
            </w:r>
            <w:r w:rsidR="00B3649E">
              <w:rPr>
                <w:noProof/>
                <w:webHidden/>
              </w:rPr>
              <w:fldChar w:fldCharType="end"/>
            </w:r>
          </w:hyperlink>
        </w:p>
        <w:p w:rsidR="00B3649E" w:rsidRDefault="00A22DE1">
          <w:pPr>
            <w:pStyle w:val="TOC2"/>
            <w:tabs>
              <w:tab w:val="left" w:pos="1100"/>
              <w:tab w:val="right" w:leader="dot" w:pos="8210"/>
            </w:tabs>
            <w:rPr>
              <w:rFonts w:asciiTheme="minorHAnsi" w:eastAsiaTheme="minorEastAsia" w:hAnsiTheme="minorHAnsi" w:cstheme="minorBidi"/>
              <w:noProof/>
              <w:szCs w:val="22"/>
              <w:lang w:eastAsia="en-GB"/>
            </w:rPr>
          </w:pPr>
          <w:hyperlink w:anchor="_Toc503689856" w:history="1">
            <w:r w:rsidR="00B3649E" w:rsidRPr="00F477B8">
              <w:rPr>
                <w:rStyle w:val="Hyperlink"/>
                <w:noProof/>
              </w:rPr>
              <w:t>1.6</w:t>
            </w:r>
            <w:r w:rsidR="00B3649E">
              <w:rPr>
                <w:rFonts w:asciiTheme="minorHAnsi" w:eastAsiaTheme="minorEastAsia" w:hAnsiTheme="minorHAnsi" w:cstheme="minorBidi"/>
                <w:noProof/>
                <w:szCs w:val="22"/>
                <w:lang w:eastAsia="en-GB"/>
              </w:rPr>
              <w:tab/>
            </w:r>
            <w:r w:rsidR="00B3649E" w:rsidRPr="00F477B8">
              <w:rPr>
                <w:rStyle w:val="Hyperlink"/>
                <w:noProof/>
              </w:rPr>
              <w:t>Structure of the thesis</w:t>
            </w:r>
            <w:r w:rsidR="00B3649E">
              <w:rPr>
                <w:noProof/>
                <w:webHidden/>
              </w:rPr>
              <w:tab/>
            </w:r>
            <w:r w:rsidR="00B3649E">
              <w:rPr>
                <w:noProof/>
                <w:webHidden/>
              </w:rPr>
              <w:fldChar w:fldCharType="begin"/>
            </w:r>
            <w:r w:rsidR="00B3649E">
              <w:rPr>
                <w:noProof/>
                <w:webHidden/>
              </w:rPr>
              <w:instrText xml:space="preserve"> PAGEREF _Toc503689856 \h </w:instrText>
            </w:r>
            <w:r w:rsidR="00B3649E">
              <w:rPr>
                <w:noProof/>
                <w:webHidden/>
              </w:rPr>
            </w:r>
            <w:r w:rsidR="00B3649E">
              <w:rPr>
                <w:noProof/>
                <w:webHidden/>
              </w:rPr>
              <w:fldChar w:fldCharType="separate"/>
            </w:r>
            <w:r w:rsidR="00B3649E">
              <w:rPr>
                <w:noProof/>
                <w:webHidden/>
              </w:rPr>
              <w:t>3</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57" w:history="1">
            <w:r w:rsidR="00B3649E" w:rsidRPr="00F477B8">
              <w:rPr>
                <w:rStyle w:val="Hyperlink"/>
                <w:noProof/>
              </w:rPr>
              <w:t xml:space="preserve"> Valuing rare livestock breeds and farm animal genetic diversity: preferences, institutions and prospects</w:t>
            </w:r>
            <w:r w:rsidR="00B3649E">
              <w:rPr>
                <w:noProof/>
                <w:webHidden/>
              </w:rPr>
              <w:tab/>
            </w:r>
            <w:r w:rsidR="00B3649E">
              <w:rPr>
                <w:noProof/>
                <w:webHidden/>
              </w:rPr>
              <w:fldChar w:fldCharType="begin"/>
            </w:r>
            <w:r w:rsidR="00B3649E">
              <w:rPr>
                <w:noProof/>
                <w:webHidden/>
              </w:rPr>
              <w:instrText xml:space="preserve"> PAGEREF _Toc503689857 \h </w:instrText>
            </w:r>
            <w:r w:rsidR="00B3649E">
              <w:rPr>
                <w:noProof/>
                <w:webHidden/>
              </w:rPr>
            </w:r>
            <w:r w:rsidR="00B3649E">
              <w:rPr>
                <w:noProof/>
                <w:webHidden/>
              </w:rPr>
              <w:fldChar w:fldCharType="separate"/>
            </w:r>
            <w:r w:rsidR="00B3649E">
              <w:rPr>
                <w:noProof/>
                <w:webHidden/>
              </w:rPr>
              <w:t>4</w:t>
            </w:r>
            <w:r w:rsidR="00B3649E">
              <w:rPr>
                <w:noProof/>
                <w:webHidden/>
              </w:rPr>
              <w:fldChar w:fldCharType="end"/>
            </w:r>
          </w:hyperlink>
        </w:p>
        <w:p w:rsidR="00B3649E" w:rsidRDefault="00A22DE1">
          <w:pPr>
            <w:pStyle w:val="TOC2"/>
            <w:tabs>
              <w:tab w:val="right" w:leader="dot" w:pos="8210"/>
            </w:tabs>
            <w:rPr>
              <w:rFonts w:asciiTheme="minorHAnsi" w:eastAsiaTheme="minorEastAsia" w:hAnsiTheme="minorHAnsi" w:cstheme="minorBidi"/>
              <w:noProof/>
              <w:szCs w:val="22"/>
              <w:lang w:eastAsia="en-GB"/>
            </w:rPr>
          </w:pPr>
          <w:hyperlink w:anchor="_Toc503689858" w:history="1">
            <w:r w:rsidR="00B3649E" w:rsidRPr="00F477B8">
              <w:rPr>
                <w:rStyle w:val="Hyperlink"/>
                <w:noProof/>
              </w:rPr>
              <w:t>2.1</w:t>
            </w:r>
            <w:r w:rsidR="00B3649E">
              <w:rPr>
                <w:noProof/>
                <w:webHidden/>
              </w:rPr>
              <w:tab/>
            </w:r>
            <w:r w:rsidR="00B3649E">
              <w:rPr>
                <w:noProof/>
                <w:webHidden/>
              </w:rPr>
              <w:fldChar w:fldCharType="begin"/>
            </w:r>
            <w:r w:rsidR="00B3649E">
              <w:rPr>
                <w:noProof/>
                <w:webHidden/>
              </w:rPr>
              <w:instrText xml:space="preserve"> PAGEREF _Toc503689858 \h </w:instrText>
            </w:r>
            <w:r w:rsidR="00B3649E">
              <w:rPr>
                <w:noProof/>
                <w:webHidden/>
              </w:rPr>
            </w:r>
            <w:r w:rsidR="00B3649E">
              <w:rPr>
                <w:noProof/>
                <w:webHidden/>
              </w:rPr>
              <w:fldChar w:fldCharType="separate"/>
            </w:r>
            <w:r w:rsidR="00B3649E">
              <w:rPr>
                <w:noProof/>
                <w:webHidden/>
              </w:rPr>
              <w:t>4</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59" w:history="1">
            <w:r w:rsidR="00B3649E" w:rsidRPr="00F477B8">
              <w:rPr>
                <w:rStyle w:val="Hyperlink"/>
                <w:noProof/>
              </w:rPr>
              <w:t xml:space="preserve"> Contracts for supplying Farm Animal Genetic Resources (FAnGR) conservation services in Romania</w:t>
            </w:r>
            <w:r w:rsidR="00B3649E">
              <w:rPr>
                <w:noProof/>
                <w:webHidden/>
              </w:rPr>
              <w:tab/>
            </w:r>
            <w:r w:rsidR="00B3649E">
              <w:rPr>
                <w:noProof/>
                <w:webHidden/>
              </w:rPr>
              <w:fldChar w:fldCharType="begin"/>
            </w:r>
            <w:r w:rsidR="00B3649E">
              <w:rPr>
                <w:noProof/>
                <w:webHidden/>
              </w:rPr>
              <w:instrText xml:space="preserve"> PAGEREF _Toc503689859 \h </w:instrText>
            </w:r>
            <w:r w:rsidR="00B3649E">
              <w:rPr>
                <w:noProof/>
                <w:webHidden/>
              </w:rPr>
            </w:r>
            <w:r w:rsidR="00B3649E">
              <w:rPr>
                <w:noProof/>
                <w:webHidden/>
              </w:rPr>
              <w:fldChar w:fldCharType="separate"/>
            </w:r>
            <w:r w:rsidR="00B3649E">
              <w:rPr>
                <w:noProof/>
                <w:webHidden/>
              </w:rPr>
              <w:t>4</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60" w:history="1">
            <w:r w:rsidR="00B3649E" w:rsidRPr="00F477B8">
              <w:rPr>
                <w:rStyle w:val="Hyperlink"/>
                <w:noProof/>
              </w:rPr>
              <w:t xml:space="preserve"> Economic costs for in-situ conservation of Crop Wild Relatives (CWR) in Zambia: An application of Competitive Tender (CT)</w:t>
            </w:r>
            <w:r w:rsidR="00B3649E">
              <w:rPr>
                <w:noProof/>
                <w:webHidden/>
              </w:rPr>
              <w:tab/>
            </w:r>
            <w:r w:rsidR="00B3649E">
              <w:rPr>
                <w:noProof/>
                <w:webHidden/>
              </w:rPr>
              <w:fldChar w:fldCharType="begin"/>
            </w:r>
            <w:r w:rsidR="00B3649E">
              <w:rPr>
                <w:noProof/>
                <w:webHidden/>
              </w:rPr>
              <w:instrText xml:space="preserve"> PAGEREF _Toc503689860 \h </w:instrText>
            </w:r>
            <w:r w:rsidR="00B3649E">
              <w:rPr>
                <w:noProof/>
                <w:webHidden/>
              </w:rPr>
            </w:r>
            <w:r w:rsidR="00B3649E">
              <w:rPr>
                <w:noProof/>
                <w:webHidden/>
              </w:rPr>
              <w:fldChar w:fldCharType="separate"/>
            </w:r>
            <w:r w:rsidR="00B3649E">
              <w:rPr>
                <w:noProof/>
                <w:webHidden/>
              </w:rPr>
              <w:t>5</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61" w:history="1">
            <w:r w:rsidR="00B3649E" w:rsidRPr="00F477B8">
              <w:rPr>
                <w:rStyle w:val="Hyperlink"/>
                <w:noProof/>
              </w:rPr>
              <w:t xml:space="preserve"> Developing a prioritisation metric for conserving cattle native breeds at risk (NBAR) in the UK</w:t>
            </w:r>
            <w:r w:rsidR="00B3649E">
              <w:rPr>
                <w:noProof/>
                <w:webHidden/>
              </w:rPr>
              <w:tab/>
            </w:r>
            <w:r w:rsidR="00B3649E">
              <w:rPr>
                <w:noProof/>
                <w:webHidden/>
              </w:rPr>
              <w:fldChar w:fldCharType="begin"/>
            </w:r>
            <w:r w:rsidR="00B3649E">
              <w:rPr>
                <w:noProof/>
                <w:webHidden/>
              </w:rPr>
              <w:instrText xml:space="preserve"> PAGEREF _Toc503689861 \h </w:instrText>
            </w:r>
            <w:r w:rsidR="00B3649E">
              <w:rPr>
                <w:noProof/>
                <w:webHidden/>
              </w:rPr>
            </w:r>
            <w:r w:rsidR="00B3649E">
              <w:rPr>
                <w:noProof/>
                <w:webHidden/>
              </w:rPr>
              <w:fldChar w:fldCharType="separate"/>
            </w:r>
            <w:r w:rsidR="00B3649E">
              <w:rPr>
                <w:noProof/>
                <w:webHidden/>
              </w:rPr>
              <w:t>5</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62" w:history="1">
            <w:r w:rsidR="00B3649E" w:rsidRPr="00F477B8">
              <w:rPr>
                <w:rStyle w:val="Hyperlink"/>
                <w:noProof/>
              </w:rPr>
              <w:t xml:space="preserve"> Conclusion and recommendations</w:t>
            </w:r>
            <w:r w:rsidR="00B3649E">
              <w:rPr>
                <w:noProof/>
                <w:webHidden/>
              </w:rPr>
              <w:tab/>
            </w:r>
            <w:r w:rsidR="00B3649E">
              <w:rPr>
                <w:noProof/>
                <w:webHidden/>
              </w:rPr>
              <w:fldChar w:fldCharType="begin"/>
            </w:r>
            <w:r w:rsidR="00B3649E">
              <w:rPr>
                <w:noProof/>
                <w:webHidden/>
              </w:rPr>
              <w:instrText xml:space="preserve"> PAGEREF _Toc503689862 \h </w:instrText>
            </w:r>
            <w:r w:rsidR="00B3649E">
              <w:rPr>
                <w:noProof/>
                <w:webHidden/>
              </w:rPr>
            </w:r>
            <w:r w:rsidR="00B3649E">
              <w:rPr>
                <w:noProof/>
                <w:webHidden/>
              </w:rPr>
              <w:fldChar w:fldCharType="separate"/>
            </w:r>
            <w:r w:rsidR="00B3649E">
              <w:rPr>
                <w:noProof/>
                <w:webHidden/>
              </w:rPr>
              <w:t>6</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63" w:history="1">
            <w:r w:rsidR="00B3649E" w:rsidRPr="00F477B8">
              <w:rPr>
                <w:rStyle w:val="Hyperlink"/>
                <w:noProof/>
              </w:rPr>
              <w:t>References</w:t>
            </w:r>
            <w:r w:rsidR="00B3649E">
              <w:rPr>
                <w:noProof/>
                <w:webHidden/>
              </w:rPr>
              <w:tab/>
            </w:r>
            <w:r w:rsidR="00B3649E">
              <w:rPr>
                <w:noProof/>
                <w:webHidden/>
              </w:rPr>
              <w:fldChar w:fldCharType="begin"/>
            </w:r>
            <w:r w:rsidR="00B3649E">
              <w:rPr>
                <w:noProof/>
                <w:webHidden/>
              </w:rPr>
              <w:instrText xml:space="preserve"> PAGEREF _Toc503689863 \h </w:instrText>
            </w:r>
            <w:r w:rsidR="00B3649E">
              <w:rPr>
                <w:noProof/>
                <w:webHidden/>
              </w:rPr>
            </w:r>
            <w:r w:rsidR="00B3649E">
              <w:rPr>
                <w:noProof/>
                <w:webHidden/>
              </w:rPr>
              <w:fldChar w:fldCharType="separate"/>
            </w:r>
            <w:r w:rsidR="00B3649E">
              <w:rPr>
                <w:noProof/>
                <w:webHidden/>
              </w:rPr>
              <w:t>6</w:t>
            </w:r>
            <w:r w:rsidR="00B3649E">
              <w:rPr>
                <w:noProof/>
                <w:webHidden/>
              </w:rPr>
              <w:fldChar w:fldCharType="end"/>
            </w:r>
          </w:hyperlink>
        </w:p>
        <w:p w:rsidR="00B3649E" w:rsidRDefault="00A22DE1">
          <w:pPr>
            <w:pStyle w:val="TOC1"/>
            <w:rPr>
              <w:rFonts w:asciiTheme="minorHAnsi" w:eastAsiaTheme="minorEastAsia" w:hAnsiTheme="minorHAnsi" w:cstheme="minorBidi"/>
              <w:noProof/>
              <w:szCs w:val="22"/>
              <w:lang w:eastAsia="en-GB"/>
            </w:rPr>
          </w:pPr>
          <w:hyperlink w:anchor="_Toc503689864" w:history="1">
            <w:r w:rsidR="00B3649E" w:rsidRPr="00F477B8">
              <w:rPr>
                <w:rStyle w:val="Hyperlink"/>
                <w:noProof/>
              </w:rPr>
              <w:t>Appendix</w:t>
            </w:r>
            <w:r w:rsidR="00B3649E">
              <w:rPr>
                <w:noProof/>
                <w:webHidden/>
              </w:rPr>
              <w:tab/>
            </w:r>
            <w:r w:rsidR="00B3649E">
              <w:rPr>
                <w:noProof/>
                <w:webHidden/>
              </w:rPr>
              <w:fldChar w:fldCharType="begin"/>
            </w:r>
            <w:r w:rsidR="00B3649E">
              <w:rPr>
                <w:noProof/>
                <w:webHidden/>
              </w:rPr>
              <w:instrText xml:space="preserve"> PAGEREF _Toc503689864 \h </w:instrText>
            </w:r>
            <w:r w:rsidR="00B3649E">
              <w:rPr>
                <w:noProof/>
                <w:webHidden/>
              </w:rPr>
            </w:r>
            <w:r w:rsidR="00B3649E">
              <w:rPr>
                <w:noProof/>
                <w:webHidden/>
              </w:rPr>
              <w:fldChar w:fldCharType="separate"/>
            </w:r>
            <w:r w:rsidR="00B3649E">
              <w:rPr>
                <w:noProof/>
                <w:webHidden/>
              </w:rPr>
              <w:t>6</w:t>
            </w:r>
            <w:r w:rsidR="00B3649E">
              <w:rPr>
                <w:noProof/>
                <w:webHidden/>
              </w:rPr>
              <w:fldChar w:fldCharType="end"/>
            </w:r>
          </w:hyperlink>
        </w:p>
        <w:p w:rsidR="00D60E4E" w:rsidRDefault="006C5284" w:rsidP="006C5284">
          <w:pPr>
            <w:sectPr w:rsidR="00D60E4E" w:rsidSect="008559BE">
              <w:pgSz w:w="11906" w:h="16838" w:code="9"/>
              <w:pgMar w:top="1134" w:right="1418" w:bottom="2268" w:left="2268" w:header="850" w:footer="1701" w:gutter="0"/>
              <w:cols w:space="708"/>
              <w:docGrid w:linePitch="360"/>
            </w:sectPr>
          </w:pPr>
          <w:r>
            <w:rPr>
              <w:b/>
              <w:bCs/>
              <w:noProof/>
            </w:rPr>
            <w:fldChar w:fldCharType="end"/>
          </w:r>
        </w:p>
      </w:sdtContent>
    </w:sdt>
    <w:p w:rsidR="006C5284" w:rsidRPr="006C5284" w:rsidRDefault="006C5284" w:rsidP="006C5284"/>
    <w:p w:rsidR="00D537F3" w:rsidRDefault="00D537F3" w:rsidP="009573FD">
      <w:pPr>
        <w:sectPr w:rsidR="00D537F3" w:rsidSect="00AD0E30">
          <w:footerReference w:type="default" r:id="rId14"/>
          <w:type w:val="continuous"/>
          <w:pgSz w:w="11906" w:h="16838" w:code="9"/>
          <w:pgMar w:top="1418" w:right="1418" w:bottom="2268" w:left="2268" w:header="850" w:footer="1701" w:gutter="0"/>
          <w:pgNumType w:start="1"/>
          <w:cols w:space="708"/>
          <w:titlePg/>
          <w:docGrid w:linePitch="360"/>
        </w:sectPr>
      </w:pPr>
    </w:p>
    <w:p w:rsidR="005D1CB8" w:rsidRDefault="005D1CB8" w:rsidP="00B3649E">
      <w:pPr>
        <w:pStyle w:val="Subtitle"/>
      </w:pPr>
      <w:bookmarkStart w:id="2" w:name="_Toc503689848"/>
      <w:r>
        <w:lastRenderedPageBreak/>
        <w:t>List of abbreviations</w:t>
      </w:r>
      <w:bookmarkEnd w:id="2"/>
      <w:r>
        <w:t xml:space="preserve"> </w:t>
      </w:r>
    </w:p>
    <w:p w:rsidR="005D1CB8" w:rsidRDefault="005D1CB8" w:rsidP="005D1CB8">
      <w:pPr>
        <w:pStyle w:val="Firstparagraph"/>
      </w:pPr>
    </w:p>
    <w:p w:rsidR="005D1CB8" w:rsidRDefault="005D1CB8" w:rsidP="005D1CB8"/>
    <w:p w:rsidR="005D1CB8" w:rsidRDefault="005D1CB8" w:rsidP="005D1CB8"/>
    <w:p w:rsidR="00B3649E" w:rsidRPr="00044CE6" w:rsidRDefault="00B3649E" w:rsidP="005D1CB8"/>
    <w:p w:rsidR="005D1CB8" w:rsidRDefault="005D1CB8" w:rsidP="005D1CB8"/>
    <w:p w:rsidR="005D1CB8" w:rsidRDefault="005D1CB8" w:rsidP="00B3649E">
      <w:pPr>
        <w:pStyle w:val="Subtitle"/>
      </w:pPr>
      <w:bookmarkStart w:id="3" w:name="_Toc503689849"/>
      <w:r>
        <w:t>Author’s contribution to the field</w:t>
      </w:r>
      <w:bookmarkEnd w:id="3"/>
    </w:p>
    <w:p w:rsidR="00D60E4E" w:rsidRDefault="00D60E4E"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Pr>
        <w:sectPr w:rsidR="005D1CB8" w:rsidSect="00D537F3">
          <w:headerReference w:type="first" r:id="rId15"/>
          <w:pgSz w:w="11906" w:h="16838" w:code="9"/>
          <w:pgMar w:top="1418" w:right="1418" w:bottom="2268" w:left="2268" w:header="850" w:footer="850" w:gutter="0"/>
          <w:pgNumType w:start="1"/>
          <w:cols w:space="708"/>
          <w:titlePg/>
          <w:docGrid w:linePitch="360"/>
        </w:sectPr>
      </w:pPr>
    </w:p>
    <w:p w:rsidR="00B53138" w:rsidRDefault="00B53138" w:rsidP="009573FD"/>
    <w:p w:rsidR="005D1CB8" w:rsidRDefault="005D1CB8" w:rsidP="009573FD"/>
    <w:p w:rsidR="005D1CB8" w:rsidRDefault="005D1CB8" w:rsidP="009573FD"/>
    <w:p w:rsidR="005D1CB8" w:rsidRDefault="005D1CB8" w:rsidP="009573FD"/>
    <w:p w:rsidR="005D1CB8" w:rsidRDefault="005D1CB8" w:rsidP="009573FD"/>
    <w:p w:rsidR="00B53138" w:rsidRDefault="00B53138" w:rsidP="009573FD"/>
    <w:p w:rsidR="00B3649E" w:rsidRPr="00B3649E" w:rsidRDefault="00B53138" w:rsidP="00B3649E">
      <w:pPr>
        <w:pStyle w:val="ChapterTitle"/>
        <w:pBdr>
          <w:bottom w:val="single" w:sz="12" w:space="1" w:color="auto"/>
        </w:pBdr>
      </w:pPr>
      <w:r w:rsidRPr="005429B2">
        <w:t>Chapter</w:t>
      </w:r>
      <w:r w:rsidR="00746117">
        <w:t xml:space="preserve"> one</w:t>
      </w:r>
      <w:r w:rsidR="00540E10">
        <w:t xml:space="preserve"> </w:t>
      </w:r>
    </w:p>
    <w:p w:rsidR="00540E10" w:rsidRPr="00540E10" w:rsidRDefault="00B53138" w:rsidP="006243AD">
      <w:pPr>
        <w:pStyle w:val="Heading1"/>
      </w:pPr>
      <w:bookmarkStart w:id="4" w:name="_Toc503689850"/>
      <w:r w:rsidRPr="001A0D8D">
        <w:t>Introduction</w:t>
      </w:r>
      <w:bookmarkEnd w:id="4"/>
      <w:r>
        <w:t xml:space="preserve"> </w:t>
      </w:r>
    </w:p>
    <w:p w:rsidR="00B53138" w:rsidRPr="00B53138" w:rsidRDefault="00B53138" w:rsidP="00B53138">
      <w:pPr>
        <w:rPr>
          <w:lang w:eastAsia="en-GB"/>
        </w:rPr>
      </w:pPr>
    </w:p>
    <w:p w:rsidR="00D60E4E" w:rsidRDefault="00D60E4E" w:rsidP="00D60E4E"/>
    <w:p w:rsidR="009573FD" w:rsidRDefault="009573FD"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D537F3" w:rsidRDefault="00D537F3" w:rsidP="00D60E4E">
      <w:pPr>
        <w:sectPr w:rsidR="00D537F3" w:rsidSect="00D537F3">
          <w:pgSz w:w="11906" w:h="16838" w:code="9"/>
          <w:pgMar w:top="1418" w:right="1418" w:bottom="2268" w:left="2268" w:header="850" w:footer="850" w:gutter="0"/>
          <w:pgNumType w:start="1"/>
          <w:cols w:space="708"/>
          <w:titlePg/>
          <w:docGrid w:linePitch="360"/>
        </w:sectPr>
      </w:pPr>
    </w:p>
    <w:p w:rsidR="0061202C" w:rsidRDefault="0061202C" w:rsidP="005429B2">
      <w:pPr>
        <w:pStyle w:val="Heading2"/>
      </w:pPr>
      <w:r>
        <w:lastRenderedPageBreak/>
        <w:t xml:space="preserve">Global agricultural production </w:t>
      </w:r>
      <w:r w:rsidR="00ED5AC8">
        <w:tab/>
      </w:r>
      <w:bookmarkStart w:id="5" w:name="_Toc503689851"/>
    </w:p>
    <w:p w:rsidR="00823795" w:rsidRDefault="00214141" w:rsidP="0061202C">
      <w:pPr>
        <w:pStyle w:val="Heading3"/>
      </w:pPr>
      <w:commentRangeStart w:id="6"/>
      <w:r>
        <w:t>L</w:t>
      </w:r>
      <w:r w:rsidR="00823795">
        <w:t>ivestock production</w:t>
      </w:r>
      <w:bookmarkEnd w:id="5"/>
      <w:r w:rsidR="00823795">
        <w:t xml:space="preserve"> </w:t>
      </w:r>
      <w:commentRangeEnd w:id="6"/>
      <w:r w:rsidR="00604397">
        <w:rPr>
          <w:rStyle w:val="CommentReference"/>
          <w:rFonts w:ascii="Times New Roman" w:hAnsi="Times New Roman" w:cs="Times New Roman"/>
          <w:bCs w:val="0"/>
        </w:rPr>
        <w:commentReference w:id="6"/>
      </w:r>
    </w:p>
    <w:p w:rsidR="00823795" w:rsidRDefault="00823795" w:rsidP="00823795"/>
    <w:p w:rsidR="00214141" w:rsidRDefault="00823795" w:rsidP="00823795">
      <w:r>
        <w:t>The global livestock</w:t>
      </w:r>
      <w:r w:rsidR="003A1237">
        <w:t xml:space="preserve"> sector </w:t>
      </w:r>
      <w:r w:rsidR="005C5965">
        <w:t xml:space="preserve">is estimated to account </w:t>
      </w:r>
      <w:r w:rsidR="003A1237">
        <w:t>for 33</w:t>
      </w:r>
      <w:r w:rsidRPr="00823795">
        <w:t>% of agricultural G</w:t>
      </w:r>
      <w:r w:rsidR="005C5965">
        <w:t xml:space="preserve">ross Domestic Product (GDP); </w:t>
      </w:r>
      <w:r w:rsidRPr="00823795">
        <w:t>employs 1.3 billion people</w:t>
      </w:r>
      <w:r w:rsidR="005C5965">
        <w:t xml:space="preserve"> and occupies some 30% of the planets ice-free surface</w:t>
      </w:r>
      <w:r w:rsidR="0020659A">
        <w:t xml:space="preserve"> </w:t>
      </w:r>
      <w:r w:rsidR="0020659A">
        <w:fldChar w:fldCharType="begin" w:fldLock="1"/>
      </w:r>
      <w:r w:rsidR="005C5965">
        <w:instrText>ADDIN CSL_CITATION { "citationItems" : [ { "id" : "ITEM-1", "itemData" : { "DOI" : "10.1098/rstb.2010.0134", "ISBN" : "0962-8436\\r1471-2970", "ISSN" : "1471-2970", "PMID" : "20713389", "abstract" : "The livestock sector globally is highly dynamic. In developing countries, it is evolving in response to rapidly increasing demand for livestock products. In developed countries, demand for livestock products is stagnating, while many production systems are increasing their efficiency and environmental sustainability. Historical changes in the demand for livestock products have been largely driven by human population growth, income growth and urbanization and the production response in different livestock systems has been associated with science and technology as well as increases in animal numbers. In the future, production will increasingly be affected by competition for natural resources, particularly land and water, competition between food and feed and by the need to operate in a carbon-constrained economy. Developments in breeding, nutrition and animal health will continue to contribute to increasing potential production and further efficiency and genetic gains. Livestock production is likely to be increasingly affected by carbon constraints and environmental and animal welfare legislation. Demand for livestock products in the future could be heavily moderated by socio-economic factors such as human health concerns and changing socio-cultural values. There is considerable uncertainty as to how these factors will play out in different regions of the world in the coming decades.", "author" : [ { "dropping-particle" : "", "family" : "Thornton", "given" : "Philip K", "non-dropping-particle" : "", "parse-names" : false, "suffix" : "" } ], "container-title" : "Philosophical transactions of the Royal Society of London. Series B, Biological sciences", "id" : "ITEM-1", "issue" : "1554", "issued" : { "date-parts" : [ [ "2010" ] ] }, "page" : "2853-2867", "title" : "Livestock production: recent trends, future prospects.", "type" : "article-journal", "volume" : "365" }, "uris" : [ "http://www.mendeley.com/documents/?uuid=b5fdfe8d-46bb-48df-8b30-65b116d6fdb3" ] }, { "id" : "ITEM-2", "itemData" : { "author" : [ { "dropping-particle" : "", "family" : "Steinfeld", "given" : "Henning", "non-dropping-particle" : "", "parse-names" : false, "suffix" : "" }, { "dropping-particle" : "", "family" : "Gerber", "given" : "Pierre", "non-dropping-particle" : "", "parse-names" : false, "suffix" : "" }, { "dropping-particle" : "", "family" : "Wassenaar", "given" : "Tom", "non-dropping-particle" : "", "parse-names" : false, "suffix" : "" }, { "dropping-particle" : "", "family" : "Castel", "given" : "Vincent", "non-dropping-particle" : "", "parse-names" : false, "suffix" : "" }, { "dropping-particle" : "", "family" : "Rosales", "given" : "Mauricio", "non-dropping-particle" : "", "parse-names" : false, "suffix" : "" }, { "dropping-particle" : "", "family" : "Haan", "given" : "Cees", "non-dropping-particle" : "de", "parse-names" : false, "suffix" : "" } ], "container-title" : "Environmental issues and options. FAO, Rom", "id" : "ITEM-2", "issued" : { "date-parts" : [ [ "2007" ] ] }, "title" : "Livestock\u2019s long shadow", "type" : "article-journal" }, "uris" : [ "http://www.mendeley.com/documents/?uuid=43d86d8b-a884-422f-98eb-dcc200a4a669" ] } ], "mendeley" : { "formattedCitation" : "(Steinfeld et al., 2007; Thornton, 2010)", "plainTextFormattedCitation" : "(Steinfeld et al., 2007; Thornton, 2010)", "previouslyFormattedCitation" : "(Steinfeld et al., 2007; Thornton, 2010)" }, "properties" : {  }, "schema" : "https://github.com/citation-style-language/schema/raw/master/csl-citation.json" }</w:instrText>
      </w:r>
      <w:r w:rsidR="0020659A">
        <w:fldChar w:fldCharType="separate"/>
      </w:r>
      <w:r w:rsidR="005C5965" w:rsidRPr="005C5965">
        <w:rPr>
          <w:noProof/>
        </w:rPr>
        <w:t>(Steinfeld et al., 2007; Thornton, 2010)</w:t>
      </w:r>
      <w:r w:rsidR="0020659A">
        <w:fldChar w:fldCharType="end"/>
      </w:r>
      <w:r w:rsidRPr="00823795">
        <w:t xml:space="preserve">.  </w:t>
      </w:r>
      <w:r w:rsidR="007B3274">
        <w:t xml:space="preserve">Livestock production’s environmental footprint is a cause for concern and has now come to the fore of global environmental governance and climate change discourse.  </w:t>
      </w:r>
      <w:r w:rsidR="00214141">
        <w:t>Since</w:t>
      </w:r>
      <w:r w:rsidR="00EC005B">
        <w:t xml:space="preserve"> 2000 i</w:t>
      </w:r>
      <w:r w:rsidR="007B3274">
        <w:t xml:space="preserve">t is estimated </w:t>
      </w:r>
      <w:r w:rsidR="00214141">
        <w:t xml:space="preserve">the livestock sector alone </w:t>
      </w:r>
      <w:r w:rsidR="00EC005B">
        <w:t xml:space="preserve">occupied 52% of humanity’s safe operating space for anthropogenic greenhouse gas (GHG) emissions </w:t>
      </w:r>
      <w:r w:rsidR="00EC005B">
        <w:fldChar w:fldCharType="begin" w:fldLock="1"/>
      </w:r>
      <w:r w:rsidR="00EC005B">
        <w:instrText>ADDIN CSL_CITATION { "citationItems" : [ { "id" : "ITEM-1", "itemData" : { "ISSN" : "0027-8424", "author" : [ { "dropping-particle" : "", "family" : "Pelletier", "given" : "Nathan", "non-dropping-particle" : "", "parse-names" : false, "suffix" : "" }, { "dropping-particle" : "", "family" : "Tyedmers", "given" : "Peter", "non-dropping-particle" : "", "parse-names" : false, "suffix" : "" } ], "container-title" : "Proceedings of the National Academy of Sciences", "id" : "ITEM-1", "issue" : "43", "issued" : { "date-parts" : [ [ "2010" ] ] }, "page" : "18371-18374", "publisher" : "National Acad Sciences", "title" : "Forecasting potential global environmental costs of livestock production 2000\u20132050", "type" : "article-journal", "volume" : "107" }, "uris" : [ "http://www.mendeley.com/documents/?uuid=3af6b9d0-6d7d-4f81-b762-44bbd8043ea9" ] } ], "mendeley" : { "formattedCitation" : "(Pelletier and Tyedmers, 2010)", "plainTextFormattedCitation" : "(Pelletier and Tyedmers, 2010)", "previouslyFormattedCitation" : "(Pelletier and Tyedmers, 2010)" }, "properties" : {  }, "schema" : "https://github.com/citation-style-language/schema/raw/master/csl-citation.json" }</w:instrText>
      </w:r>
      <w:r w:rsidR="00EC005B">
        <w:fldChar w:fldCharType="separate"/>
      </w:r>
      <w:r w:rsidR="00EC005B" w:rsidRPr="00EC005B">
        <w:rPr>
          <w:noProof/>
        </w:rPr>
        <w:t>(Pelletier and Tyedmers, 2010)</w:t>
      </w:r>
      <w:r w:rsidR="00EC005B">
        <w:fldChar w:fldCharType="end"/>
      </w:r>
      <w:r w:rsidR="00EC005B">
        <w:t xml:space="preserve">. </w:t>
      </w:r>
      <w:r w:rsidR="00214141">
        <w:t>At the same time, g</w:t>
      </w:r>
      <w:r w:rsidRPr="00823795">
        <w:t xml:space="preserve">lobal production of meat is projected to more than double from 229 million tonnes in 1999/01 to 465 million tonnes in 2050 whilst milk production is expected to grow from 580 to 1,043 million tonnes </w:t>
      </w:r>
      <w:r w:rsidRPr="00823795">
        <w:fldChar w:fldCharType="begin"/>
      </w:r>
      <w:r w:rsidRPr="00823795">
        <w:instrText xml:space="preserve"> ADDIN EN.CITE &lt;EndNote&gt;&lt;Cite&gt;&lt;Author&gt;Steinfeld&lt;/Author&gt;&lt;Year&gt;2007&lt;/Year&gt;&lt;IDText&gt;Livestock’s long shadow&lt;/IDText&gt;&lt;DisplayText&gt;(Steinfeld&lt;style face="italic"&gt; et al.&lt;/style&gt;, 2007)&lt;/DisplayText&gt;&lt;record&gt;&lt;titles&gt;&lt;title&gt;Livestock’s long shadow&lt;/title&gt;&lt;secondary-title&gt;Environmental issues and options. FAO, Rom&lt;/secondary-title&gt;&lt;/titles&gt;&lt;contributors&gt;&lt;authors&gt;&lt;author&gt;Steinfeld, Henning&lt;/author&gt;&lt;author&gt;Gerber, Pierre&lt;/author&gt;&lt;author&gt;Wassenaar, Tom&lt;/author&gt;&lt;author&gt;Castel, Vincent&lt;/author&gt;&lt;author&gt;Rosales, Mauricio&lt;/author&gt;&lt;author&gt;de Haan, Cees&lt;/author&gt;&lt;/authors&gt;&lt;/contributors&gt;&lt;added-date format="utc"&gt;1402331131&lt;/added-date&gt;&lt;ref-type name="Journal Article"&gt;17&lt;/ref-type&gt;&lt;dates&gt;&lt;year&gt;2007&lt;/year&gt;&lt;/dates&gt;&lt;rec-number&gt;132&lt;/rec-number&gt;&lt;last-updated-date format="utc"&gt;1402331131&lt;/last-updated-date&gt;&lt;/record&gt;&lt;/Cite&gt;&lt;/EndNote&gt;</w:instrText>
      </w:r>
      <w:r w:rsidRPr="00823795">
        <w:fldChar w:fldCharType="separate"/>
      </w:r>
      <w:r w:rsidRPr="00823795">
        <w:t>(Steinfeld</w:t>
      </w:r>
      <w:r w:rsidRPr="00823795">
        <w:rPr>
          <w:i/>
        </w:rPr>
        <w:t xml:space="preserve"> et al.</w:t>
      </w:r>
      <w:r w:rsidRPr="00823795">
        <w:t>, 2007)</w:t>
      </w:r>
      <w:r w:rsidRPr="00823795">
        <w:fldChar w:fldCharType="end"/>
      </w:r>
      <w:r w:rsidRPr="00823795">
        <w:t xml:space="preserve">.  </w:t>
      </w:r>
    </w:p>
    <w:p w:rsidR="00214141" w:rsidRDefault="00214141" w:rsidP="00823795"/>
    <w:p w:rsidR="006F421E" w:rsidRDefault="00DF18A1" w:rsidP="00823795">
      <w:r>
        <w:t>Rising consumption</w:t>
      </w:r>
      <w:r w:rsidR="00823795" w:rsidRPr="00823795">
        <w:t xml:space="preserve"> </w:t>
      </w:r>
      <w:r>
        <w:t>of</w:t>
      </w:r>
      <w:r w:rsidR="00823795" w:rsidRPr="00823795">
        <w:t xml:space="preserve"> livestock products is particularly </w:t>
      </w:r>
      <w:r>
        <w:t>evident</w:t>
      </w:r>
      <w:r w:rsidR="00823795" w:rsidRPr="00823795">
        <w:t xml:space="preserve"> in developing countries</w:t>
      </w:r>
      <w:r>
        <w:t>,</w:t>
      </w:r>
      <w:r w:rsidR="00823795" w:rsidRPr="00823795">
        <w:t xml:space="preserve"> </w:t>
      </w:r>
      <w:r>
        <w:t>owing to</w:t>
      </w:r>
      <w:r w:rsidR="00823795" w:rsidRPr="00823795">
        <w:t xml:space="preserve"> growing populations, rising incomes and changing consumer preferences</w:t>
      </w:r>
      <w:r w:rsidR="0020659A">
        <w:t xml:space="preserve"> </w:t>
      </w:r>
      <w:r w:rsidR="0020659A">
        <w:fldChar w:fldCharType="begin" w:fldLock="1"/>
      </w:r>
      <w:r w:rsidR="0020659A">
        <w:instrText>ADDIN CSL_CITATION { "citationItems" : [ { "id" : "ITEM-1", "itemData" : { "DOI" : "10.1126/science.1185383", "ISSN" : "0036-8075", "author" : [ { "dropping-particle" : "", "family" : "Godfray", "given" : "H Charles J", "non-dropping-particle" : "", "parse-names" : false, "suffix" : "" }, { "dropping-particle" : "", "family" : "Beddington", "given" : "John R", "non-dropping-particle" : "", "parse-names" : false, "suffix" : "" }, { "dropping-particle" : "", "family" : "Crute", "given" : "Ian R", "non-dropping-particle" : "", "parse-names" : false, "suffix" : "" }, { "dropping-particle" : "", "family" : "Haddad", "given" : "Lawrence", "non-dropping-particle" : "", "parse-names" : false, "suffix" : "" }, { "dropping-particle" : "", "family" : "Lawrence", "given" : "David", "non-dropping-particle" : "", "parse-names" : false, "suffix" : "" }, { "dropping-particle" : "", "family" : "Muir", "given" : "James F", "non-dropping-particle" : "", "parse-names" : false, "suffix" : "" }, { "dropping-particle" : "", "family" : "Pretty", "given" : "Jules", "non-dropping-particle" : "", "parse-names" : false, "suffix" : "" }, { "dropping-particle" : "", "family" : "Robinson", "given" : "Sherman", "non-dropping-particle" : "", "parse-names" : false, "suffix" : "" }, { "dropping-particle" : "", "family" : "Thomas", "given" : "Sandy M", "non-dropping-particle" : "", "parse-names" : false, "suffix" : "" }, { "dropping-particle" : "", "family" : "Toulmin", "given" : "Camilla", "non-dropping-particle" : "", "parse-names" : false, "suffix" : "" } ], "container-title" : "science", "id" : "ITEM-1", "issued" : { "date-parts" : [ [ "2010" ] ] }, "page" : "812-818", "title" : "Food security: the challenge of feeding 9 billion people", "type" : "article-journal", "volume" : "327" }, "uris" : [ "http://www.mendeley.com/documents/?uuid=b40a88ac-daba-4d6e-9465-261147a84447" ] } ], "mendeley" : { "formattedCitation" : "(Godfray et al., 2010)", "plainTextFormattedCitation" : "(Godfray et al., 2010)", "previouslyFormattedCitation" : "(Godfray et al., 2010)" }, "properties" : {  }, "schema" : "https://github.com/citation-style-language/schema/raw/master/csl-citation.json" }</w:instrText>
      </w:r>
      <w:r w:rsidR="0020659A">
        <w:fldChar w:fldCharType="separate"/>
      </w:r>
      <w:r w:rsidR="0020659A" w:rsidRPr="0020659A">
        <w:rPr>
          <w:noProof/>
        </w:rPr>
        <w:t>(Godfray et al., 2010)</w:t>
      </w:r>
      <w:r w:rsidR="0020659A">
        <w:fldChar w:fldCharType="end"/>
      </w:r>
      <w:r w:rsidR="00823795" w:rsidRPr="00823795">
        <w:t xml:space="preserve">. </w:t>
      </w:r>
      <w:r>
        <w:t xml:space="preserve">There is therefore a need to increase output to meet </w:t>
      </w:r>
      <w:r w:rsidR="005C5965">
        <w:t xml:space="preserve">growing </w:t>
      </w:r>
      <w:r>
        <w:t xml:space="preserve">demand. </w:t>
      </w:r>
      <w:r w:rsidR="00214141">
        <w:t xml:space="preserve"> In parallel</w:t>
      </w:r>
      <w:r>
        <w:t>, t</w:t>
      </w:r>
      <w:r w:rsidR="00823795" w:rsidRPr="00823795">
        <w:t>he environmental impact per unit o</w:t>
      </w:r>
      <w:r>
        <w:t xml:space="preserve">f livestock must be </w:t>
      </w:r>
      <w:r w:rsidR="00F92EFA">
        <w:t>significantly reduced</w:t>
      </w:r>
      <w:r w:rsidR="005E086B">
        <w:t xml:space="preserve"> to avoid increasing environmental degradation</w:t>
      </w:r>
      <w:r w:rsidR="00F92EFA">
        <w:t xml:space="preserve"> </w:t>
      </w:r>
      <w:r w:rsidR="00F92EFA">
        <w:fldChar w:fldCharType="begin" w:fldLock="1"/>
      </w:r>
      <w:r w:rsidR="00F92EFA">
        <w:instrText>ADDIN CSL_CITATION { "citationItems" : [ { "id" : "ITEM-1", "itemData" : { "ISSN" : "0027-8424", "author" : [ { "dropping-particle" : "", "family" : "Pelletier", "given" : "Nathan", "non-dropping-particle" : "", "parse-names" : false, "suffix" : "" }, { "dropping-particle" : "", "family" : "Tyedmers", "given" : "Peter", "non-dropping-particle" : "", "parse-names" : false, "suffix" : "" } ], "container-title" : "Proceedings of the National Academy of Sciences", "id" : "ITEM-1", "issue" : "43", "issued" : { "date-parts" : [ [ "2010" ] ] }, "page" : "18371-18374", "publisher" : "National Acad Sciences", "title" : "Forecasting potential global environmental costs of livestock production 2000\u20132050", "type" : "article-journal", "volume" : "107" }, "uris" : [ "http://www.mendeley.com/documents/?uuid=3af6b9d0-6d7d-4f81-b762-44bbd8043ea9" ] } ], "mendeley" : { "formattedCitation" : "(Pelletier and Tyedmers, 2010)", "plainTextFormattedCitation" : "(Pelletier and Tyedmers, 2010)", "previouslyFormattedCitation" : "(Pelletier and Tyedmers, 2010)" }, "properties" : {  }, "schema" : "https://github.com/citation-style-language/schema/raw/master/csl-citation.json" }</w:instrText>
      </w:r>
      <w:r w:rsidR="00F92EFA">
        <w:fldChar w:fldCharType="separate"/>
      </w:r>
      <w:r w:rsidR="00F92EFA" w:rsidRPr="00F92EFA">
        <w:rPr>
          <w:noProof/>
        </w:rPr>
        <w:t>(Pelletier and Tyedmers, 2010)</w:t>
      </w:r>
      <w:r w:rsidR="00F92EFA">
        <w:fldChar w:fldCharType="end"/>
      </w:r>
      <w:r w:rsidR="005E086B">
        <w:t>.</w:t>
      </w:r>
      <w:r>
        <w:t xml:space="preserve"> </w:t>
      </w:r>
      <w:r w:rsidR="005E086B">
        <w:t>This means</w:t>
      </w:r>
      <w:r w:rsidR="00823795" w:rsidRPr="00823795">
        <w:t xml:space="preserve"> increasing efficiencies per animal, where</w:t>
      </w:r>
      <w:r w:rsidR="00214141">
        <w:t>by</w:t>
      </w:r>
      <w:r w:rsidR="00823795" w:rsidRPr="00823795">
        <w:t xml:space="preserve"> future livestock breeding programmes will </w:t>
      </w:r>
      <w:r w:rsidR="00F92EFA">
        <w:t xml:space="preserve">arguably </w:t>
      </w:r>
      <w:r w:rsidR="00823795" w:rsidRPr="00823795">
        <w:t xml:space="preserve">play a </w:t>
      </w:r>
      <w:r w:rsidR="00394D43">
        <w:t xml:space="preserve">pivotal </w:t>
      </w:r>
      <w:r w:rsidR="00823795" w:rsidRPr="00823795">
        <w:t>role</w:t>
      </w:r>
      <w:r w:rsidR="005E086B">
        <w:t>.</w:t>
      </w:r>
      <w:r w:rsidR="00F92EFA">
        <w:t xml:space="preserve"> In this context, farm animal genetic resources</w:t>
      </w:r>
      <w:r w:rsidR="00214141">
        <w:t xml:space="preserve"> (FAnGR)</w:t>
      </w:r>
      <w:r w:rsidR="00F92EFA">
        <w:t xml:space="preserve"> can make a significant contribution</w:t>
      </w:r>
      <w:r w:rsidR="00214141">
        <w:t xml:space="preserve"> to improving the</w:t>
      </w:r>
      <w:r w:rsidR="00F92EFA">
        <w:t xml:space="preserve"> sustainability of livestock production </w:t>
      </w:r>
      <w:r w:rsidR="00F92EFA">
        <w:fldChar w:fldCharType="begin" w:fldLock="1"/>
      </w:r>
      <w:r w:rsidR="00F92EFA">
        <w:instrText>ADDIN CSL_CITATION { "citationItems" : [ { "id" : "ITEM-1", "itemData" : { "ISSN" : "1476-4687", "author" : [ { "dropping-particle" : "", "family" : "Eisler", "given" : "Mark C", "non-dropping-particle" : "", "parse-names" : false, "suffix" : "" }, { "dropping-particle" : "", "family" : "Lee", "given" : "M R", "non-dropping-particle" : "", "parse-names" : false, "suffix" : "" }, { "dropping-particle" : "", "family" : "Tarlton", "given" : "John F", "non-dropping-particle" : "", "parse-names" : false, "suffix" : "" }, { "dropping-particle" : "", "family" : "Martin", "given" : "Graeme B", "non-dropping-particle" : "", "parse-names" : false, "suffix" : "" }, { "dropping-particle" : "", "family" : "Beddington", "given" : "John", "non-dropping-particle" : "", "parse-names" : false, "suffix" : "" }, { "dropping-particle" : "", "family" : "Dungait", "given" : "J A", "non-dropping-particle" : "", "parse-names" : false, "suffix" : "" }, { "dropping-particle" : "", "family" : "Greathead", "given" : "Henry", "non-dropping-particle" : "", "parse-names" : false, "suffix" : "" }, { "dropping-particle" : "", "family" : "Liu", "given" : "Jianxin", "non-dropping-particle" : "", "parse-names" : false, "suffix" : "" }, { "dropping-particle" : "", "family" : "Mathew", "given" : "Stephen", "non-dropping-particle" : "", "parse-names" : false, "suffix" : "" }, { "dropping-particle" : "", "family" : "Miller", "given" : "Helen", "non-dropping-particle" : "", "parse-names" : false, "suffix" : "" } ], "container-title" : "Nature", "id" : "ITEM-1", "issue" : "7490", "issued" : { "date-parts" : [ [ "2014" ] ] }, "page" : "32", "title" : "Steps to sustainable livestock.", "type" : "article-journal", "volume" : "507" }, "uris" : [ "http://www.mendeley.com/documents/?uuid=13057168-81b5-474b-a193-41e818b5f8f1" ] } ], "mendeley" : { "formattedCitation" : "(Eisler et al., 2014)", "plainTextFormattedCitation" : "(Eisler et al., 2014)", "previouslyFormattedCitation" : "(Eisler et al., 2014)" }, "properties" : {  }, "schema" : "https://github.com/citation-style-language/schema/raw/master/csl-citation.json" }</w:instrText>
      </w:r>
      <w:r w:rsidR="00F92EFA">
        <w:fldChar w:fldCharType="separate"/>
      </w:r>
      <w:r w:rsidR="00F92EFA" w:rsidRPr="00F92EFA">
        <w:rPr>
          <w:noProof/>
        </w:rPr>
        <w:t>(Eisler et al., 2014)</w:t>
      </w:r>
      <w:r w:rsidR="00F92EFA">
        <w:fldChar w:fldCharType="end"/>
      </w:r>
      <w:r w:rsidR="00F92EFA">
        <w:t xml:space="preserve">. </w:t>
      </w:r>
      <w:r w:rsidR="005E086B">
        <w:t xml:space="preserve">  </w:t>
      </w:r>
    </w:p>
    <w:p w:rsidR="006F421E" w:rsidRDefault="00214141" w:rsidP="006F421E">
      <w:pPr>
        <w:pStyle w:val="Heading3"/>
      </w:pPr>
      <w:r>
        <w:t>C</w:t>
      </w:r>
      <w:r w:rsidR="006F421E">
        <w:t xml:space="preserve">rop production </w:t>
      </w:r>
    </w:p>
    <w:p w:rsidR="00085FC9" w:rsidRDefault="00085FC9" w:rsidP="00777843"/>
    <w:p w:rsidR="0033668D" w:rsidRDefault="00D4405D" w:rsidP="00777843">
      <w:r>
        <w:t>Croplands cover some 12.6</w:t>
      </w:r>
      <w:r w:rsidR="00085FC9">
        <w:t>% of the earth’s surface and account</w:t>
      </w:r>
      <w:r>
        <w:t>s</w:t>
      </w:r>
      <w:r w:rsidR="00085FC9">
        <w:t xml:space="preserve"> for X % of human [</w:t>
      </w:r>
      <w:r>
        <w:rPr>
          <w:highlight w:val="yellow"/>
        </w:rPr>
        <w:t xml:space="preserve">calories/GDP/million </w:t>
      </w:r>
      <w:r w:rsidR="00085FC9" w:rsidRPr="00085FC9">
        <w:rPr>
          <w:highlight w:val="yellow"/>
        </w:rPr>
        <w:t>tonnes production</w:t>
      </w:r>
      <w:r w:rsidR="00085FC9">
        <w:t>]</w:t>
      </w:r>
      <w:r w:rsidR="00685C9D">
        <w:t xml:space="preserve">. Some 33% of the cropland area is used for livestock feed </w:t>
      </w:r>
      <w:r w:rsidR="00685C9D">
        <w:fldChar w:fldCharType="begin" w:fldLock="1"/>
      </w:r>
      <w:r w:rsidR="00685C9D">
        <w:instrText>ADDIN CSL_CITATION { "citationItems" : [ { "id" : "ITEM-1", "itemData" : { "author" : [ { "dropping-particle" : "", "family" : "Steinfeld", "given" : "Henning", "non-dropping-particle" : "", "parse-names" : false, "suffix" : "" }, { "dropping-particle" : "", "family" : "Gerber", "given" : "Pierre", "non-dropping-particle" : "", "parse-names" : false, "suffix" : "" }, { "dropping-particle" : "", "family" : "Wassenaar", "given" : "Tom", "non-dropping-particle" : "", "parse-names" : false, "suffix" : "" }, { "dropping-particle" : "", "family" : "Castel", "given" : "Vincent", "non-dropping-particle" : "", "parse-names" : false, "suffix" : "" }, { "dropping-particle" : "", "family" : "Rosales", "given" : "Mauricio", "non-dropping-particle" : "", "parse-names" : false, "suffix" : "" }, { "dropping-particle" : "", "family" : "Haan", "given" : "Cees", "non-dropping-particle" : "de", "parse-names" : false, "suffix" : "" } ], "container-title" : "Environmental issues and options. FAO, Rom", "id" : "ITEM-1", "issued" : { "date-parts" : [ [ "2007" ] ] }, "title" : "Livestock\u2019s long shadow", "type" : "article-journal" }, "uris" : [ "http://www.mendeley.com/documents/?uuid=43d86d8b-a884-422f-98eb-dcc200a4a669" ] } ], "mendeley" : { "formattedCitation" : "(Steinfeld et al., 2007)", "plainTextFormattedCitation" : "(Steinfeld et al., 2007)", "previouslyFormattedCitation" : "(Steinfeld et al., 2007)" }, "properties" : {  }, "schema" : "https://github.com/citation-style-language/schema/raw/master/csl-citation.json" }</w:instrText>
      </w:r>
      <w:r w:rsidR="00685C9D">
        <w:fldChar w:fldCharType="separate"/>
      </w:r>
      <w:r w:rsidR="00685C9D" w:rsidRPr="00685C9D">
        <w:rPr>
          <w:noProof/>
        </w:rPr>
        <w:t>(Steinfeld et al., 2007)</w:t>
      </w:r>
      <w:r w:rsidR="00685C9D">
        <w:fldChar w:fldCharType="end"/>
      </w:r>
      <w:r w:rsidR="00685C9D">
        <w:t xml:space="preserve">. </w:t>
      </w:r>
      <w:r w:rsidR="00085FC9">
        <w:t>Today, no more than 30 cultivated species provide 90%</w:t>
      </w:r>
      <w:r w:rsidR="00085FC9" w:rsidRPr="00085FC9">
        <w:t xml:space="preserve"> of human ca</w:t>
      </w:r>
      <w:r w:rsidR="00085FC9">
        <w:t>lorific food supplied by plants.  Just 12 plant species provide more than 70% of all human calorific food</w:t>
      </w:r>
      <w:r w:rsidR="007F3551">
        <w:t xml:space="preserve"> </w:t>
      </w:r>
      <w:r w:rsidR="007F3551">
        <w:fldChar w:fldCharType="begin" w:fldLock="1"/>
      </w:r>
      <w:r w:rsidR="007F3551">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 "schema" : "https://github.com/citation-style-language/schema/raw/master/csl-citation.json" }</w:instrText>
      </w:r>
      <w:r w:rsidR="007F3551">
        <w:fldChar w:fldCharType="separate"/>
      </w:r>
      <w:r w:rsidR="007F3551" w:rsidRPr="007F3551">
        <w:rPr>
          <w:noProof/>
        </w:rPr>
        <w:t>(Frison et al., 2012)</w:t>
      </w:r>
      <w:r w:rsidR="007F3551">
        <w:fldChar w:fldCharType="end"/>
      </w:r>
      <w:r w:rsidR="00085FC9">
        <w:t>. T</w:t>
      </w:r>
      <w:r w:rsidR="0033668D">
        <w:t xml:space="preserve">he </w:t>
      </w:r>
      <w:r w:rsidR="0033668D" w:rsidRPr="0033668D">
        <w:t>Food and Agriculture Organization (FAO)</w:t>
      </w:r>
      <w:r w:rsidR="0033668D">
        <w:t xml:space="preserve"> has estimated annual global production of crops will need to increase by 60% from </w:t>
      </w:r>
      <w:r w:rsidR="0033668D">
        <w:lastRenderedPageBreak/>
        <w:t>2006 levels</w:t>
      </w:r>
      <w:r w:rsidR="00FA5738">
        <w:t xml:space="preserve"> </w:t>
      </w:r>
      <w:r w:rsidR="00FA5738">
        <w:fldChar w:fldCharType="begin" w:fldLock="1"/>
      </w:r>
      <w:r w:rsidR="00FA5738">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 "schema" : "https://github.com/citation-style-language/schema/raw/master/csl-citation.json" }</w:instrText>
      </w:r>
      <w:r w:rsidR="00FA5738">
        <w:fldChar w:fldCharType="separate"/>
      </w:r>
      <w:r w:rsidR="00FA5738" w:rsidRPr="00FA5738">
        <w:rPr>
          <w:noProof/>
        </w:rPr>
        <w:t>(FAO, 2016)</w:t>
      </w:r>
      <w:r w:rsidR="00FA5738">
        <w:fldChar w:fldCharType="end"/>
      </w:r>
      <w:r w:rsidR="0033668D">
        <w:t xml:space="preserve">.  </w:t>
      </w:r>
      <w:r w:rsidR="00FA5738">
        <w:t xml:space="preserve">However, potential yield gains are hindered by widespread land degradation, increasing water scarcity and climate change.   </w:t>
      </w:r>
      <w:r w:rsidR="00777843">
        <w:t>A review of studies conducted for the Intergovernmental Panel on Climate Change (IPCC) suggests crop yields post 2030 will be adversely affected by climate change</w:t>
      </w:r>
      <w:r w:rsidR="007F3551">
        <w:t xml:space="preserve"> </w:t>
      </w:r>
      <w:r w:rsidR="007F3551">
        <w:fldChar w:fldCharType="begin" w:fldLock="1"/>
      </w:r>
      <w:r w:rsidR="007F3551">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 "schema" : "https://github.com/citation-style-language/schema/raw/master/csl-citation.json" }</w:instrText>
      </w:r>
      <w:r w:rsidR="007F3551">
        <w:fldChar w:fldCharType="separate"/>
      </w:r>
      <w:r w:rsidR="007F3551" w:rsidRPr="007F3551">
        <w:rPr>
          <w:noProof/>
        </w:rPr>
        <w:t>(Porter et al., 2014)</w:t>
      </w:r>
      <w:r w:rsidR="007F3551">
        <w:fldChar w:fldCharType="end"/>
      </w:r>
      <w:r w:rsidR="00777843">
        <w:t xml:space="preserve">.  </w:t>
      </w:r>
      <w:r w:rsidR="00685C9D">
        <w:t>These impacts</w:t>
      </w:r>
      <w:r w:rsidR="007F3551">
        <w:t xml:space="preserve"> are likely to vary regionally </w:t>
      </w:r>
      <w:r w:rsidR="007F3551">
        <w:fldChar w:fldCharType="begin" w:fldLock="1"/>
      </w:r>
      <w:r w:rsidR="007F3551">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 "schema" : "https://github.com/citation-style-language/schema/raw/master/csl-citation.json" }</w:instrText>
      </w:r>
      <w:r w:rsidR="007F3551">
        <w:fldChar w:fldCharType="separate"/>
      </w:r>
      <w:r w:rsidR="007F3551" w:rsidRPr="007F3551">
        <w:rPr>
          <w:noProof/>
        </w:rPr>
        <w:t>(De Pinto et al., 2016)</w:t>
      </w:r>
      <w:r w:rsidR="007F3551">
        <w:fldChar w:fldCharType="end"/>
      </w:r>
      <w:r w:rsidR="00685C9D">
        <w:t xml:space="preserve">.   At the same time, the availability of viable crop land could be reduced by 8-20% by 2050 </w:t>
      </w:r>
      <w:r w:rsidR="00685C9D">
        <w:fldChar w:fldCharType="begin" w:fldLock="1"/>
      </w:r>
      <w:r w:rsidR="00E92514">
        <w:instrText>ADDIN CSL_CITATION { "citationItems" : [ { "id" : "ITEM-1", "itemData" : { "ISBN" : "8277010540", "author" : [ { "dropping-particle" : "", "family" : "Nellemann", "given" : "Christian", "non-dropping-particle" : "", "parse-names" : false, "suffix" : "" }, { "dropping-particle" : "", "family" : "MacDevette", "given" : "M", "non-dropping-particle" : "", "parse-names" : false, "suffix" : "" }, { "dropping-particle" : "", "family" : "Manders", "given" : "T", "non-dropping-particle" : "", "parse-names" : false, "suffix" : "" }, { "dropping-particle" : "", "family" : "Eickhout", "given" : "B", "non-dropping-particle" : "", "parse-names" : false, "suffix" : "" }, { "dropping-particle" : "", "family" : "Svihus", "given" : "B", "non-dropping-particle" : "", "parse-names" : false, "suffix" : "" }, { "dropping-particle" : "", "family" : "Prins", "given" : "A.G", "non-dropping-particle" : "", "parse-names" : false, "suffix" : "" }, { "dropping-particle" : "", "family" : "Kaltenborn", "given" : "B. P", "non-dropping-particle" : "", "parse-names" : false, "suffix" : "" } ], "id" : "ITEM-1", "issued" : { "date-parts" : [ [ "2009" ] ] }, "publisher" : "UNEP/Earthprint", "title" : "The Environmental Food Crisis: The Environment's Role in Averting Future Food Crises: a UNEP Rapid Response Assessment", "type" : "book" }, "uris" : [ "http://www.mendeley.com/documents/?uuid=5cfb9d96-4462-425d-9116-c18ecbf28596" ] } ], "mendeley" : { "formattedCitation" : "(Nellemann et al., 2009)", "plainTextFormattedCitation" : "(Nellemann et al., 2009)", "previouslyFormattedCitation" : "(Nellemann et al., 2009)" }, "properties" : {  }, "schema" : "https://github.com/citation-style-language/schema/raw/master/csl-citation.json" }</w:instrText>
      </w:r>
      <w:r w:rsidR="00685C9D">
        <w:fldChar w:fldCharType="separate"/>
      </w:r>
      <w:r w:rsidR="009278B0" w:rsidRPr="009278B0">
        <w:rPr>
          <w:noProof/>
        </w:rPr>
        <w:t>(Nellemann et al., 2009)</w:t>
      </w:r>
      <w:r w:rsidR="00685C9D">
        <w:fldChar w:fldCharType="end"/>
      </w:r>
      <w:r w:rsidR="00685C9D">
        <w:t xml:space="preserve"> and </w:t>
      </w:r>
      <w:r w:rsidR="00777843">
        <w:t xml:space="preserve">the nutritional quality </w:t>
      </w:r>
      <w:r w:rsidR="00777843" w:rsidRPr="00777843">
        <w:t xml:space="preserve">of key food crops could </w:t>
      </w:r>
      <w:r w:rsidR="00685C9D">
        <w:t>decrease</w:t>
      </w:r>
      <w:r w:rsidR="00777843" w:rsidRPr="00777843">
        <w:t xml:space="preserve"> under climate</w:t>
      </w:r>
      <w:r w:rsidR="00777843">
        <w:t xml:space="preserve"> </w:t>
      </w:r>
      <w:r w:rsidR="00777843" w:rsidRPr="00777843">
        <w:t>c</w:t>
      </w:r>
      <w:r w:rsidR="00777843">
        <w:t>hange (</w:t>
      </w:r>
      <w:commentRangeStart w:id="7"/>
      <w:r w:rsidR="00777843">
        <w:t>REF</w:t>
      </w:r>
      <w:commentRangeEnd w:id="7"/>
      <w:r w:rsidR="00777843">
        <w:rPr>
          <w:rStyle w:val="CommentReference"/>
        </w:rPr>
        <w:commentReference w:id="7"/>
      </w:r>
      <w:r w:rsidR="00777843">
        <w:t xml:space="preserve">). </w:t>
      </w:r>
      <w:bookmarkStart w:id="8" w:name="_GoBack"/>
      <w:bookmarkEnd w:id="8"/>
    </w:p>
    <w:p w:rsidR="00EF7F8A" w:rsidRDefault="00EF7F8A" w:rsidP="00777843"/>
    <w:p w:rsidR="00ED0BAF" w:rsidRPr="00ED0BAF" w:rsidRDefault="00291DC3" w:rsidP="004530AB">
      <w:r>
        <w:t>Over the past 5 decades grain production has more than doubled, yet the amount of land devoted to arable production has increased by only 9% (</w:t>
      </w:r>
      <w:commentRangeStart w:id="9"/>
      <w:r>
        <w:t>REF)</w:t>
      </w:r>
      <w:commentRangeEnd w:id="9"/>
      <w:r>
        <w:rPr>
          <w:rStyle w:val="CommentReference"/>
        </w:rPr>
        <w:commentReference w:id="9"/>
      </w:r>
      <w:r>
        <w:t xml:space="preserve">. </w:t>
      </w:r>
      <w:r w:rsidR="0013730A">
        <w:t xml:space="preserve">Advances in crop breeding, technological advancement and precision agriculture have all contribute to meeting growing demand.  </w:t>
      </w:r>
      <w:r>
        <w:t xml:space="preserve">In the future, it is likely more food will need to be produced from similar, or shrinking, land availability </w:t>
      </w:r>
      <w:r>
        <w:fldChar w:fldCharType="begin" w:fldLock="1"/>
      </w:r>
      <w:r w:rsidR="00E92514">
        <w:instrText>ADDIN CSL_CITATION { "citationItems" : [ { "id" : "ITEM-1", "itemData" : { "DOI" : "10.1126/science.1185383", "ISSN" : "0036-8075", "author" : [ { "dropping-particle" : "", "family" : "Godfray", "given" : "H Charles J", "non-dropping-particle" : "", "parse-names" : false, "suffix" : "" }, { "dropping-particle" : "", "family" : "Beddington", "given" : "John R", "non-dropping-particle" : "", "parse-names" : false, "suffix" : "" }, { "dropping-particle" : "", "family" : "Crute", "given" : "Ian R", "non-dropping-particle" : "", "parse-names" : false, "suffix" : "" }, { "dropping-particle" : "", "family" : "Haddad", "given" : "Lawrence", "non-dropping-particle" : "", "parse-names" : false, "suffix" : "" }, { "dropping-particle" : "", "family" : "Lawrence", "given" : "David", "non-dropping-particle" : "", "parse-names" : false, "suffix" : "" }, { "dropping-particle" : "", "family" : "Muir", "given" : "James F", "non-dropping-particle" : "", "parse-names" : false, "suffix" : "" }, { "dropping-particle" : "", "family" : "Pretty", "given" : "Jules", "non-dropping-particle" : "", "parse-names" : false, "suffix" : "" }, { "dropping-particle" : "", "family" : "Robinson", "given" : "Sherman", "non-dropping-particle" : "", "parse-names" : false, "suffix" : "" }, { "dropping-particle" : "", "family" : "Thomas", "given" : "Sandy M", "non-dropping-particle" : "", "parse-names" : false, "suffix" : "" }, { "dropping-particle" : "", "family" : "Toulmin", "given" : "Camilla", "non-dropping-particle" : "", "parse-names" : false, "suffix" : "" } ], "container-title" : "science", "id" : "ITEM-1", "issued" : { "date-parts" : [ [ "2010" ] ] }, "page" : "812-818", "title" : "Food security: the challenge of feeding 9 billion people", "type" : "article-journal", "volume" : "327" }, "uris" : [ "http://www.mendeley.com/documents/?uuid=b40a88ac-daba-4d6e-9465-261147a84447" ] }, { "id" : "ITEM-2", "itemData" : { "ISBN" : "8277010540", "author" : [ { "dropping-particle" : "", "family" : "Nellemann", "given" : "Christian", "non-dropping-particle" : "", "parse-names" : false, "suffix" : "" }, { "dropping-particle" : "", "family" : "MacDevette", "given" : "M", "non-dropping-particle" : "", "parse-names" : false, "suffix" : "" }, { "dropping-particle" : "", "family" : "Manders", "given" : "T", "non-dropping-particle" : "", "parse-names" : false, "suffix" : "" }, { "dropping-particle" : "", "family" : "Eickhout", "given" : "B", "non-dropping-particle" : "", "parse-names" : false, "suffix" : "" }, { "dropping-particle" : "", "family" : "Svihus", "given" : "B", "non-dropping-particle" : "", "parse-names" : false, "suffix" : "" }, { "dropping-particle" : "", "family" : "Prins", "given" : "A.G", "non-dropping-particle" : "", "parse-names" : false, "suffix" : "" }, { "dropping-particle" : "", "family" : "Kaltenborn", "given" : "B. P", "non-dropping-particle" : "", "parse-names" : false, "suffix" : "" } ], "id" : "ITEM-2", "issued" : { "date-parts" : [ [ "2009" ] ] }, "publisher" : "UNEP/Earthprint", "title" : "The Environmental Food Crisis: The Environment's Role in Averting Future Food Crises: a UNEP Rapid Response Assessment", "type" : "book" }, "uris" : [ "http://www.mendeley.com/documents/?uuid=5cfb9d96-4462-425d-9116-c18ecbf28596" ] } ], "mendeley" : { "formattedCitation" : "(Godfray et al., 2010; Nellemann et al., 2009)", "plainTextFormattedCitation" : "(Godfray et al., 2010; Nellemann et al., 2009)", "previouslyFormattedCitation" : "(Godfray et al., 2010; Nellemann et al., 2009)" }, "properties" : {  }, "schema" : "https://github.com/citation-style-language/schema/raw/master/csl-citation.json" }</w:instrText>
      </w:r>
      <w:r>
        <w:fldChar w:fldCharType="separate"/>
      </w:r>
      <w:r w:rsidR="009278B0" w:rsidRPr="009278B0">
        <w:rPr>
          <w:noProof/>
        </w:rPr>
        <w:t>(Godfray et al., 2010; Nellemann et al., 2009)</w:t>
      </w:r>
      <w:r>
        <w:fldChar w:fldCharType="end"/>
      </w:r>
      <w:r>
        <w:t>.  To meet the Declaration of the World Summit on Food Security target of 70% more food by 2050</w:t>
      </w:r>
      <w:r w:rsidR="00ED0BAF">
        <w:t>, an average annual increase in crop production of 44 million metric tonnes is required – representing a 38% increase over historical increases in production (</w:t>
      </w:r>
      <w:commentRangeStart w:id="10"/>
      <w:r w:rsidR="00ED0BAF" w:rsidRPr="00ED0BAF">
        <w:rPr>
          <w:highlight w:val="yellow"/>
        </w:rPr>
        <w:t>REF</w:t>
      </w:r>
      <w:commentRangeEnd w:id="10"/>
      <w:r w:rsidR="00ED0BAF">
        <w:rPr>
          <w:rStyle w:val="CommentReference"/>
        </w:rPr>
        <w:commentReference w:id="10"/>
      </w:r>
      <w:r w:rsidR="00ED0BAF">
        <w:t xml:space="preserve">). Innovation to increase production is heavily reliant on crop breeding.  But breeding goals do not solely relate to yield, and </w:t>
      </w:r>
      <w:r w:rsidR="00ED0BAF" w:rsidRPr="00ED0BAF">
        <w:t>the importance</w:t>
      </w:r>
      <w:r w:rsidR="00ED0BAF">
        <w:t xml:space="preserve"> </w:t>
      </w:r>
      <w:r w:rsidR="00ED0BAF" w:rsidRPr="00ED0BAF">
        <w:t>of greater water- and nutrient-use efficiency,</w:t>
      </w:r>
      <w:r w:rsidR="00ED0BAF">
        <w:t xml:space="preserve"> </w:t>
      </w:r>
      <w:r w:rsidR="00ED0BAF" w:rsidRPr="00ED0BAF">
        <w:t xml:space="preserve">as well as tolerance </w:t>
      </w:r>
      <w:r w:rsidR="00ED0BAF">
        <w:t xml:space="preserve">to drought and salinity, </w:t>
      </w:r>
      <w:r w:rsidR="00ED0BAF" w:rsidRPr="00ED0BAF">
        <w:t>is</w:t>
      </w:r>
      <w:r w:rsidR="00ED0BAF">
        <w:t xml:space="preserve"> </w:t>
      </w:r>
      <w:r w:rsidR="00ED0BAF" w:rsidRPr="00ED0BAF">
        <w:t>likely to increase</w:t>
      </w:r>
      <w:r w:rsidR="00ED0BAF">
        <w:t xml:space="preserve"> (</w:t>
      </w:r>
      <w:commentRangeStart w:id="11"/>
      <w:r w:rsidR="00ED0BAF">
        <w:t>REF</w:t>
      </w:r>
      <w:commentRangeEnd w:id="11"/>
      <w:r w:rsidR="00ED0BAF">
        <w:rPr>
          <w:rStyle w:val="CommentReference"/>
        </w:rPr>
        <w:commentReference w:id="11"/>
      </w:r>
      <w:r w:rsidR="00ED0BAF">
        <w:t>)</w:t>
      </w:r>
      <w:r w:rsidR="00ED0BAF" w:rsidRPr="00ED0BAF">
        <w:t>. T</w:t>
      </w:r>
      <w:r w:rsidR="00ED0BAF">
        <w:t xml:space="preserve">he ability to grow </w:t>
      </w:r>
      <w:r w:rsidR="00ED0BAF" w:rsidRPr="00ED0BAF">
        <w:t>crops in</w:t>
      </w:r>
      <w:r w:rsidR="00ED0BAF">
        <w:t xml:space="preserve"> challenging environments</w:t>
      </w:r>
      <w:r w:rsidR="00ED0BAF" w:rsidRPr="00ED0BAF">
        <w:t>, particularly</w:t>
      </w:r>
      <w:r w:rsidR="00ED0BAF">
        <w:t xml:space="preserve"> </w:t>
      </w:r>
      <w:r w:rsidR="00214023">
        <w:t>those most affected by climate change,</w:t>
      </w:r>
      <w:r w:rsidR="00ED0BAF" w:rsidRPr="00ED0BAF">
        <w:t xml:space="preserve"> will require adaptive genetic resources. </w:t>
      </w:r>
      <w:r w:rsidR="00214023">
        <w:t xml:space="preserve">In this context, </w:t>
      </w:r>
      <w:r w:rsidR="008010D5">
        <w:t>u</w:t>
      </w:r>
      <w:r w:rsidR="004530AB" w:rsidRPr="004530AB">
        <w:t>nexploited genetic</w:t>
      </w:r>
      <w:r w:rsidR="004530AB">
        <w:t xml:space="preserve"> </w:t>
      </w:r>
      <w:r w:rsidR="008010D5">
        <w:t xml:space="preserve">material from land races  </w:t>
      </w:r>
      <w:r w:rsidR="004530AB" w:rsidRPr="004530AB">
        <w:t>and</w:t>
      </w:r>
      <w:r w:rsidR="004530AB">
        <w:t xml:space="preserve"> </w:t>
      </w:r>
      <w:r w:rsidR="004530AB" w:rsidRPr="004530AB">
        <w:t>wild relativ</w:t>
      </w:r>
      <w:r w:rsidR="008010D5">
        <w:t xml:space="preserve">es will be important in allowing </w:t>
      </w:r>
      <w:r w:rsidR="004530AB" w:rsidRPr="004530AB">
        <w:t>breeders to respond to new challenges</w:t>
      </w:r>
      <w:r w:rsidR="008010D5">
        <w:t xml:space="preserve"> </w:t>
      </w:r>
      <w:r w:rsidR="008010D5">
        <w:fldChar w:fldCharType="begin" w:fldLock="1"/>
      </w:r>
      <w:r w:rsidR="008010D5">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"mendeley" : { "formattedCitation" : "(Maxted et al., 2011)", "plainTextFormattedCitation" : "(Maxted et al., 2011)", "previouslyFormattedCitation" : "(Maxted et al., 2011)" }, "properties" : {  }, "schema" : "https://github.com/citation-style-language/schema/raw/master/csl-citation.json" }</w:instrText>
      </w:r>
      <w:r w:rsidR="008010D5">
        <w:fldChar w:fldCharType="separate"/>
      </w:r>
      <w:r w:rsidR="008010D5" w:rsidRPr="008010D5">
        <w:rPr>
          <w:noProof/>
        </w:rPr>
        <w:t>(Maxted et al., 2011)</w:t>
      </w:r>
      <w:r w:rsidR="008010D5">
        <w:fldChar w:fldCharType="end"/>
      </w:r>
      <w:r w:rsidR="004530AB" w:rsidRPr="004530AB">
        <w:t>.</w:t>
      </w:r>
      <w:r w:rsidR="008010D5">
        <w:t xml:space="preserve">  </w:t>
      </w:r>
    </w:p>
    <w:p w:rsidR="00ED0BAF" w:rsidRDefault="00ED0BAF" w:rsidP="00ED0BAF"/>
    <w:p w:rsidR="00214023" w:rsidRPr="00ED0BAF" w:rsidRDefault="00214023" w:rsidP="00ED0BAF"/>
    <w:p w:rsidR="00291DC3" w:rsidRDefault="00ED0BAF" w:rsidP="00777843">
      <w:r>
        <w:t xml:space="preserve"> </w:t>
      </w:r>
    </w:p>
    <w:p w:rsidR="00ED0BAF" w:rsidRDefault="00ED0BAF" w:rsidP="00ED0BAF"/>
    <w:p w:rsidR="00ED0BAF" w:rsidRDefault="00ED0BAF" w:rsidP="00777843"/>
    <w:p w:rsidR="00291DC3" w:rsidRDefault="00291DC3" w:rsidP="00777843"/>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r w:rsidRPr="00ED0BAF">
        <w:rPr>
          <w:rFonts w:ascii="AdvTT3713a231" w:hAnsi="AdvTT3713a231" w:cs="AdvTT3713a231"/>
          <w:sz w:val="18"/>
          <w:szCs w:val="18"/>
          <w:highlight w:val="yellow"/>
          <w:lang w:eastAsia="en-GB"/>
        </w:rPr>
        <w:t>Breeding and agronomic improvements have,</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on</w:t>
      </w:r>
      <w:proofErr w:type="gramEnd"/>
      <w:r w:rsidRPr="00ED0BAF">
        <w:rPr>
          <w:rFonts w:ascii="AdvTT3713a231" w:hAnsi="AdvTT3713a231" w:cs="AdvTT3713a231"/>
          <w:sz w:val="18"/>
          <w:szCs w:val="18"/>
          <w:highlight w:val="yellow"/>
          <w:lang w:eastAsia="en-GB"/>
        </w:rPr>
        <w:t xml:space="preserve"> average, achieved a linear increase in food</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production</w:t>
      </w:r>
      <w:proofErr w:type="gramEnd"/>
      <w:r w:rsidRPr="00ED0BAF">
        <w:rPr>
          <w:rFonts w:ascii="AdvTT3713a231" w:hAnsi="AdvTT3713a231" w:cs="AdvTT3713a231"/>
          <w:sz w:val="18"/>
          <w:szCs w:val="18"/>
          <w:highlight w:val="yellow"/>
          <w:lang w:eastAsia="en-GB"/>
        </w:rPr>
        <w:t xml:space="preserve"> globally, at an average rate of 32million</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metric</w:t>
      </w:r>
      <w:proofErr w:type="gramEnd"/>
      <w:r w:rsidRPr="00ED0BAF">
        <w:rPr>
          <w:rFonts w:ascii="AdvTT3713a231" w:hAnsi="AdvTT3713a231" w:cs="AdvTT3713a231"/>
          <w:sz w:val="18"/>
          <w:szCs w:val="18"/>
          <w:highlight w:val="yellow"/>
          <w:lang w:eastAsia="en-GB"/>
        </w:rPr>
        <w:t xml:space="preserve"> tons per year (</w:t>
      </w:r>
      <w:r w:rsidRPr="00ED0BAF">
        <w:rPr>
          <w:rFonts w:ascii="AdvTT50a2f13e.I" w:hAnsi="AdvTT50a2f13e.I" w:cs="AdvTT50a2f13e.I"/>
          <w:sz w:val="18"/>
          <w:szCs w:val="18"/>
          <w:highlight w:val="yellow"/>
          <w:lang w:eastAsia="en-GB"/>
        </w:rPr>
        <w:t>2</w:t>
      </w:r>
      <w:r w:rsidRPr="00ED0BAF">
        <w:rPr>
          <w:rFonts w:ascii="AdvTT3713a231" w:hAnsi="AdvTT3713a231" w:cs="AdvTT3713a231"/>
          <w:sz w:val="18"/>
          <w:szCs w:val="18"/>
          <w:highlight w:val="yellow"/>
          <w:lang w:eastAsia="en-GB"/>
        </w:rPr>
        <w:t>) (Fig. 1). However, to meet</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the</w:t>
      </w:r>
      <w:proofErr w:type="gramEnd"/>
      <w:r w:rsidRPr="00ED0BAF">
        <w:rPr>
          <w:rFonts w:ascii="AdvTT3713a231" w:hAnsi="AdvTT3713a231" w:cs="AdvTT3713a231"/>
          <w:sz w:val="18"/>
          <w:szCs w:val="18"/>
          <w:highlight w:val="yellow"/>
          <w:lang w:eastAsia="en-GB"/>
        </w:rPr>
        <w:t xml:space="preserve"> recent Declaration of the World Summit on</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r w:rsidRPr="00ED0BAF">
        <w:rPr>
          <w:rFonts w:ascii="AdvTT3713a231" w:hAnsi="AdvTT3713a231" w:cs="AdvTT3713a231"/>
          <w:sz w:val="18"/>
          <w:szCs w:val="18"/>
          <w:highlight w:val="yellow"/>
          <w:lang w:eastAsia="en-GB"/>
        </w:rPr>
        <w:t>Food Security (</w:t>
      </w:r>
      <w:r w:rsidRPr="00ED0BAF">
        <w:rPr>
          <w:rFonts w:ascii="AdvTT50a2f13e.I" w:hAnsi="AdvTT50a2f13e.I" w:cs="AdvTT50a2f13e.I"/>
          <w:sz w:val="18"/>
          <w:szCs w:val="18"/>
          <w:highlight w:val="yellow"/>
          <w:lang w:eastAsia="en-GB"/>
        </w:rPr>
        <w:t>3</w:t>
      </w:r>
      <w:r w:rsidRPr="00ED0BAF">
        <w:rPr>
          <w:rFonts w:ascii="AdvTT3713a231" w:hAnsi="AdvTT3713a231" w:cs="AdvTT3713a231"/>
          <w:sz w:val="18"/>
          <w:szCs w:val="18"/>
          <w:highlight w:val="yellow"/>
          <w:lang w:eastAsia="en-GB"/>
        </w:rPr>
        <w:t>) target of 70% more food by</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r w:rsidRPr="00ED0BAF">
        <w:rPr>
          <w:rFonts w:ascii="AdvTT3713a231" w:hAnsi="AdvTT3713a231" w:cs="AdvTT3713a231"/>
          <w:sz w:val="18"/>
          <w:szCs w:val="18"/>
          <w:highlight w:val="yellow"/>
          <w:lang w:eastAsia="en-GB"/>
        </w:rPr>
        <w:t>2050, an average annual increase in production of</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r w:rsidRPr="00ED0BAF">
        <w:rPr>
          <w:rFonts w:ascii="AdvTT3713a231" w:hAnsi="AdvTT3713a231" w:cs="AdvTT3713a231"/>
          <w:sz w:val="18"/>
          <w:szCs w:val="18"/>
          <w:highlight w:val="yellow"/>
          <w:lang w:eastAsia="en-GB"/>
        </w:rPr>
        <w:t>44 million metric tons per year is required (Fig. 1),</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representing</w:t>
      </w:r>
      <w:proofErr w:type="gramEnd"/>
      <w:r w:rsidRPr="00ED0BAF">
        <w:rPr>
          <w:rFonts w:ascii="AdvTT3713a231" w:hAnsi="AdvTT3713a231" w:cs="AdvTT3713a231"/>
          <w:sz w:val="18"/>
          <w:szCs w:val="18"/>
          <w:highlight w:val="yellow"/>
          <w:lang w:eastAsia="en-GB"/>
        </w:rPr>
        <w:t xml:space="preserve"> a 38% increase over historical</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lastRenderedPageBreak/>
        <w:t>increases</w:t>
      </w:r>
      <w:proofErr w:type="gramEnd"/>
      <w:r w:rsidRPr="00ED0BAF">
        <w:rPr>
          <w:rFonts w:ascii="AdvTT3713a231" w:hAnsi="AdvTT3713a231" w:cs="AdvTT3713a231"/>
          <w:sz w:val="18"/>
          <w:szCs w:val="18"/>
          <w:highlight w:val="yellow"/>
          <w:lang w:eastAsia="en-GB"/>
        </w:rPr>
        <w:t xml:space="preserve"> in production, to be sustained for 40</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years</w:t>
      </w:r>
      <w:proofErr w:type="gramEnd"/>
      <w:r w:rsidRPr="00ED0BAF">
        <w:rPr>
          <w:rFonts w:ascii="AdvTT3713a231" w:hAnsi="AdvTT3713a231" w:cs="AdvTT3713a231"/>
          <w:sz w:val="18"/>
          <w:szCs w:val="18"/>
          <w:highlight w:val="yellow"/>
          <w:lang w:eastAsia="en-GB"/>
        </w:rPr>
        <w:t>. This scale of sustained increase in global</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food</w:t>
      </w:r>
      <w:proofErr w:type="gramEnd"/>
      <w:r w:rsidRPr="00ED0BAF">
        <w:rPr>
          <w:rFonts w:ascii="AdvTT3713a231" w:hAnsi="AdvTT3713a231" w:cs="AdvTT3713a231"/>
          <w:sz w:val="18"/>
          <w:szCs w:val="18"/>
          <w:highlight w:val="yellow"/>
          <w:lang w:eastAsia="en-GB"/>
        </w:rPr>
        <w:t xml:space="preserve"> production is unprecedented and requires</w:t>
      </w:r>
    </w:p>
    <w:p w:rsidR="00291DC3" w:rsidRPr="00ED0BAF" w:rsidRDefault="00291DC3" w:rsidP="00291DC3">
      <w:pPr>
        <w:autoSpaceDE w:val="0"/>
        <w:autoSpaceDN w:val="0"/>
        <w:adjustRightInd w:val="0"/>
        <w:spacing w:line="240" w:lineRule="auto"/>
        <w:ind w:firstLine="0"/>
        <w:rPr>
          <w:rFonts w:ascii="AdvTT3713a231" w:hAnsi="AdvTT3713a231" w:cs="AdvTT3713a231"/>
          <w:sz w:val="18"/>
          <w:szCs w:val="18"/>
          <w:highlight w:val="yellow"/>
          <w:lang w:eastAsia="en-GB"/>
        </w:rPr>
      </w:pPr>
      <w:proofErr w:type="gramStart"/>
      <w:r w:rsidRPr="00ED0BAF">
        <w:rPr>
          <w:rFonts w:ascii="AdvTT3713a231" w:hAnsi="AdvTT3713a231" w:cs="AdvTT3713a231"/>
          <w:sz w:val="18"/>
          <w:szCs w:val="18"/>
          <w:highlight w:val="yellow"/>
          <w:lang w:eastAsia="en-GB"/>
        </w:rPr>
        <w:t>substantial</w:t>
      </w:r>
      <w:proofErr w:type="gramEnd"/>
      <w:r w:rsidRPr="00ED0BAF">
        <w:rPr>
          <w:rFonts w:ascii="AdvTT3713a231" w:hAnsi="AdvTT3713a231" w:cs="AdvTT3713a231"/>
          <w:sz w:val="18"/>
          <w:szCs w:val="18"/>
          <w:highlight w:val="yellow"/>
          <w:lang w:eastAsia="en-GB"/>
        </w:rPr>
        <w:t xml:space="preserve"> changes in methods for agronomic</w:t>
      </w:r>
    </w:p>
    <w:p w:rsidR="00291DC3" w:rsidRDefault="00291DC3" w:rsidP="00291DC3">
      <w:pPr>
        <w:rPr>
          <w:rFonts w:ascii="AdvTT3713a231" w:hAnsi="AdvTT3713a231" w:cs="AdvTT3713a231"/>
          <w:sz w:val="18"/>
          <w:szCs w:val="18"/>
          <w:lang w:eastAsia="en-GB"/>
        </w:rPr>
      </w:pPr>
      <w:proofErr w:type="gramStart"/>
      <w:r w:rsidRPr="00ED0BAF">
        <w:rPr>
          <w:rFonts w:ascii="AdvTT3713a231" w:hAnsi="AdvTT3713a231" w:cs="AdvTT3713a231"/>
          <w:sz w:val="18"/>
          <w:szCs w:val="18"/>
          <w:highlight w:val="yellow"/>
          <w:lang w:eastAsia="en-GB"/>
        </w:rPr>
        <w:t>processes</w:t>
      </w:r>
      <w:proofErr w:type="gramEnd"/>
      <w:r w:rsidRPr="00ED0BAF">
        <w:rPr>
          <w:rFonts w:ascii="AdvTT3713a231" w:hAnsi="AdvTT3713a231" w:cs="AdvTT3713a231"/>
          <w:sz w:val="18"/>
          <w:szCs w:val="18"/>
          <w:highlight w:val="yellow"/>
          <w:lang w:eastAsia="en-GB"/>
        </w:rPr>
        <w:t xml:space="preserve"> and crop improvement</w:t>
      </w:r>
    </w:p>
    <w:p w:rsidR="00291DC3" w:rsidRDefault="00291DC3" w:rsidP="00777843"/>
    <w:p w:rsidR="00D64E91" w:rsidRDefault="00D64E91" w:rsidP="00777843"/>
    <w:p w:rsidR="00D73600" w:rsidRPr="00291DC3" w:rsidRDefault="00D73600" w:rsidP="00D73600">
      <w:pPr>
        <w:rPr>
          <w:highlight w:val="yellow"/>
        </w:rPr>
      </w:pPr>
      <w:r w:rsidRPr="00291DC3">
        <w:rPr>
          <w:highlight w:val="yellow"/>
        </w:rPr>
        <w:t>Yet over the past 5 decades,</w:t>
      </w:r>
    </w:p>
    <w:p w:rsidR="00D73600" w:rsidRPr="00291DC3" w:rsidRDefault="00D73600" w:rsidP="00D73600">
      <w:pPr>
        <w:rPr>
          <w:highlight w:val="yellow"/>
        </w:rPr>
      </w:pPr>
      <w:proofErr w:type="gramStart"/>
      <w:r w:rsidRPr="00291DC3">
        <w:rPr>
          <w:highlight w:val="yellow"/>
        </w:rPr>
        <w:t>while</w:t>
      </w:r>
      <w:proofErr w:type="gramEnd"/>
      <w:r w:rsidRPr="00291DC3">
        <w:rPr>
          <w:highlight w:val="yellow"/>
        </w:rPr>
        <w:t xml:space="preserve"> grain production has more</w:t>
      </w:r>
    </w:p>
    <w:p w:rsidR="00D73600" w:rsidRPr="00291DC3" w:rsidRDefault="00D73600" w:rsidP="00D73600">
      <w:pPr>
        <w:rPr>
          <w:highlight w:val="yellow"/>
        </w:rPr>
      </w:pPr>
      <w:proofErr w:type="gramStart"/>
      <w:r w:rsidRPr="00291DC3">
        <w:rPr>
          <w:highlight w:val="yellow"/>
        </w:rPr>
        <w:t>than</w:t>
      </w:r>
      <w:proofErr w:type="gramEnd"/>
      <w:r w:rsidRPr="00291DC3">
        <w:rPr>
          <w:highlight w:val="yellow"/>
        </w:rPr>
        <w:t xml:space="preserve"> doubled, the amount of land</w:t>
      </w:r>
    </w:p>
    <w:p w:rsidR="00D73600" w:rsidRPr="00291DC3" w:rsidRDefault="00D73600" w:rsidP="00D73600">
      <w:pPr>
        <w:rPr>
          <w:highlight w:val="yellow"/>
        </w:rPr>
      </w:pPr>
      <w:proofErr w:type="gramStart"/>
      <w:r w:rsidRPr="00291DC3">
        <w:rPr>
          <w:highlight w:val="yellow"/>
        </w:rPr>
        <w:t>devoted</w:t>
      </w:r>
      <w:proofErr w:type="gramEnd"/>
      <w:r w:rsidRPr="00291DC3">
        <w:rPr>
          <w:highlight w:val="yellow"/>
        </w:rPr>
        <w:t xml:space="preserve"> to arable agriculture globally</w:t>
      </w:r>
    </w:p>
    <w:p w:rsidR="00D73600" w:rsidRPr="00291DC3" w:rsidRDefault="00D73600" w:rsidP="00D73600">
      <w:pPr>
        <w:rPr>
          <w:highlight w:val="yellow"/>
        </w:rPr>
      </w:pPr>
      <w:proofErr w:type="gramStart"/>
      <w:r w:rsidRPr="00291DC3">
        <w:rPr>
          <w:highlight w:val="yellow"/>
        </w:rPr>
        <w:t>has</w:t>
      </w:r>
      <w:proofErr w:type="gramEnd"/>
      <w:r w:rsidRPr="00291DC3">
        <w:rPr>
          <w:highlight w:val="yellow"/>
        </w:rPr>
        <w:t xml:space="preserve"> increased by only ~9% (14).  </w:t>
      </w:r>
      <w:proofErr w:type="gramStart"/>
      <w:r w:rsidRPr="00291DC3">
        <w:rPr>
          <w:highlight w:val="yellow"/>
        </w:rPr>
        <w:t>the</w:t>
      </w:r>
      <w:proofErr w:type="gramEnd"/>
      <w:r w:rsidRPr="00291DC3">
        <w:rPr>
          <w:highlight w:val="yellow"/>
        </w:rPr>
        <w:t xml:space="preserve"> most likely scenario is that more</w:t>
      </w:r>
    </w:p>
    <w:p w:rsidR="00D73600" w:rsidRPr="00291DC3" w:rsidRDefault="00D73600" w:rsidP="00D73600">
      <w:pPr>
        <w:rPr>
          <w:highlight w:val="yellow"/>
        </w:rPr>
      </w:pPr>
      <w:proofErr w:type="gramStart"/>
      <w:r w:rsidRPr="00291DC3">
        <w:rPr>
          <w:highlight w:val="yellow"/>
        </w:rPr>
        <w:t>food</w:t>
      </w:r>
      <w:proofErr w:type="gramEnd"/>
      <w:r w:rsidRPr="00291DC3">
        <w:rPr>
          <w:highlight w:val="yellow"/>
        </w:rPr>
        <w:t xml:space="preserve"> will need to be produced from the same</w:t>
      </w:r>
    </w:p>
    <w:p w:rsidR="00D73600" w:rsidRDefault="00D73600" w:rsidP="00D73600">
      <w:proofErr w:type="gramStart"/>
      <w:r w:rsidRPr="00291DC3">
        <w:rPr>
          <w:highlight w:val="yellow"/>
        </w:rPr>
        <w:t>amount</w:t>
      </w:r>
      <w:proofErr w:type="gramEnd"/>
      <w:r w:rsidRPr="00291DC3">
        <w:rPr>
          <w:highlight w:val="yellow"/>
        </w:rPr>
        <w:t xml:space="preserve"> of (or even less) land.</w:t>
      </w:r>
    </w:p>
    <w:p w:rsidR="00291DC3" w:rsidRDefault="00291DC3" w:rsidP="00D73600"/>
    <w:p w:rsidR="00A37BBC" w:rsidRPr="00A37BBC" w:rsidRDefault="00A37BBC" w:rsidP="00A37BBC">
      <w:r w:rsidRPr="00A37BBC">
        <w:t xml:space="preserve">Innovation </w:t>
      </w:r>
      <w:r>
        <w:t xml:space="preserve">to reduce yield gaps </w:t>
      </w:r>
      <w:r w:rsidRPr="00A37BBC">
        <w:t>involves both traditional and advanced</w:t>
      </w:r>
    </w:p>
    <w:p w:rsidR="00A37BBC" w:rsidRPr="00A37BBC" w:rsidRDefault="00A37BBC" w:rsidP="00A37BBC">
      <w:proofErr w:type="gramStart"/>
      <w:r w:rsidRPr="00A37BBC">
        <w:t>crop</w:t>
      </w:r>
      <w:proofErr w:type="gramEnd"/>
      <w:r w:rsidRPr="00A37BBC">
        <w:t xml:space="preserve"> and livestock breeding</w:t>
      </w:r>
      <w:r>
        <w:t>. T</w:t>
      </w:r>
      <w:r w:rsidRPr="00A37BBC">
        <w:t>he ability to grow</w:t>
      </w:r>
    </w:p>
    <w:p w:rsidR="00A37BBC" w:rsidRPr="00A37BBC" w:rsidRDefault="00A37BBC" w:rsidP="00A37BBC">
      <w:proofErr w:type="gramStart"/>
      <w:r w:rsidRPr="00A37BBC">
        <w:t>crops</w:t>
      </w:r>
      <w:proofErr w:type="gramEnd"/>
      <w:r w:rsidRPr="00A37BBC">
        <w:t xml:space="preserve"> in places that are currently unsuitable, particularly</w:t>
      </w:r>
    </w:p>
    <w:p w:rsidR="00A37BBC" w:rsidRDefault="00A37BBC" w:rsidP="00A37BBC">
      <w:proofErr w:type="gramStart"/>
      <w:r w:rsidRPr="00A37BBC">
        <w:t>the</w:t>
      </w:r>
      <w:proofErr w:type="gramEnd"/>
      <w:r w:rsidRPr="00A37BBC">
        <w:t xml:space="preserve"> northern temperate regions</w:t>
      </w:r>
      <w:r>
        <w:t xml:space="preserve">, will require adaptive genetic resources. </w:t>
      </w:r>
    </w:p>
    <w:p w:rsidR="00D64E91" w:rsidRPr="00D64E91" w:rsidRDefault="00D64E91" w:rsidP="00D64E91">
      <w:r w:rsidRPr="00D64E91">
        <w:t>Increased yield is still a major goal, but the importance</w:t>
      </w:r>
    </w:p>
    <w:p w:rsidR="00D64E91" w:rsidRPr="00D64E91" w:rsidRDefault="00D64E91" w:rsidP="00D64E91">
      <w:proofErr w:type="gramStart"/>
      <w:r w:rsidRPr="00D64E91">
        <w:t>of</w:t>
      </w:r>
      <w:proofErr w:type="gramEnd"/>
      <w:r w:rsidRPr="00D64E91">
        <w:t xml:space="preserve"> greater water- and nutrient-use efficiency,</w:t>
      </w:r>
    </w:p>
    <w:p w:rsidR="00D64E91" w:rsidRPr="00D64E91" w:rsidRDefault="00D64E91" w:rsidP="00D64E91">
      <w:proofErr w:type="gramStart"/>
      <w:r w:rsidRPr="00D64E91">
        <w:t>as</w:t>
      </w:r>
      <w:proofErr w:type="gramEnd"/>
      <w:r w:rsidRPr="00D64E91">
        <w:t xml:space="preserve"> well as tolerance of abiotic stress, is</w:t>
      </w:r>
    </w:p>
    <w:p w:rsidR="00D64E91" w:rsidRDefault="00D64E91" w:rsidP="00D64E91">
      <w:proofErr w:type="gramStart"/>
      <w:r w:rsidRPr="00D64E91">
        <w:t>also</w:t>
      </w:r>
      <w:proofErr w:type="gramEnd"/>
      <w:r w:rsidRPr="00D64E91">
        <w:t xml:space="preserve"> likely to increase</w:t>
      </w:r>
      <w:r>
        <w:t xml:space="preserve">. </w:t>
      </w:r>
    </w:p>
    <w:p w:rsidR="00EC383D" w:rsidRPr="00EC383D" w:rsidRDefault="00EC383D" w:rsidP="00EC383D">
      <w:r w:rsidRPr="00EC383D">
        <w:t>Modern genetic techniques</w:t>
      </w:r>
    </w:p>
    <w:p w:rsidR="00EC383D" w:rsidRPr="00EC383D" w:rsidRDefault="00EC383D" w:rsidP="00EC383D">
      <w:proofErr w:type="gramStart"/>
      <w:r w:rsidRPr="00EC383D">
        <w:t>and</w:t>
      </w:r>
      <w:proofErr w:type="gramEnd"/>
      <w:r w:rsidRPr="00EC383D">
        <w:t xml:space="preserve"> a better understanding of crop physiology allow</w:t>
      </w:r>
    </w:p>
    <w:p w:rsidR="00EC383D" w:rsidRPr="00EC383D" w:rsidRDefault="00EC383D" w:rsidP="00EC383D">
      <w:proofErr w:type="gramStart"/>
      <w:r w:rsidRPr="00EC383D">
        <w:t>for</w:t>
      </w:r>
      <w:proofErr w:type="gramEnd"/>
      <w:r w:rsidRPr="00EC383D">
        <w:t xml:space="preserve"> a more directed approach to selection</w:t>
      </w:r>
    </w:p>
    <w:p w:rsidR="00EC383D" w:rsidRPr="00EC383D" w:rsidRDefault="00EC383D" w:rsidP="00EC383D">
      <w:proofErr w:type="gramStart"/>
      <w:r w:rsidRPr="00EC383D">
        <w:t>across</w:t>
      </w:r>
      <w:proofErr w:type="gramEnd"/>
      <w:r w:rsidRPr="00EC383D">
        <w:t xml:space="preserve"> multiple traits. The speed and costs at which</w:t>
      </w:r>
    </w:p>
    <w:p w:rsidR="00EC383D" w:rsidRPr="00EC383D" w:rsidRDefault="00EC383D" w:rsidP="00EC383D">
      <w:proofErr w:type="gramStart"/>
      <w:r w:rsidRPr="00EC383D">
        <w:t>genomes</w:t>
      </w:r>
      <w:proofErr w:type="gramEnd"/>
      <w:r w:rsidRPr="00EC383D">
        <w:t xml:space="preserve"> today can be sequenced or re</w:t>
      </w:r>
      <w:r>
        <w:t>-</w:t>
      </w:r>
      <w:r w:rsidRPr="00EC383D">
        <w:t>sequenced</w:t>
      </w:r>
    </w:p>
    <w:p w:rsidR="00EC383D" w:rsidRPr="00EC383D" w:rsidRDefault="00EC383D" w:rsidP="00EC383D">
      <w:proofErr w:type="gramStart"/>
      <w:r w:rsidRPr="00EC383D">
        <w:t>now</w:t>
      </w:r>
      <w:proofErr w:type="gramEnd"/>
      <w:r w:rsidRPr="00EC383D">
        <w:t xml:space="preserve"> means that these techniques can be more</w:t>
      </w:r>
    </w:p>
    <w:p w:rsidR="00EC383D" w:rsidRPr="00EC383D" w:rsidRDefault="00EC383D" w:rsidP="00EC383D">
      <w:proofErr w:type="gramStart"/>
      <w:r w:rsidRPr="00EC383D">
        <w:t>easily</w:t>
      </w:r>
      <w:proofErr w:type="gramEnd"/>
      <w:r w:rsidRPr="00EC383D">
        <w:t xml:space="preserve"> applied to develop varieties of crop species</w:t>
      </w:r>
    </w:p>
    <w:p w:rsidR="00EC383D" w:rsidRDefault="00EC383D" w:rsidP="00EC383D">
      <w:proofErr w:type="gramStart"/>
      <w:r w:rsidRPr="00EC383D">
        <w:t>that</w:t>
      </w:r>
      <w:proofErr w:type="gramEnd"/>
      <w:r w:rsidRPr="00EC383D">
        <w:t xml:space="preserve"> will yield well in challenging environments.</w:t>
      </w:r>
    </w:p>
    <w:p w:rsidR="00291DC3" w:rsidRDefault="00291DC3" w:rsidP="00EC383D">
      <w:pPr>
        <w:rPr>
          <w:rFonts w:ascii="AdvTT3713a231" w:hAnsi="AdvTT3713a231" w:cs="AdvTT3713a231"/>
          <w:sz w:val="18"/>
          <w:szCs w:val="18"/>
          <w:lang w:eastAsia="en-GB"/>
        </w:rPr>
      </w:pPr>
    </w:p>
    <w:p w:rsidR="00EC383D" w:rsidRPr="00EC383D" w:rsidRDefault="00EC383D" w:rsidP="00EC383D">
      <w:r w:rsidRPr="00EC383D">
        <w:t>Domestication inevitably means that only a</w:t>
      </w:r>
    </w:p>
    <w:p w:rsidR="00EC383D" w:rsidRPr="00EC383D" w:rsidRDefault="00EC383D" w:rsidP="00EC383D">
      <w:proofErr w:type="gramStart"/>
      <w:r w:rsidRPr="00EC383D">
        <w:t>subset</w:t>
      </w:r>
      <w:proofErr w:type="gramEnd"/>
      <w:r w:rsidRPr="00EC383D">
        <w:t xml:space="preserve"> of the genes available in the wild-species</w:t>
      </w:r>
    </w:p>
    <w:p w:rsidR="00EC383D" w:rsidRPr="00EC383D" w:rsidRDefault="00EC383D" w:rsidP="00EC383D">
      <w:proofErr w:type="gramStart"/>
      <w:r w:rsidRPr="00EC383D">
        <w:t>progenitor</w:t>
      </w:r>
      <w:proofErr w:type="gramEnd"/>
      <w:r w:rsidRPr="00EC383D">
        <w:t xml:space="preserve"> gene pool is represented among crop</w:t>
      </w:r>
    </w:p>
    <w:p w:rsidR="00EC383D" w:rsidRPr="00EC383D" w:rsidRDefault="00EC383D" w:rsidP="00EC383D">
      <w:proofErr w:type="gramStart"/>
      <w:r w:rsidRPr="00EC383D">
        <w:t>varieties</w:t>
      </w:r>
      <w:proofErr w:type="gramEnd"/>
      <w:r w:rsidRPr="00EC383D">
        <w:t xml:space="preserve"> and livestock breeds. Unexploited genetic</w:t>
      </w:r>
    </w:p>
    <w:p w:rsidR="00EC383D" w:rsidRPr="00EC383D" w:rsidRDefault="00EC383D" w:rsidP="00EC383D">
      <w:proofErr w:type="gramStart"/>
      <w:r w:rsidRPr="00EC383D">
        <w:lastRenderedPageBreak/>
        <w:t>material</w:t>
      </w:r>
      <w:proofErr w:type="gramEnd"/>
      <w:r w:rsidRPr="00EC383D">
        <w:t xml:space="preserve"> from land races, rare breeds, and</w:t>
      </w:r>
    </w:p>
    <w:p w:rsidR="00EC383D" w:rsidRPr="00EC383D" w:rsidRDefault="00EC383D" w:rsidP="00EC383D">
      <w:proofErr w:type="gramStart"/>
      <w:r w:rsidRPr="00EC383D">
        <w:t>wild</w:t>
      </w:r>
      <w:proofErr w:type="gramEnd"/>
      <w:r w:rsidRPr="00EC383D">
        <w:t xml:space="preserve"> relatives will be important in allowing</w:t>
      </w:r>
    </w:p>
    <w:p w:rsidR="00EC383D" w:rsidRPr="00EC383D" w:rsidRDefault="00EC383D" w:rsidP="00EC383D">
      <w:proofErr w:type="gramStart"/>
      <w:r w:rsidRPr="00EC383D">
        <w:t>breeders</w:t>
      </w:r>
      <w:proofErr w:type="gramEnd"/>
      <w:r w:rsidRPr="00EC383D">
        <w:t xml:space="preserve"> to respond to new challenges.</w:t>
      </w:r>
      <w:r w:rsidRPr="00EC383D">
        <w:rPr>
          <w:rFonts w:ascii="AdvTT3713a231" w:hAnsi="AdvTT3713a231" w:cs="AdvTT3713a231"/>
          <w:sz w:val="18"/>
          <w:szCs w:val="18"/>
          <w:lang w:eastAsia="en-GB"/>
        </w:rPr>
        <w:t xml:space="preserve"> </w:t>
      </w:r>
      <w:proofErr w:type="gramStart"/>
      <w:r w:rsidRPr="00EC383D">
        <w:t>it</w:t>
      </w:r>
      <w:proofErr w:type="gramEnd"/>
      <w:r w:rsidRPr="00EC383D">
        <w:t xml:space="preserve"> is nevertheless necessary to ensure that locally</w:t>
      </w:r>
    </w:p>
    <w:p w:rsidR="00EC383D" w:rsidRPr="00EC383D" w:rsidRDefault="00EC383D" w:rsidP="00EC383D">
      <w:proofErr w:type="gramStart"/>
      <w:r w:rsidRPr="00EC383D">
        <w:t>adapted</w:t>
      </w:r>
      <w:proofErr w:type="gramEnd"/>
      <w:r w:rsidRPr="00EC383D">
        <w:t xml:space="preserve"> crop and livestock germplasm is not lost</w:t>
      </w:r>
    </w:p>
    <w:p w:rsidR="00EC383D" w:rsidRPr="00EC383D" w:rsidRDefault="00EC383D" w:rsidP="00EC383D">
      <w:proofErr w:type="gramStart"/>
      <w:r w:rsidRPr="00EC383D">
        <w:t>in</w:t>
      </w:r>
      <w:proofErr w:type="gramEnd"/>
      <w:r w:rsidRPr="00EC383D">
        <w:t xml:space="preserve"> the process of their displacement by modern,</w:t>
      </w:r>
    </w:p>
    <w:p w:rsidR="00EC383D" w:rsidRDefault="00EC383D" w:rsidP="00EC383D">
      <w:proofErr w:type="gramStart"/>
      <w:r w:rsidRPr="00EC383D">
        <w:t>improved</w:t>
      </w:r>
      <w:proofErr w:type="gramEnd"/>
      <w:r w:rsidRPr="00EC383D">
        <w:t xml:space="preserve"> varieties and breeds.</w:t>
      </w:r>
    </w:p>
    <w:p w:rsidR="007915DD" w:rsidRDefault="007915DD" w:rsidP="00EC383D"/>
    <w:p w:rsidR="006C3943" w:rsidRPr="008010D5" w:rsidRDefault="007915DD" w:rsidP="006C3943">
      <w:r w:rsidRPr="007915DD">
        <w:rPr>
          <w:highlight w:val="yellow"/>
        </w:rPr>
        <w:t>Other Science article:</w:t>
      </w:r>
      <w:r>
        <w:t xml:space="preserve"> </w:t>
      </w:r>
    </w:p>
    <w:p w:rsidR="006C3943" w:rsidRDefault="006C3943" w:rsidP="006C3943">
      <w:pPr>
        <w:autoSpaceDE w:val="0"/>
        <w:autoSpaceDN w:val="0"/>
        <w:adjustRightInd w:val="0"/>
        <w:spacing w:line="240" w:lineRule="auto"/>
        <w:ind w:firstLine="0"/>
        <w:rPr>
          <w:rFonts w:ascii="AdvTT3713a231" w:hAnsi="AdvTT3713a231" w:cs="AdvTT3713a231"/>
          <w:sz w:val="18"/>
          <w:szCs w:val="18"/>
          <w:lang w:eastAsia="en-GB"/>
        </w:rPr>
      </w:pPr>
      <w:proofErr w:type="gramStart"/>
      <w:r>
        <w:rPr>
          <w:rFonts w:ascii="AdvTT3713a231" w:hAnsi="AdvTT3713a231" w:cs="AdvTT3713a231"/>
          <w:sz w:val="18"/>
          <w:szCs w:val="18"/>
          <w:lang w:eastAsia="en-GB"/>
        </w:rPr>
        <w:t>improvements</w:t>
      </w:r>
      <w:proofErr w:type="gramEnd"/>
      <w:r>
        <w:rPr>
          <w:rFonts w:ascii="AdvTT3713a231" w:hAnsi="AdvTT3713a231" w:cs="AdvTT3713a231"/>
          <w:sz w:val="18"/>
          <w:szCs w:val="18"/>
          <w:lang w:eastAsia="en-GB"/>
        </w:rPr>
        <w:t xml:space="preserve"> in a</w:t>
      </w:r>
    </w:p>
    <w:p w:rsidR="006C3943" w:rsidRDefault="006C3943" w:rsidP="006C3943">
      <w:pPr>
        <w:autoSpaceDE w:val="0"/>
        <w:autoSpaceDN w:val="0"/>
        <w:adjustRightInd w:val="0"/>
        <w:spacing w:line="240" w:lineRule="auto"/>
        <w:ind w:firstLine="0"/>
        <w:rPr>
          <w:rFonts w:ascii="AdvTT3713a231" w:hAnsi="AdvTT3713a231" w:cs="AdvTT3713a231"/>
          <w:sz w:val="18"/>
          <w:szCs w:val="18"/>
          <w:lang w:eastAsia="en-GB"/>
        </w:rPr>
      </w:pPr>
      <w:proofErr w:type="gramStart"/>
      <w:r>
        <w:rPr>
          <w:rFonts w:ascii="AdvTT3713a231" w:hAnsi="AdvTT3713a231" w:cs="AdvTT3713a231"/>
          <w:sz w:val="18"/>
          <w:szCs w:val="18"/>
          <w:lang w:eastAsia="en-GB"/>
        </w:rPr>
        <w:t>crop</w:t>
      </w:r>
      <w:r>
        <w:rPr>
          <w:rFonts w:ascii="AdvTT3713a231+20" w:hAnsi="AdvTT3713a231+20" w:cs="AdvTT3713a231+20"/>
          <w:sz w:val="18"/>
          <w:szCs w:val="18"/>
          <w:lang w:eastAsia="en-GB"/>
        </w:rPr>
        <w:t>’</w:t>
      </w:r>
      <w:r>
        <w:rPr>
          <w:rFonts w:ascii="AdvTT3713a231" w:hAnsi="AdvTT3713a231" w:cs="AdvTT3713a231"/>
          <w:sz w:val="18"/>
          <w:szCs w:val="18"/>
          <w:lang w:eastAsia="en-GB"/>
        </w:rPr>
        <w:t>s</w:t>
      </w:r>
      <w:proofErr w:type="gramEnd"/>
      <w:r>
        <w:rPr>
          <w:rFonts w:ascii="AdvTT3713a231" w:hAnsi="AdvTT3713a231" w:cs="AdvTT3713a231"/>
          <w:sz w:val="18"/>
          <w:szCs w:val="18"/>
          <w:lang w:eastAsia="en-GB"/>
        </w:rPr>
        <w:t xml:space="preserve"> ability to maintain yields with lower water</w:t>
      </w:r>
    </w:p>
    <w:p w:rsidR="006C3943" w:rsidRDefault="006C3943" w:rsidP="006C3943">
      <w:pPr>
        <w:autoSpaceDE w:val="0"/>
        <w:autoSpaceDN w:val="0"/>
        <w:adjustRightInd w:val="0"/>
        <w:spacing w:line="240" w:lineRule="auto"/>
        <w:ind w:firstLine="0"/>
        <w:rPr>
          <w:rFonts w:ascii="AdvTT3713a231" w:hAnsi="AdvTT3713a231" w:cs="AdvTT3713a231"/>
          <w:sz w:val="18"/>
          <w:szCs w:val="18"/>
          <w:lang w:eastAsia="en-GB"/>
        </w:rPr>
      </w:pPr>
      <w:proofErr w:type="gramStart"/>
      <w:r>
        <w:rPr>
          <w:rFonts w:ascii="AdvTT3713a231" w:hAnsi="AdvTT3713a231" w:cs="AdvTT3713a231"/>
          <w:sz w:val="18"/>
          <w:szCs w:val="18"/>
          <w:lang w:eastAsia="en-GB"/>
        </w:rPr>
        <w:t>supply</w:t>
      </w:r>
      <w:proofErr w:type="gramEnd"/>
      <w:r>
        <w:rPr>
          <w:rFonts w:ascii="AdvTT3713a231" w:hAnsi="AdvTT3713a231" w:cs="AdvTT3713a231"/>
          <w:sz w:val="18"/>
          <w:szCs w:val="18"/>
          <w:lang w:eastAsia="en-GB"/>
        </w:rPr>
        <w:t xml:space="preserve"> and quality will be critical. Put simply, we</w:t>
      </w:r>
    </w:p>
    <w:p w:rsidR="006C3943" w:rsidRDefault="006C3943" w:rsidP="006C3943">
      <w:pPr>
        <w:autoSpaceDE w:val="0"/>
        <w:autoSpaceDN w:val="0"/>
        <w:adjustRightInd w:val="0"/>
        <w:spacing w:line="240" w:lineRule="auto"/>
        <w:ind w:firstLine="0"/>
        <w:rPr>
          <w:rFonts w:ascii="AdvTT3713a231" w:hAnsi="AdvTT3713a231" w:cs="AdvTT3713a231"/>
          <w:sz w:val="18"/>
          <w:szCs w:val="18"/>
          <w:lang w:eastAsia="en-GB"/>
        </w:rPr>
      </w:pPr>
      <w:proofErr w:type="gramStart"/>
      <w:r>
        <w:rPr>
          <w:rFonts w:ascii="AdvTT3713a231" w:hAnsi="AdvTT3713a231" w:cs="AdvTT3713a231"/>
          <w:sz w:val="18"/>
          <w:szCs w:val="18"/>
          <w:lang w:eastAsia="en-GB"/>
        </w:rPr>
        <w:t>need</w:t>
      </w:r>
      <w:proofErr w:type="gramEnd"/>
      <w:r>
        <w:rPr>
          <w:rFonts w:ascii="AdvTT3713a231" w:hAnsi="AdvTT3713a231" w:cs="AdvTT3713a231"/>
          <w:sz w:val="18"/>
          <w:szCs w:val="18"/>
          <w:lang w:eastAsia="en-GB"/>
        </w:rPr>
        <w:t xml:space="preserve"> to increase the tolerance of crops to drought</w:t>
      </w:r>
    </w:p>
    <w:p w:rsidR="006C3943" w:rsidRDefault="006C3943" w:rsidP="006C3943">
      <w:proofErr w:type="gramStart"/>
      <w:r>
        <w:rPr>
          <w:rFonts w:ascii="AdvTT3713a231" w:hAnsi="AdvTT3713a231" w:cs="AdvTT3713a231"/>
          <w:sz w:val="18"/>
          <w:szCs w:val="18"/>
          <w:lang w:eastAsia="en-GB"/>
        </w:rPr>
        <w:t>and</w:t>
      </w:r>
      <w:proofErr w:type="gramEnd"/>
      <w:r>
        <w:rPr>
          <w:rFonts w:ascii="AdvTT3713a231" w:hAnsi="AdvTT3713a231" w:cs="AdvTT3713a231"/>
          <w:sz w:val="18"/>
          <w:szCs w:val="18"/>
          <w:lang w:eastAsia="en-GB"/>
        </w:rPr>
        <w:t xml:space="preserve"> salinity.</w:t>
      </w:r>
    </w:p>
    <w:p w:rsidR="006F421E" w:rsidRDefault="006F421E" w:rsidP="006F421E">
      <w:pPr>
        <w:pStyle w:val="Heading2"/>
      </w:pPr>
      <w:r>
        <w:t xml:space="preserve">Defining agrobiodiveristy </w:t>
      </w:r>
    </w:p>
    <w:p w:rsidR="004B40C7" w:rsidRDefault="004B40C7" w:rsidP="004B40C7">
      <w:pPr>
        <w:pStyle w:val="Heading3"/>
      </w:pPr>
      <w:r>
        <w:t>Overview</w:t>
      </w:r>
      <w:r w:rsidR="003A22A3">
        <w:t xml:space="preserve"> </w:t>
      </w:r>
    </w:p>
    <w:p w:rsidR="004B40C7" w:rsidRDefault="00D4405D" w:rsidP="004B40C7">
      <w:pPr>
        <w:pStyle w:val="Firstparagraph"/>
      </w:pPr>
      <w:r>
        <w:t xml:space="preserve">Elements comprising agrobiodiversity and associated definitions are debated </w:t>
      </w:r>
      <w:r>
        <w:fldChar w:fldCharType="begin" w:fldLock="1"/>
      </w:r>
      <w:r>
        <w:instrText>ADDIN CSL_CITATION { "citationItems" : [ { "id" : "ITEM-1", "itemData" : { "author" : [ { "dropping-particle" : "", "family" : "B\u00e0rberi", "given" : "Paolo", "non-dropping-particle" : "", "parse-names" : false, "suffix" : "" } ], "container-title" : "Agricultural Sustainability: Progress and Prospects in Crop Research", "id" : "ITEM-1", "issued" : { "date-parts" : [ [ "2013" ] ] }, "page" : "3-20", "title" : "Functional agrobiodiversity: The key to sustainability", "type" : "article-journal" }, "uris" : [ "http://www.mendeley.com/documents/?uuid=a2a5ced0-b2d0-46f6-b64d-fafd756167b5" ] } ], "mendeley" : { "formattedCitation" : "(B\u00e0rberi, 2013)", "plainTextFormattedCitation" : "(B\u00e0rberi, 2013)", "previouslyFormattedCitation" : "(B\u00e0rberi, 2013)" }, "properties" : {  }, "schema" : "https://github.com/citation-style-language/schema/raw/master/csl-citation.json" }</w:instrText>
      </w:r>
      <w:r>
        <w:fldChar w:fldCharType="separate"/>
      </w:r>
      <w:r w:rsidRPr="00D4405D">
        <w:rPr>
          <w:noProof/>
        </w:rPr>
        <w:t>(Bàrberi, 2013)</w:t>
      </w:r>
      <w:r>
        <w:fldChar w:fldCharType="end"/>
      </w:r>
      <w:r>
        <w:t xml:space="preserve">. </w:t>
      </w:r>
      <w:r w:rsidR="009278B0">
        <w:t xml:space="preserve">Agrobiodiveristy is defined by the </w:t>
      </w:r>
      <w:r w:rsidR="00E92514">
        <w:fldChar w:fldCharType="begin" w:fldLock="1"/>
      </w:r>
      <w:r w:rsidR="00E92514">
        <w:instrText>ADDIN CSL_CITATION { "citationItems" : [ { "id" : "ITEM-1", "itemData" : { "author" : [ { "dropping-particle" : "", "family" : "FAO", "given" : "", "non-dropping-particle" : "", "parse-names" : false, "suffix" : "" } ], "id" : "ITEM-1", "issued" : { "date-parts" : [ [ "1999" ] ] }, "publisher-place" : "Maastricht, Netherlands", "title" : "Agricultural Biodiversity, Multifunctional Character of Agriculture and Land Conference, Background Paper 1", "type" : "paper-conference" }, "uris" : [ "http://www.mendeley.com/documents/?uuid=663c1aa6-606f-41f6-8711-28a62edc68b4" ] } ], "mendeley" : { "formattedCitation" : "(FAO, 1999)", "manualFormatting" : "FAO (1999)", "plainTextFormattedCitation" : "(FAO, 1999)", "previouslyFormattedCitation" : "(FAO, 1999)" }, "properties" : {  }, "schema" : "https://github.com/citation-style-language/schema/raw/master/csl-citation.json" }</w:instrText>
      </w:r>
      <w:r w:rsidR="00E92514">
        <w:fldChar w:fldCharType="separate"/>
      </w:r>
      <w:r w:rsidR="00E92514">
        <w:rPr>
          <w:noProof/>
        </w:rPr>
        <w:t>FAO</w:t>
      </w:r>
      <w:r w:rsidR="00E92514" w:rsidRPr="00E92514">
        <w:rPr>
          <w:noProof/>
        </w:rPr>
        <w:t xml:space="preserve"> </w:t>
      </w:r>
      <w:r w:rsidR="00E92514">
        <w:rPr>
          <w:noProof/>
        </w:rPr>
        <w:t>(</w:t>
      </w:r>
      <w:r w:rsidR="00E92514" w:rsidRPr="00E92514">
        <w:rPr>
          <w:noProof/>
        </w:rPr>
        <w:t>1999)</w:t>
      </w:r>
      <w:r w:rsidR="00E92514">
        <w:fldChar w:fldCharType="end"/>
      </w:r>
      <w:r w:rsidR="009278B0">
        <w:t xml:space="preserve"> as “</w:t>
      </w:r>
      <w:r w:rsidR="009278B0" w:rsidRPr="009278B0">
        <w:rPr>
          <w:i/>
        </w:rPr>
        <w:t>The variety and variability of animals, plants and micro-organisms that are used directly or indirectly for food and agriculture, including crops, livestock, forestry and fisheries</w:t>
      </w:r>
      <w:r w:rsidR="009278B0">
        <w:t>”</w:t>
      </w:r>
      <w:r w:rsidR="009278B0" w:rsidRPr="009278B0">
        <w:t>. It</w:t>
      </w:r>
      <w:r w:rsidR="00804090">
        <w:t xml:space="preserve"> </w:t>
      </w:r>
      <w:r w:rsidR="009278B0">
        <w:t xml:space="preserve">includes the diversity of </w:t>
      </w:r>
      <w:r w:rsidR="00804090">
        <w:t xml:space="preserve">genetic resources and species used for agri-production </w:t>
      </w:r>
      <w:r w:rsidR="009278B0">
        <w:t xml:space="preserve">(i.e. </w:t>
      </w:r>
      <w:r w:rsidR="00804090">
        <w:t>breeds and varieties</w:t>
      </w:r>
      <w:r w:rsidR="009278B0">
        <w:t xml:space="preserve">); non-harvested </w:t>
      </w:r>
      <w:r w:rsidR="00804090">
        <w:t>species</w:t>
      </w:r>
      <w:r w:rsidR="009278B0">
        <w:t xml:space="preserve"> that support food </w:t>
      </w:r>
      <w:r w:rsidR="00804090">
        <w:t>production systems</w:t>
      </w:r>
      <w:r w:rsidR="009278B0">
        <w:t xml:space="preserve"> (i.e. pollinators) and those in the wider environment</w:t>
      </w:r>
      <w:r w:rsidR="00804090">
        <w:t xml:space="preserve"> that support agroecosystems</w:t>
      </w:r>
      <w:r w:rsidR="009278B0">
        <w:t xml:space="preserve"> (i.e. wild relatives) – see </w:t>
      </w:r>
      <w:r w:rsidR="009278B0" w:rsidRPr="009278B0">
        <w:rPr>
          <w:highlight w:val="yellow"/>
        </w:rPr>
        <w:t>Figure x</w:t>
      </w:r>
      <w:r w:rsidR="00E92514">
        <w:t xml:space="preserve">.  </w:t>
      </w:r>
    </w:p>
    <w:p w:rsidR="009278B0" w:rsidRDefault="009278B0" w:rsidP="009278B0"/>
    <w:p w:rsidR="009278B0" w:rsidRDefault="009278B0" w:rsidP="009278B0">
      <w:pPr>
        <w:pStyle w:val="Caption"/>
      </w:pPr>
      <w:commentRangeStart w:id="12"/>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sidR="00246AFD">
        <w:rPr>
          <w:b/>
          <w:noProof/>
        </w:rPr>
        <w:t>1</w:t>
      </w:r>
      <w:r w:rsidRPr="009278B0">
        <w:rPr>
          <w:b/>
        </w:rPr>
        <w:fldChar w:fldCharType="end"/>
      </w:r>
      <w:r w:rsidRPr="009278B0">
        <w:rPr>
          <w:b/>
        </w:rPr>
        <w:t>:</w:t>
      </w:r>
      <w:r>
        <w:t xml:space="preserve"> </w:t>
      </w:r>
      <w:commentRangeEnd w:id="12"/>
      <w:r w:rsidR="00E92514">
        <w:rPr>
          <w:rStyle w:val="CommentReference"/>
          <w:rFonts w:eastAsia="Times New Roman"/>
          <w:bCs w:val="0"/>
        </w:rPr>
        <w:commentReference w:id="12"/>
      </w:r>
      <w:r>
        <w:t xml:space="preserve">Venn diagram showing the subset of agrobiodiversity </w:t>
      </w:r>
    </w:p>
    <w:p w:rsidR="00984E4F" w:rsidRDefault="00984E4F" w:rsidP="00984E4F"/>
    <w:p w:rsidR="00984E4F" w:rsidRDefault="00984E4F" w:rsidP="00984E4F">
      <w:r w:rsidRPr="00984E4F">
        <w:t xml:space="preserve">Agrobiodiversity </w:t>
      </w:r>
      <w:r>
        <w:t>has arisen</w:t>
      </w:r>
      <w:r w:rsidRPr="00984E4F">
        <w:t xml:space="preserve"> </w:t>
      </w:r>
      <w:r>
        <w:t>due to the interaction</w:t>
      </w:r>
      <w:r w:rsidRPr="00984E4F">
        <w:t xml:space="preserve"> between the environment, genetic resources and management</w:t>
      </w:r>
      <w:r>
        <w:t xml:space="preserve"> </w:t>
      </w:r>
      <w:r w:rsidRPr="00984E4F">
        <w:t xml:space="preserve">systems </w:t>
      </w:r>
      <w:r>
        <w:t>employed</w:t>
      </w:r>
      <w:r w:rsidRPr="00984E4F">
        <w:t xml:space="preserve"> by culturally diverse </w:t>
      </w:r>
      <w:r>
        <w:t xml:space="preserve">groups.  </w:t>
      </w:r>
      <w:r w:rsidR="003258FD">
        <w:t xml:space="preserve">Local </w:t>
      </w:r>
      <w:r>
        <w:t xml:space="preserve">knowledge and culture are therefore </w:t>
      </w:r>
      <w:r w:rsidR="003258FD">
        <w:t>significant contributors</w:t>
      </w:r>
      <w:r>
        <w:t xml:space="preserve"> to agrobiodiversity and have</w:t>
      </w:r>
      <w:r w:rsidR="003258FD">
        <w:t xml:space="preserve"> helped shape</w:t>
      </w:r>
      <w:r>
        <w:t xml:space="preserve"> the </w:t>
      </w:r>
      <w:r w:rsidR="003258FD">
        <w:t>wide ranging variation encapsulated in global agri-systems, including breed and crop varieties</w:t>
      </w:r>
      <w:r w:rsidR="00101150">
        <w:t xml:space="preserve"> </w:t>
      </w:r>
      <w:commentRangeStart w:id="13"/>
      <w:r w:rsidR="003258FD">
        <w:fldChar w:fldCharType="begin" w:fldLock="1"/>
      </w:r>
      <w:r w:rsidR="003258FD">
        <w:instrText>ADDIN CSL_CITATION { "citationItems" : [ { "id" : "ITEM-1", "itemData" : { "DOI" : "10.1016/j.agee.2006.12.017", "ISSN" : "01678809", "author" : [ { "dropping-particle" : "", "family" : "Jackson", "given" : "L.E.", "non-dropping-particle" : "", "parse-names" : false, "suffix" : "" }, { "dropping-particle" : "", "family" : "Pascual", "given" : "U.", "non-dropping-particle" : "", "parse-names" : false, "suffix" : "" }, { "dropping-particle" : "", "family" : "Hodgkin", "given" : "T.", "non-dropping-particle" : "", "parse-names" : false, "suffix" : "" } ], "container-title" : "Agriculture, Ecosystems &amp; Environment", "id" : "ITEM-1", "issue" : "3", "issued" : { "date-parts" : [ [ "2007", "7" ] ] }, "page" : "196-210", "title" : "Utilizing and conserving agrobiodiversity in agricultural landscapes", "type" : "article-journal", "volume" : "121" }, "uris" : [ "http://www.mendeley.com/documents/?uuid=c9934d58-7ff3-4cc4-9261-811fcf8ae926" ] } ], "mendeley" : { "formattedCitation" : "(Jackson et al., 2007)", "plainTextFormattedCitation" : "(Jackson et al., 2007)", "previouslyFormattedCitation" : "(Jackson et al., 2007)" }, "properties" : {  }, "schema" : "https://github.com/citation-style-language/schema/raw/master/csl-citation.json" }</w:instrText>
      </w:r>
      <w:r w:rsidR="003258FD">
        <w:fldChar w:fldCharType="separate"/>
      </w:r>
      <w:r w:rsidR="003258FD" w:rsidRPr="003258FD">
        <w:rPr>
          <w:noProof/>
        </w:rPr>
        <w:t>(Jackson et al., 2007)</w:t>
      </w:r>
      <w:r w:rsidR="003258FD">
        <w:fldChar w:fldCharType="end"/>
      </w:r>
      <w:commentRangeEnd w:id="13"/>
      <w:r w:rsidR="00A517D8">
        <w:rPr>
          <w:rStyle w:val="CommentReference"/>
        </w:rPr>
        <w:commentReference w:id="13"/>
      </w:r>
      <w:r w:rsidR="00101150">
        <w:t>.</w:t>
      </w:r>
      <w:r>
        <w:t xml:space="preserve"> </w:t>
      </w:r>
      <w:r w:rsidR="00101150">
        <w:t xml:space="preserve">This diversity has been shown to improve productivity and food security, strengthen production resilience and sustainability, diversify products and contribute to improved pest and disease management  </w:t>
      </w:r>
      <w:r w:rsidR="00101150">
        <w:fldChar w:fldCharType="begin" w:fldLock="1"/>
      </w:r>
      <w:r w:rsidR="00101150">
        <w:instrText>ADDIN CSL_CITATION { "citationItems" : [ { "id" : "ITEM-1", "itemData" : { "DOI" : "10.1016/j.agee.2006.12.017", "ISSN" : "01678809", "author" : [ { "dropping-particle" : "", "family" : "Jackson", "given" : "L.E.", "non-dropping-particle" : "", "parse-names" : false, "suffix" : "" }, { "dropping-particle" : "", "family" : "Pascual", "given" : "U.", "non-dropping-particle" : "", "parse-names" : false, "suffix" : "" }, { "dropping-particle" : "", "family" : "Hodgkin", "given" : "T.", "non-dropping-particle" : "", "parse-names" : false, "suffix" : "" } ], "container-title" : "Agriculture, Ecosystems &amp; Environment", "id" : "ITEM-1", "issue" : "3", "issued" : { "date-parts" : [ [ "2007", "7" ] ] }, "page" : "196-210", "title" : "Utilizing and conserving agrobiodiversity in agricultural landscapes", "type" : "article-journal", "volume" : "121" }, "uris" : [ "http://www.mendeley.com/documents/?uuid=c9934d58-7ff3-4cc4-9261-811fcf8ae926" ] } ], "mendeley" : { "formattedCitation" : "(Jackson et al., 2007)", "plainTextFormattedCitation" : "(Jackson et al., 2007)", "previouslyFormattedCitation" : "(Jackson et al., 2007)" }, "properties" : {  }, "schema" : "https://github.com/citation-style-language/schema/raw/master/csl-citation.json" }</w:instrText>
      </w:r>
      <w:r w:rsidR="00101150">
        <w:fldChar w:fldCharType="separate"/>
      </w:r>
      <w:r w:rsidR="00101150" w:rsidRPr="00101150">
        <w:rPr>
          <w:noProof/>
        </w:rPr>
        <w:t>(Jackson et al., 2007)</w:t>
      </w:r>
      <w:r w:rsidR="00101150">
        <w:fldChar w:fldCharType="end"/>
      </w:r>
      <w:r w:rsidR="00101150">
        <w:t>.</w:t>
      </w:r>
      <w:r w:rsidR="00207DB9">
        <w:t xml:space="preserve"> In this context,</w:t>
      </w:r>
      <w:r w:rsidR="00686488">
        <w:t xml:space="preserve"> </w:t>
      </w:r>
      <w:r w:rsidR="00207DB9">
        <w:t xml:space="preserve">Farm Animal Genetic Resources (FAnGR) and Plant Genetic Resources (PGR) have made a significant contribution.   </w:t>
      </w:r>
      <w:r w:rsidR="00686488">
        <w:t xml:space="preserve"> </w:t>
      </w:r>
      <w:r>
        <w:t xml:space="preserve">   </w:t>
      </w:r>
    </w:p>
    <w:p w:rsidR="00ED5AC8" w:rsidRDefault="003A22A3" w:rsidP="006F421E">
      <w:pPr>
        <w:pStyle w:val="Heading3"/>
      </w:pPr>
      <w:bookmarkStart w:id="14" w:name="_Toc503689852"/>
      <w:r>
        <w:lastRenderedPageBreak/>
        <w:t xml:space="preserve">Overview of </w:t>
      </w:r>
      <w:r w:rsidR="005429B2">
        <w:t>Farm Animal Genetic Resources (FAnGR)</w:t>
      </w:r>
      <w:bookmarkEnd w:id="14"/>
    </w:p>
    <w:p w:rsidR="005429B2" w:rsidRDefault="00AD0E30" w:rsidP="00246AFD">
      <w:r>
        <w:t>Farm Anima</w:t>
      </w:r>
      <w:r w:rsidR="00971E2F">
        <w:t xml:space="preserve">l Genetic Resources (FAnGR) </w:t>
      </w:r>
      <w:r w:rsidR="00D5100C">
        <w:t xml:space="preserve">refers to the </w:t>
      </w:r>
      <w:r w:rsidR="00246AFD">
        <w:t xml:space="preserve">global pool of livestock diversity that has arisen through domestication and long-standing selective breeding </w:t>
      </w:r>
      <w:r w:rsidR="00246AFD">
        <w:fldChar w:fldCharType="begin" w:fldLock="1"/>
      </w:r>
      <w:r w:rsidR="00246AFD">
        <w:instrText>ADDIN CSL_CITATION { "citationItems" : [ { "id" : "ITEM-1", "itemData" : { "ISBN" : "9789251057629", "author" : [ { "dropping-particle" : "", "family" : "FAO", "given" : "", "non-dropping-particle" : "", "parse-names" : false, "suffix" : "" } ], "id" : "ITEM-1", "issued" : { "date-parts" : [ [ "2007" ] ] }, "title" : "The state of the world's animal genetic resources for food and agriculture", "type" : "book" }, "uris" : [ "http://www.mendeley.com/documents/?uuid=de07955f-9563-4208-aeba-92d1dbdd8bbd" ] } ], "mendeley" : { "formattedCitation" : "(FAO, 2007)", "plainTextFormattedCitation" : "(FAO, 2007)", "previouslyFormattedCitation" : "(FAO, 2007)" }, "properties" : {  }, "schema" : "https://github.com/citation-style-language/schema/raw/master/csl-citation.json" }</w:instrText>
      </w:r>
      <w:r w:rsidR="00246AFD">
        <w:fldChar w:fldCharType="separate"/>
      </w:r>
      <w:r w:rsidR="00246AFD" w:rsidRPr="00246AFD">
        <w:rPr>
          <w:noProof/>
        </w:rPr>
        <w:t>(FAO, 2007)</w:t>
      </w:r>
      <w:r w:rsidR="00246AFD">
        <w:fldChar w:fldCharType="end"/>
      </w:r>
      <w:r w:rsidR="00246AFD">
        <w:t xml:space="preserve">.  </w:t>
      </w:r>
      <w:r w:rsidR="00246AFD" w:rsidRPr="00246AFD">
        <w:t>Most of the approximately 40 animal species r</w:t>
      </w:r>
      <w:r w:rsidR="00246AFD">
        <w:t xml:space="preserve">elied upon worldwide today were </w:t>
      </w:r>
      <w:r w:rsidR="00246AFD" w:rsidRPr="00246AFD">
        <w:t xml:space="preserve">domesticated around 10,000 to 12,000 years ago </w:t>
      </w:r>
      <w:r w:rsidR="00246AFD" w:rsidRPr="00246AFD">
        <w:fldChar w:fldCharType="begin" w:fldLock="1"/>
      </w:r>
      <w:r w:rsidR="00246AFD">
        <w:instrText>ADDIN CSL_CITATION { "citationItems" : [ { "id" : "ITEM-1", "itemData" : { "ISBN" : "0852363516", "author" : [ { "dropping-particle" : "", "family" : "Simm", "given" : "Geoff", "non-dropping-particle" : "", "parse-names" : false, "suffix" : "" } ], "id" : "ITEM-1", "issued" : { "date-parts" : [ [ "1998" ] ] }, "publisher" : "Farming Press", "title" : "Genetic improvement of cattle and sheep.", "type" : "book" }, "uris" : [ "http://www.mendeley.com/documents/?uuid=df8d66a4-3a60-4601-a005-1ba47ced506b", "http://www.mendeley.com/documents/?uuid=cebbf7aa-6e2e-4612-9e6e-dbb5251fa18f" ] } ], "mendeley" : { "formattedCitation" : "(Simm, 1998)", "plainTextFormattedCitation" : "(Simm, 1998)", "previouslyFormattedCitation" : "(Simm, 1998)" }, "properties" : {  }, "schema" : "https://github.com/citation-style-language/schema/raw/master/csl-citation.json" }</w:instrText>
      </w:r>
      <w:r w:rsidR="00246AFD" w:rsidRPr="00246AFD">
        <w:fldChar w:fldCharType="separate"/>
      </w:r>
      <w:r w:rsidR="00246AFD" w:rsidRPr="00246AFD">
        <w:rPr>
          <w:noProof/>
        </w:rPr>
        <w:t>(Simm, 1998)</w:t>
      </w:r>
      <w:r w:rsidR="00246AFD" w:rsidRPr="00246AFD">
        <w:fldChar w:fldCharType="end"/>
      </w:r>
      <w:r w:rsidR="00246AFD" w:rsidRPr="00246AFD">
        <w:t>.  Many of these species originated in areas of the world now occupied b</w:t>
      </w:r>
      <w:r w:rsidR="00246AFD">
        <w:t>y developing countries (</w:t>
      </w:r>
      <w:r w:rsidR="00246AFD" w:rsidRPr="00246AFD">
        <w:rPr>
          <w:highlight w:val="yellow"/>
        </w:rPr>
        <w:t>Figure x</w:t>
      </w:r>
      <w:r w:rsidR="00246AFD" w:rsidRPr="00246AFD">
        <w:t xml:space="preserve">) and were subsequently transported globally following colonisation, human migration and trade </w:t>
      </w:r>
      <w:r w:rsidR="00246AFD" w:rsidRPr="00246AFD">
        <w:fldChar w:fldCharType="begin" w:fldLock="1"/>
      </w:r>
      <w:r w:rsidR="00246AFD">
        <w:instrText>ADDIN CSL_CITATION { "citationItems" : [ { "id" : "ITEM-1", "itemData" : { "author" : [ { "dropping-particle" : "", "family" : "Hiemstra", "given" : "S J", "non-dropping-particle" : "", "parse-names" : false, "suffix" : "" }, { "dropping-particle" : "", "family" : "Drucker", "given" : "A G", "non-dropping-particle" : "", "parse-names" : false, "suffix" : "" }, { "dropping-particle" : "", "family" : "Tvedt", "given" : "M W", "non-dropping-particle" : "", "parse-names" : false, "suffix" : "" }, { "dropping-particle" : "", "family" : "Louwaars", "given" : "N", "non-dropping-particle" : "", "parse-names" : false, "suffix" : "" }, { "dropping-particle" : "", "family" : "Oldenbroek", "given" : "J K", "non-dropping-particle" : "", "parse-names" : false, "suffix" : "" }, { "dropping-particle" : "", "family" : "Awgichew", "given" : "K", "non-dropping-particle" : "", "parse-names" : false, "suffix" : "" }, { "dropping-particle" : "", "family" : "Kebede", "given" : "S Abegaz", "non-dropping-particle" : "", "parse-names" : false, "suffix" : "" }, { "dropping-particle" : "", "family" : "Bhat", "given" : "P N", "non-dropping-particle" : "", "parse-names" : false, "suffix" : "" } ], "id" : "ITEM-1", "issued" : { "date-parts" : [ [ "2006" ] ] }, "title" : "Exchange , Use and Conservation of Animal Genetic Resources Centre for Genetic Resources , the Netherlands ( CGN )", "type" : "article-journal" }, "uris" : [ "http://www.mendeley.com/documents/?uuid=8bab9245-731f-4643-86a7-2aaa1cb0e1e5" ] } ], "mendeley" : { "formattedCitation" : "(Hiemstra et al., 2006)", "plainTextFormattedCitation" : "(Hiemstra et al., 2006)", "previouslyFormattedCitation" : "(Hiemstra et al., 2006)" }, "properties" : {  }, "schema" : "https://github.com/citation-style-language/schema/raw/master/csl-citation.json" }</w:instrText>
      </w:r>
      <w:r w:rsidR="00246AFD" w:rsidRPr="00246AFD">
        <w:fldChar w:fldCharType="separate"/>
      </w:r>
      <w:r w:rsidR="00246AFD" w:rsidRPr="00246AFD">
        <w:rPr>
          <w:noProof/>
        </w:rPr>
        <w:t>(Hiemstra et al., 2006)</w:t>
      </w:r>
      <w:r w:rsidR="00246AFD" w:rsidRPr="00246AFD">
        <w:fldChar w:fldCharType="end"/>
      </w:r>
      <w:r w:rsidR="00246AFD" w:rsidRPr="00246AFD">
        <w:t xml:space="preserve">.  Today, domestic animals supply around 30% of total human food requirements; whilst only 15 animal species worldwide account for 90% of livestock production globally </w:t>
      </w:r>
      <w:r w:rsidR="00246AFD" w:rsidRPr="00246AFD">
        <w:fldChar w:fldCharType="begin" w:fldLock="1"/>
      </w:r>
      <w:r w:rsidR="00246AFD">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 "schema" : "https://github.com/citation-style-language/schema/raw/master/csl-citation.json" }</w:instrText>
      </w:r>
      <w:r w:rsidR="00246AFD" w:rsidRPr="00246AFD">
        <w:fldChar w:fldCharType="separate"/>
      </w:r>
      <w:r w:rsidR="00246AFD" w:rsidRPr="00246AFD">
        <w:rPr>
          <w:noProof/>
        </w:rPr>
        <w:t>(Villanueva et al., 2004)</w:t>
      </w:r>
      <w:r w:rsidR="00246AFD" w:rsidRPr="00246AFD">
        <w:fldChar w:fldCharType="end"/>
      </w:r>
      <w:r w:rsidR="00246AFD" w:rsidRPr="00246AFD">
        <w:t xml:space="preserve">.  In developing countries, ~70% of the world’s rural poor rely on livestock for their livelihoods </w:t>
      </w:r>
      <w:r w:rsidR="00246AFD" w:rsidRPr="00246AFD">
        <w:fldChar w:fldCharType="begin" w:fldLock="1"/>
      </w:r>
      <w:r w:rsidR="00246AFD">
        <w:instrText>ADDIN CSL_CITATION { "citationItems" : [ { "id" : "ITEM-1", "itemData" : { "author" : [ { "dropping-particle" : "", "family" : "Hiemstra", "given" : "S J", "non-dropping-particle" : "", "parse-names" : false, "suffix" : "" }, { "dropping-particle" : "", "family" : "Drucker", "given" : "A G", "non-dropping-particle" : "", "parse-names" : false, "suffix" : "" }, { "dropping-particle" : "", "family" : "Tvedt", "given" : "M W", "non-dropping-particle" : "", "parse-names" : false, "suffix" : "" }, { "dropping-particle" : "", "family" : "Louwaars", "given" : "N", "non-dropping-particle" : "", "parse-names" : false, "suffix" : "" }, { "dropping-particle" : "", "family" : "Oldenbroek", "given" : "J K", "non-dropping-particle" : "", "parse-names" : false, "suffix" : "" }, { "dropping-particle" : "", "family" : "Awgichew", "given" : "K", "non-dropping-particle" : "", "parse-names" : false, "suffix" : "" }, { "dropping-particle" : "", "family" : "Kebede", "given" : "S Abegaz", "non-dropping-particle" : "", "parse-names" : false, "suffix" : "" }, { "dropping-particle" : "", "family" : "Bhat", "given" : "P N", "non-dropping-particle" : "", "parse-names" : false, "suffix" : "" } ], "id" : "ITEM-1", "issued" : { "date-parts" : [ [ "2006" ] ] }, "title" : "Exchange , Use and Conservation of Animal Genetic Resources Centre for Genetic Resources , the Netherlands ( CGN )", "type" : "article-journal" }, "uris" : [ "http://www.mendeley.com/documents/?uuid=8bab9245-731f-4643-86a7-2aaa1cb0e1e5" ] } ], "mendeley" : { "formattedCitation" : "(Hiemstra et al., 2006)", "plainTextFormattedCitation" : "(Hiemstra et al., 2006)", "previouslyFormattedCitation" : "(Hiemstra et al., 2006)" }, "properties" : {  }, "schema" : "https://github.com/citation-style-language/schema/raw/master/csl-citation.json" }</w:instrText>
      </w:r>
      <w:r w:rsidR="00246AFD" w:rsidRPr="00246AFD">
        <w:fldChar w:fldCharType="separate"/>
      </w:r>
      <w:r w:rsidR="00246AFD" w:rsidRPr="00246AFD">
        <w:rPr>
          <w:noProof/>
        </w:rPr>
        <w:t>(Hiemstra et al., 2006)</w:t>
      </w:r>
      <w:r w:rsidR="00246AFD" w:rsidRPr="00246AFD">
        <w:fldChar w:fldCharType="end"/>
      </w:r>
      <w:r w:rsidR="00246AFD">
        <w:t xml:space="preserve">.      </w:t>
      </w:r>
    </w:p>
    <w:p w:rsidR="00246AFD" w:rsidRDefault="00246AFD" w:rsidP="00246AFD"/>
    <w:p w:rsidR="00246AFD" w:rsidRDefault="00246AFD" w:rsidP="00246AFD">
      <w:pPr>
        <w:ind w:firstLine="0"/>
        <w:jc w:val="center"/>
      </w:pPr>
      <w:r>
        <w:rPr>
          <w:noProof/>
          <w:lang w:eastAsia="en-GB"/>
        </w:rPr>
        <w:drawing>
          <wp:inline distT="0" distB="0" distL="0" distR="0" wp14:anchorId="03B04383" wp14:editId="1C1AAF6F">
            <wp:extent cx="5219700" cy="2818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12981" t="14530" r="13141" b="14530"/>
                    <a:stretch>
                      <a:fillRect/>
                    </a:stretch>
                  </pic:blipFill>
                  <pic:spPr bwMode="auto">
                    <a:xfrm>
                      <a:off x="0" y="0"/>
                      <a:ext cx="5219700" cy="2818765"/>
                    </a:xfrm>
                    <a:prstGeom prst="rect">
                      <a:avLst/>
                    </a:prstGeom>
                    <a:noFill/>
                    <a:ln w="9525">
                      <a:noFill/>
                      <a:miter lim="800000"/>
                      <a:headEnd/>
                      <a:tailEnd/>
                    </a:ln>
                  </pic:spPr>
                </pic:pic>
              </a:graphicData>
            </a:graphic>
          </wp:inline>
        </w:drawing>
      </w:r>
    </w:p>
    <w:p w:rsidR="0087490C" w:rsidRDefault="00246AFD" w:rsidP="00246AFD">
      <w:pPr>
        <w:pStyle w:val="Caption"/>
        <w:ind w:firstLine="0"/>
      </w:pPr>
      <w:r w:rsidRPr="00246AFD">
        <w:rPr>
          <w:b/>
        </w:rPr>
        <w:t xml:space="preserve">Figure </w:t>
      </w:r>
      <w:r w:rsidRPr="00246AFD">
        <w:rPr>
          <w:b/>
        </w:rPr>
        <w:fldChar w:fldCharType="begin"/>
      </w:r>
      <w:r w:rsidRPr="00246AFD">
        <w:rPr>
          <w:b/>
        </w:rPr>
        <w:instrText xml:space="preserve"> SEQ Figure \* ARABIC </w:instrText>
      </w:r>
      <w:r w:rsidRPr="00246AFD">
        <w:rPr>
          <w:b/>
        </w:rPr>
        <w:fldChar w:fldCharType="separate"/>
      </w:r>
      <w:r w:rsidRPr="00246AFD">
        <w:rPr>
          <w:b/>
          <w:noProof/>
        </w:rPr>
        <w:t>2</w:t>
      </w:r>
      <w:r w:rsidRPr="00246AFD">
        <w:rPr>
          <w:b/>
        </w:rPr>
        <w:fldChar w:fldCharType="end"/>
      </w:r>
      <w:r w:rsidRPr="00246AFD">
        <w:rPr>
          <w:b/>
        </w:rPr>
        <w:t>:</w:t>
      </w:r>
      <w:r>
        <w:t xml:space="preserve"> Major centres of livestock domestication </w:t>
      </w:r>
      <w:r>
        <w:fldChar w:fldCharType="begin" w:fldLock="1"/>
      </w:r>
      <w:r>
        <w:instrText>ADDIN CSL_CITATION { "citationItems" : [ { "id" : "ITEM-1", "itemData" : { "ISBN" : "9789251057629", "author" : [ { "dropping-particle" : "", "family" : "FAO", "given" : "", "non-dropping-particle" : "", "parse-names" : false, "suffix" : "" } ], "id" : "ITEM-1", "issued" : { "date-parts" : [ [ "2007" ] ] }, "title" : "The state of the world's animal genetic resources for food and agriculture", "type" : "book" }, "uris" : [ "http://www.mendeley.com/documents/?uuid=de07955f-9563-4208-aeba-92d1dbdd8bbd" ] } ], "mendeley" : { "formattedCitation" : "(FAO, 2007)", "plainTextFormattedCitation" : "(FAO, 2007)", "previouslyFormattedCitation" : "(FAO, 2007)" }, "properties" : {  }, "schema" : "https://github.com/citation-style-language/schema/raw/master/csl-citation.json" }</w:instrText>
      </w:r>
      <w:r>
        <w:fldChar w:fldCharType="separate"/>
      </w:r>
      <w:r w:rsidRPr="00246AFD">
        <w:rPr>
          <w:noProof/>
        </w:rPr>
        <w:t>(FAO, 2007)</w:t>
      </w:r>
      <w:r>
        <w:fldChar w:fldCharType="end"/>
      </w:r>
      <w:r>
        <w:t xml:space="preserve"> </w:t>
      </w:r>
    </w:p>
    <w:p w:rsidR="00246AFD" w:rsidRDefault="00246AFD" w:rsidP="00246AFD"/>
    <w:p w:rsidR="00222463" w:rsidRDefault="00222463" w:rsidP="00246AFD">
      <w:r>
        <w:t xml:space="preserve">The definition of a breed is contested, but in its simplest terms it refers to a recognised group of interbreeding animals of a given species.  Animals belonging to the same breed are usually of fairly uniform appearance which distinguishes them from other breeds </w:t>
      </w:r>
      <w:r>
        <w:fldChar w:fldCharType="begin" w:fldLock="1"/>
      </w:r>
      <w:r w:rsidR="007F3551">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"http://www.mendeley.com/documents/?uuid=e517e6aa-2f06-41f1-adf5-9d895d91014f", "http://www.mendeley.com/documents/?uuid=f51081cc-b5bb-44f7-9436-a555be9b2f0d" ] } ], "mendeley" : { "formattedCitation" : "(Villanueva et al., 2004)", "plainTextFormattedCitation" : "(Villanueva et al., 2004)", "previouslyFormattedCitation" : "(Villanueva et al., 2004)" }, "properties" : {  }, "schema" : "https://github.com/citation-style-language/schema/raw/master/csl-citation.json" }</w:instrText>
      </w:r>
      <w:r>
        <w:fldChar w:fldCharType="separate"/>
      </w:r>
      <w:r w:rsidRPr="00D75AAD">
        <w:rPr>
          <w:noProof/>
        </w:rPr>
        <w:t>(Villanueva et al., 2004)</w:t>
      </w:r>
      <w:r>
        <w:fldChar w:fldCharType="end"/>
      </w:r>
      <w:r>
        <w:t xml:space="preserve">.   </w:t>
      </w:r>
    </w:p>
    <w:p w:rsidR="00222463" w:rsidRDefault="00222463" w:rsidP="00246AFD"/>
    <w:p w:rsidR="00246AFD" w:rsidRDefault="00246AFD" w:rsidP="00246AFD">
      <w:r>
        <w:lastRenderedPageBreak/>
        <w:t>The global distribution of breed diversity is heterogeneous (</w:t>
      </w:r>
      <w:r w:rsidRPr="00246AFD">
        <w:rPr>
          <w:highlight w:val="yellow"/>
        </w:rPr>
        <w:t>Figure x</w:t>
      </w:r>
      <w:r>
        <w:t xml:space="preserve">).  </w:t>
      </w:r>
      <w:r w:rsidR="00222463">
        <w:t xml:space="preserve">Specifically, Asia, </w:t>
      </w:r>
      <w:r>
        <w:t xml:space="preserve">Europe, the USA, Brazil and India </w:t>
      </w:r>
      <w:r w:rsidR="00222463">
        <w:t xml:space="preserve">contain high levels of breed diversity. Some </w:t>
      </w:r>
      <w:r>
        <w:t>70% of livestock breeds are found</w:t>
      </w:r>
      <w:r w:rsidR="00222463">
        <w:t xml:space="preserve"> in developing countries</w:t>
      </w:r>
      <w:r>
        <w:t xml:space="preserve"> </w:t>
      </w:r>
      <w:r>
        <w:fldChar w:fldCharType="begin" w:fldLock="1"/>
      </w:r>
      <w:r w:rsidR="007F3551">
        <w:instrText>ADDIN CSL_CITATION { "citationItems" : [ { "id" : "ITEM-1", "itemData" : { "DOI" : "http://dx.doi.org/10.1016/S0921-8009(00)00242-1", "ISSN" : "0921-8009", "author" : [ { "dropping-particle" : "", "family" : "Drucker", "given" : "Adam G", "non-dropping-particle" : "", "parse-names" : false, "suffix" : "" }, { "dropping-particle" : "", "family" : "Gomez", "given" : "Veronica", "non-dropping-particle" : "", "parse-names" : false, "suffix" : "" }, { "dropping-particle" : "", "family" : "Anderson", "given" : "Simon", "non-dropping-particle" : "", "parse-names" : false, "suffix" : "" } ], "container-title" : "Ecological Economics", "id" : "ITEM-1", "issued" : { "date-parts" : [ [ "2001" ] ] }, "page" : "1-18", "title" : "The economic valuation of farm animal genetic resources: a survey of available methods", "type" : "article-journal", "volume" : "36" }, "uris" : [ "http://www.mendeley.com/documents/?uuid=e7e051db-616c-402d-b24f-b61ae04e1386" ] } ], "mendeley" : { "formattedCitation" : "(Drucker et al., 2001)", "manualFormatting" : "(Drucker et al., 2001)", "plainTextFormattedCitation" : "(Drucker et al., 2001)", "previouslyFormattedCitation" : "(Drucker et al., 2001)" }, "properties" : {  }, "schema" : "https://github.com/citation-style-language/schema/raw/master/csl-citation.json" }</w:instrText>
      </w:r>
      <w:r>
        <w:fldChar w:fldCharType="separate"/>
      </w:r>
      <w:r w:rsidRPr="00830E85">
        <w:rPr>
          <w:noProof/>
        </w:rPr>
        <w:t>(Drucker et al., 2001)</w:t>
      </w:r>
      <w:r>
        <w:fldChar w:fldCharType="end"/>
      </w:r>
      <w:r>
        <w:t xml:space="preserve">.    </w:t>
      </w:r>
    </w:p>
    <w:p w:rsidR="00246AFD" w:rsidRDefault="00246AFD" w:rsidP="00246AFD"/>
    <w:p w:rsidR="00246AFD" w:rsidRDefault="00246AFD" w:rsidP="00246AFD"/>
    <w:p w:rsidR="00246AFD" w:rsidRPr="00246AFD" w:rsidRDefault="00246AFD" w:rsidP="00246AFD"/>
    <w:p w:rsidR="004B0B79" w:rsidRDefault="00BA54E4" w:rsidP="00BA54E4">
      <w:pPr>
        <w:pStyle w:val="ListParagraph"/>
        <w:numPr>
          <w:ilvl w:val="0"/>
          <w:numId w:val="36"/>
        </w:numPr>
      </w:pPr>
      <w:r>
        <w:t xml:space="preserve">Define FAnGR </w:t>
      </w:r>
      <w:r w:rsidR="000E3FEE">
        <w:t xml:space="preserve">– what are </w:t>
      </w:r>
      <w:proofErr w:type="gramStart"/>
      <w:r w:rsidR="000E3FEE">
        <w:t>they.</w:t>
      </w:r>
      <w:proofErr w:type="gramEnd"/>
      <w:r w:rsidR="000E3FEE">
        <w:t xml:space="preserve">  Where are they most </w:t>
      </w:r>
      <w:r w:rsidR="005E086B">
        <w:t>prolific?</w:t>
      </w:r>
    </w:p>
    <w:p w:rsidR="0087490C" w:rsidRDefault="000E3FEE" w:rsidP="00BA54E4">
      <w:pPr>
        <w:pStyle w:val="ListParagraph"/>
        <w:numPr>
          <w:ilvl w:val="0"/>
          <w:numId w:val="36"/>
        </w:numPr>
      </w:pPr>
      <w:r>
        <w:t>Brief h</w:t>
      </w:r>
      <w:r w:rsidR="004B0B79">
        <w:t>istory of FAnGR including domestication centres</w:t>
      </w:r>
    </w:p>
    <w:p w:rsidR="004B0B79" w:rsidRPr="0087490C" w:rsidRDefault="000E3FEE" w:rsidP="00BA54E4">
      <w:pPr>
        <w:pStyle w:val="ListParagraph"/>
        <w:numPr>
          <w:ilvl w:val="0"/>
          <w:numId w:val="36"/>
        </w:numPr>
      </w:pPr>
      <w:r>
        <w:t>Recent history of FAnGR including selective breeding under Robert Bakewell and technological advances in farm animal breeding</w:t>
      </w:r>
    </w:p>
    <w:p w:rsidR="005429B2" w:rsidRDefault="005429B2" w:rsidP="005429B2"/>
    <w:p w:rsidR="006F421E" w:rsidRDefault="006F421E" w:rsidP="006F421E">
      <w:pPr>
        <w:pStyle w:val="Heading3"/>
      </w:pPr>
      <w:r>
        <w:t>Overview of Plant Genetic Resources (PGR)</w:t>
      </w:r>
    </w:p>
    <w:p w:rsidR="007A40A5" w:rsidRDefault="007A40A5" w:rsidP="005429B2">
      <w:r>
        <w:rPr>
          <w:noProof/>
          <w:lang w:eastAsia="en-GB"/>
        </w:rPr>
        <w:drawing>
          <wp:inline distT="0" distB="0" distL="0" distR="0" wp14:anchorId="7C173737" wp14:editId="21AE336A">
            <wp:extent cx="5219700" cy="28187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12981" t="14530" r="13141" b="14530"/>
                    <a:stretch>
                      <a:fillRect/>
                    </a:stretch>
                  </pic:blipFill>
                  <pic:spPr bwMode="auto">
                    <a:xfrm>
                      <a:off x="0" y="0"/>
                      <a:ext cx="5219700" cy="2818799"/>
                    </a:xfrm>
                    <a:prstGeom prst="rect">
                      <a:avLst/>
                    </a:prstGeom>
                    <a:noFill/>
                    <a:ln w="9525">
                      <a:noFill/>
                      <a:miter lim="800000"/>
                      <a:headEnd/>
                      <a:tailEnd/>
                    </a:ln>
                  </pic:spPr>
                </pic:pic>
              </a:graphicData>
            </a:graphic>
          </wp:inline>
        </w:drawing>
      </w:r>
    </w:p>
    <w:p w:rsidR="007A40A5" w:rsidRPr="007A40A5" w:rsidRDefault="007A40A5" w:rsidP="007A40A5">
      <w:pPr>
        <w:pStyle w:val="Caption"/>
      </w:pPr>
      <w:commentRangeStart w:id="15"/>
      <w:r w:rsidRPr="007A40A5">
        <w:rPr>
          <w:b/>
        </w:rPr>
        <w:t xml:space="preserve">Figure </w:t>
      </w:r>
      <w:r w:rsidRPr="007A40A5">
        <w:rPr>
          <w:b/>
        </w:rPr>
        <w:fldChar w:fldCharType="begin"/>
      </w:r>
      <w:r w:rsidRPr="007A40A5">
        <w:rPr>
          <w:b/>
        </w:rPr>
        <w:instrText xml:space="preserve"> SEQ Figure \* ARABIC </w:instrText>
      </w:r>
      <w:r w:rsidRPr="007A40A5">
        <w:rPr>
          <w:b/>
        </w:rPr>
        <w:fldChar w:fldCharType="separate"/>
      </w:r>
      <w:r w:rsidR="00246AFD">
        <w:rPr>
          <w:b/>
          <w:noProof/>
        </w:rPr>
        <w:t>3</w:t>
      </w:r>
      <w:r w:rsidRPr="007A40A5">
        <w:rPr>
          <w:b/>
        </w:rPr>
        <w:fldChar w:fldCharType="end"/>
      </w:r>
      <w:r w:rsidRPr="007A40A5">
        <w:rPr>
          <w:b/>
        </w:rPr>
        <w:t>:</w:t>
      </w:r>
      <w:r>
        <w:t xml:space="preserve">  </w:t>
      </w:r>
      <w:r w:rsidRPr="007A40A5">
        <w:t xml:space="preserve">Major centres of livestock domestication </w:t>
      </w:r>
      <w:commentRangeEnd w:id="15"/>
      <w:r w:rsidR="006F421E">
        <w:rPr>
          <w:rStyle w:val="CommentReference"/>
          <w:rFonts w:eastAsia="Times New Roman"/>
          <w:bCs w:val="0"/>
        </w:rPr>
        <w:commentReference w:id="15"/>
      </w:r>
    </w:p>
    <w:p w:rsidR="007A40A5" w:rsidRDefault="007A40A5" w:rsidP="007A40A5">
      <w:pPr>
        <w:pStyle w:val="Caption"/>
      </w:pPr>
    </w:p>
    <w:p w:rsidR="007A40A5" w:rsidRDefault="007A40A5" w:rsidP="007A40A5">
      <w:pPr>
        <w:jc w:val="center"/>
      </w:pPr>
      <w:r w:rsidRPr="009C56AF">
        <w:rPr>
          <w:noProof/>
          <w:lang w:eastAsia="en-GB"/>
        </w:rPr>
        <w:lastRenderedPageBreak/>
        <w:drawing>
          <wp:inline distT="0" distB="0" distL="0" distR="0" wp14:anchorId="03D549B9" wp14:editId="287A01F2">
            <wp:extent cx="5219700" cy="2813290"/>
            <wp:effectExtent l="0" t="0" r="0" b="6350"/>
            <wp:docPr id="8"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cstate="print"/>
                    <a:srcRect l="7058" t="12536" r="5496" b="8030"/>
                    <a:stretch/>
                  </pic:blipFill>
                  <pic:spPr bwMode="auto">
                    <a:xfrm>
                      <a:off x="0" y="0"/>
                      <a:ext cx="5219700" cy="2813290"/>
                    </a:xfrm>
                    <a:prstGeom prst="rect">
                      <a:avLst/>
                    </a:prstGeom>
                    <a:ln>
                      <a:noFill/>
                    </a:ln>
                    <a:extLst>
                      <a:ext uri="{53640926-AAD7-44D8-BBD7-CCE9431645EC}">
                        <a14:shadowObscured xmlns:a14="http://schemas.microsoft.com/office/drawing/2010/main"/>
                      </a:ext>
                    </a:extLst>
                  </pic:spPr>
                </pic:pic>
              </a:graphicData>
            </a:graphic>
          </wp:inline>
        </w:drawing>
      </w:r>
    </w:p>
    <w:p w:rsidR="007A40A5" w:rsidRPr="005429B2" w:rsidRDefault="007A40A5" w:rsidP="007A40A5">
      <w:pPr>
        <w:pStyle w:val="Caption"/>
      </w:pPr>
      <w:commentRangeStart w:id="16"/>
      <w:r w:rsidRPr="007A40A5">
        <w:rPr>
          <w:b/>
        </w:rPr>
        <w:t xml:space="preserve">Figure </w:t>
      </w:r>
      <w:r w:rsidRPr="007A40A5">
        <w:rPr>
          <w:b/>
        </w:rPr>
        <w:fldChar w:fldCharType="begin"/>
      </w:r>
      <w:r w:rsidRPr="007A40A5">
        <w:rPr>
          <w:b/>
        </w:rPr>
        <w:instrText xml:space="preserve"> SEQ Figure \* ARABIC </w:instrText>
      </w:r>
      <w:r w:rsidRPr="007A40A5">
        <w:rPr>
          <w:b/>
        </w:rPr>
        <w:fldChar w:fldCharType="separate"/>
      </w:r>
      <w:r w:rsidR="00246AFD">
        <w:rPr>
          <w:b/>
          <w:noProof/>
        </w:rPr>
        <w:t>4</w:t>
      </w:r>
      <w:r w:rsidRPr="007A40A5">
        <w:rPr>
          <w:b/>
        </w:rPr>
        <w:fldChar w:fldCharType="end"/>
      </w:r>
      <w:r w:rsidRPr="007A40A5">
        <w:rPr>
          <w:b/>
        </w:rPr>
        <w:t>:</w:t>
      </w:r>
      <w:r>
        <w:t xml:space="preserve"> </w:t>
      </w:r>
      <w:r w:rsidRPr="007A40A5">
        <w:t>Distribution of the world’s FAnGR and regional risk status of breeds</w:t>
      </w:r>
      <w:commentRangeEnd w:id="16"/>
      <w:r w:rsidR="006F421E">
        <w:rPr>
          <w:rStyle w:val="CommentReference"/>
          <w:rFonts w:eastAsia="Times New Roman"/>
          <w:bCs w:val="0"/>
        </w:rPr>
        <w:commentReference w:id="16"/>
      </w:r>
    </w:p>
    <w:p w:rsidR="005429B2" w:rsidRDefault="005429B2" w:rsidP="005429B2">
      <w:pPr>
        <w:pStyle w:val="Heading2"/>
      </w:pPr>
      <w:bookmarkStart w:id="17" w:name="_Toc503689853"/>
      <w:commentRangeStart w:id="18"/>
      <w:r>
        <w:t xml:space="preserve">The importance of </w:t>
      </w:r>
      <w:bookmarkEnd w:id="17"/>
      <w:r w:rsidR="006F421E">
        <w:t>PGR and FAnGR</w:t>
      </w:r>
      <w:commentRangeEnd w:id="18"/>
      <w:r w:rsidR="00A40812">
        <w:rPr>
          <w:rStyle w:val="CommentReference"/>
          <w:rFonts w:ascii="Times New Roman" w:hAnsi="Times New Roman" w:cs="Times New Roman"/>
          <w:b w:val="0"/>
          <w:bCs w:val="0"/>
          <w:iCs w:val="0"/>
        </w:rPr>
        <w:commentReference w:id="18"/>
      </w:r>
    </w:p>
    <w:p w:rsidR="005429B2" w:rsidRDefault="003A22A3" w:rsidP="003A22A3">
      <w:pPr>
        <w:pStyle w:val="Heading3"/>
      </w:pPr>
      <w:r>
        <w:t xml:space="preserve">FAnGR </w:t>
      </w:r>
    </w:p>
    <w:p w:rsidR="003A22A3" w:rsidRDefault="003A22A3" w:rsidP="003A22A3">
      <w:pPr>
        <w:autoSpaceDE w:val="0"/>
        <w:autoSpaceDN w:val="0"/>
        <w:adjustRightInd w:val="0"/>
        <w:spacing w:line="240" w:lineRule="auto"/>
        <w:ind w:firstLine="0"/>
        <w:rPr>
          <w:rFonts w:ascii="AdvTT3713a231" w:hAnsi="AdvTT3713a231" w:cs="AdvTT3713a231"/>
          <w:sz w:val="18"/>
          <w:szCs w:val="18"/>
          <w:lang w:eastAsia="en-GB"/>
        </w:rPr>
      </w:pPr>
      <w:r>
        <w:rPr>
          <w:rFonts w:ascii="AdvTT3713a231" w:hAnsi="AdvTT3713a231" w:cs="AdvTT3713a231"/>
          <w:sz w:val="18"/>
          <w:szCs w:val="18"/>
          <w:lang w:eastAsia="en-GB"/>
        </w:rPr>
        <w:t>Livestock also are used for ploughing and transport,</w:t>
      </w:r>
    </w:p>
    <w:p w:rsidR="003A22A3" w:rsidRDefault="003A22A3" w:rsidP="003A22A3">
      <w:pPr>
        <w:autoSpaceDE w:val="0"/>
        <w:autoSpaceDN w:val="0"/>
        <w:adjustRightInd w:val="0"/>
        <w:spacing w:line="240" w:lineRule="auto"/>
        <w:ind w:firstLine="0"/>
        <w:rPr>
          <w:rFonts w:ascii="AdvTT3713a231" w:hAnsi="AdvTT3713a231" w:cs="AdvTT3713a231"/>
          <w:sz w:val="18"/>
          <w:szCs w:val="18"/>
          <w:lang w:eastAsia="en-GB"/>
        </w:rPr>
      </w:pPr>
      <w:proofErr w:type="gramStart"/>
      <w:r>
        <w:rPr>
          <w:rFonts w:ascii="AdvTT3713a231" w:hAnsi="AdvTT3713a231" w:cs="AdvTT3713a231"/>
          <w:sz w:val="18"/>
          <w:szCs w:val="18"/>
          <w:lang w:eastAsia="en-GB"/>
        </w:rPr>
        <w:t>provide</w:t>
      </w:r>
      <w:proofErr w:type="gramEnd"/>
      <w:r>
        <w:rPr>
          <w:rFonts w:ascii="AdvTT3713a231" w:hAnsi="AdvTT3713a231" w:cs="AdvTT3713a231"/>
          <w:sz w:val="18"/>
          <w:szCs w:val="18"/>
          <w:lang w:eastAsia="en-GB"/>
        </w:rPr>
        <w:t xml:space="preserve"> a local supply of manure, can be a</w:t>
      </w:r>
    </w:p>
    <w:p w:rsidR="003A22A3" w:rsidRDefault="003A22A3" w:rsidP="003A22A3">
      <w:pPr>
        <w:autoSpaceDE w:val="0"/>
        <w:autoSpaceDN w:val="0"/>
        <w:adjustRightInd w:val="0"/>
        <w:spacing w:line="240" w:lineRule="auto"/>
        <w:ind w:firstLine="0"/>
        <w:rPr>
          <w:rFonts w:ascii="AdvTT3713a231" w:hAnsi="AdvTT3713a231" w:cs="AdvTT3713a231"/>
          <w:sz w:val="18"/>
          <w:szCs w:val="18"/>
          <w:lang w:eastAsia="en-GB"/>
        </w:rPr>
      </w:pPr>
      <w:proofErr w:type="gramStart"/>
      <w:r>
        <w:rPr>
          <w:rFonts w:ascii="AdvTT3713a231" w:hAnsi="AdvTT3713a231" w:cs="AdvTT3713a231"/>
          <w:sz w:val="18"/>
          <w:szCs w:val="18"/>
          <w:lang w:eastAsia="en-GB"/>
        </w:rPr>
        <w:t>vital</w:t>
      </w:r>
      <w:proofErr w:type="gramEnd"/>
      <w:r>
        <w:rPr>
          <w:rFonts w:ascii="AdvTT3713a231" w:hAnsi="AdvTT3713a231" w:cs="AdvTT3713a231"/>
          <w:sz w:val="18"/>
          <w:szCs w:val="18"/>
          <w:lang w:eastAsia="en-GB"/>
        </w:rPr>
        <w:t xml:space="preserve"> source of income, and are of huge cultural</w:t>
      </w:r>
    </w:p>
    <w:p w:rsidR="003A22A3" w:rsidRPr="003A22A3" w:rsidRDefault="003A22A3" w:rsidP="003A22A3">
      <w:pPr>
        <w:pStyle w:val="Firstparagraph"/>
      </w:pPr>
      <w:proofErr w:type="gramStart"/>
      <w:r>
        <w:rPr>
          <w:rFonts w:ascii="AdvTT3713a231" w:hAnsi="AdvTT3713a231" w:cs="AdvTT3713a231"/>
          <w:sz w:val="18"/>
          <w:szCs w:val="18"/>
          <w:lang w:eastAsia="en-GB"/>
        </w:rPr>
        <w:t>importance</w:t>
      </w:r>
      <w:proofErr w:type="gramEnd"/>
      <w:r>
        <w:rPr>
          <w:rFonts w:ascii="AdvTT3713a231" w:hAnsi="AdvTT3713a231" w:cs="AdvTT3713a231"/>
          <w:sz w:val="18"/>
          <w:szCs w:val="18"/>
          <w:lang w:eastAsia="en-GB"/>
        </w:rPr>
        <w:t xml:space="preserve"> for many poorer communities. </w:t>
      </w:r>
      <w:proofErr w:type="spellStart"/>
      <w:r>
        <w:rPr>
          <w:rFonts w:ascii="AdvTT3713a231" w:hAnsi="AdvTT3713a231" w:cs="AdvTT3713a231"/>
          <w:sz w:val="18"/>
          <w:szCs w:val="18"/>
          <w:lang w:eastAsia="en-GB"/>
        </w:rPr>
        <w:t>Godfray</w:t>
      </w:r>
      <w:proofErr w:type="spellEnd"/>
      <w:r>
        <w:rPr>
          <w:rFonts w:ascii="AdvTT3713a231" w:hAnsi="AdvTT3713a231" w:cs="AdvTT3713a231"/>
          <w:sz w:val="18"/>
          <w:szCs w:val="18"/>
          <w:lang w:eastAsia="en-GB"/>
        </w:rPr>
        <w:t xml:space="preserve"> et al 2010</w:t>
      </w:r>
    </w:p>
    <w:p w:rsidR="005429B2" w:rsidRDefault="005429B2" w:rsidP="005429B2"/>
    <w:p w:rsidR="005429B2" w:rsidRDefault="005429B2" w:rsidP="005429B2">
      <w:pPr>
        <w:pStyle w:val="Heading2"/>
      </w:pPr>
      <w:bookmarkStart w:id="19" w:name="_Toc503689854"/>
      <w:commentRangeStart w:id="20"/>
      <w:r>
        <w:t xml:space="preserve">The state of </w:t>
      </w:r>
      <w:r w:rsidR="006F421E">
        <w:t>PGR and FAnGR</w:t>
      </w:r>
      <w:r w:rsidR="00BA54E4">
        <w:t xml:space="preserve"> globally</w:t>
      </w:r>
      <w:bookmarkEnd w:id="19"/>
      <w:commentRangeEnd w:id="20"/>
      <w:r w:rsidR="001C2E83">
        <w:rPr>
          <w:rStyle w:val="CommentReference"/>
          <w:rFonts w:ascii="Times New Roman" w:hAnsi="Times New Roman" w:cs="Times New Roman"/>
          <w:b w:val="0"/>
          <w:bCs w:val="0"/>
          <w:iCs w:val="0"/>
        </w:rPr>
        <w:commentReference w:id="20"/>
      </w:r>
    </w:p>
    <w:p w:rsidR="005429B2" w:rsidRDefault="00A517D8" w:rsidP="00A517D8">
      <w:pPr>
        <w:pStyle w:val="Heading3"/>
      </w:pPr>
      <w:r>
        <w:t xml:space="preserve">Threats and pressures </w:t>
      </w:r>
    </w:p>
    <w:p w:rsidR="005429B2" w:rsidRDefault="005429B2" w:rsidP="005429B2"/>
    <w:p w:rsidR="005429B2" w:rsidRDefault="005429B2" w:rsidP="005429B2">
      <w:pPr>
        <w:pStyle w:val="Heading2"/>
      </w:pPr>
      <w:bookmarkStart w:id="21" w:name="_Toc503689855"/>
      <w:r>
        <w:t>Aims and objectives</w:t>
      </w:r>
      <w:bookmarkEnd w:id="21"/>
    </w:p>
    <w:p w:rsidR="005429B2" w:rsidRDefault="005429B2" w:rsidP="005429B2">
      <w:pPr>
        <w:pStyle w:val="Firstparagraph"/>
      </w:pPr>
    </w:p>
    <w:p w:rsidR="005429B2" w:rsidRDefault="005429B2" w:rsidP="005429B2"/>
    <w:p w:rsidR="005429B2" w:rsidRDefault="005429B2" w:rsidP="005429B2"/>
    <w:p w:rsidR="005429B2" w:rsidRPr="005429B2" w:rsidRDefault="005429B2" w:rsidP="005429B2">
      <w:pPr>
        <w:pStyle w:val="Heading2"/>
      </w:pPr>
      <w:bookmarkStart w:id="22" w:name="_Toc503689856"/>
      <w:r>
        <w:t>Structure of the thesis</w:t>
      </w:r>
      <w:bookmarkEnd w:id="22"/>
      <w:r>
        <w:t xml:space="preserve"> </w:t>
      </w:r>
    </w:p>
    <w:p w:rsidR="00ED5AC8" w:rsidRDefault="00ED5AC8" w:rsidP="00ED5AC8">
      <w:pPr>
        <w:pStyle w:val="Firstparagraph"/>
      </w:pPr>
    </w:p>
    <w:p w:rsidR="008559BE" w:rsidRDefault="008559BE" w:rsidP="008559BE"/>
    <w:p w:rsidR="008559BE" w:rsidRDefault="008559BE" w:rsidP="008559BE"/>
    <w:p w:rsidR="008559BE" w:rsidRDefault="008559BE" w:rsidP="007F6F5B"/>
    <w:p w:rsidR="008559BE" w:rsidRDefault="008559BE" w:rsidP="008559BE"/>
    <w:p w:rsidR="008559BE" w:rsidRDefault="008559BE" w:rsidP="008559BE"/>
    <w:p w:rsidR="008559BE" w:rsidRDefault="008559BE" w:rsidP="008559BE"/>
    <w:p w:rsidR="008559BE" w:rsidRDefault="008559BE" w:rsidP="008559BE"/>
    <w:p w:rsidR="008559BE" w:rsidRDefault="008559BE" w:rsidP="008559BE"/>
    <w:p w:rsidR="008559BE" w:rsidRDefault="008559BE" w:rsidP="008559BE"/>
    <w:p w:rsidR="008559BE" w:rsidRDefault="008559BE" w:rsidP="008559BE"/>
    <w:p w:rsidR="00ED5AC8" w:rsidRDefault="00ED5AC8" w:rsidP="00ED5AC8"/>
    <w:p w:rsidR="00ED5AC8" w:rsidRDefault="00ED5AC8" w:rsidP="00ED5AC8">
      <w:pPr>
        <w:sectPr w:rsidR="00ED5AC8" w:rsidSect="00D537F3">
          <w:headerReference w:type="first" r:id="rId18"/>
          <w:pgSz w:w="11906" w:h="16838" w:code="9"/>
          <w:pgMar w:top="1418" w:right="1418" w:bottom="2268" w:left="2268" w:header="850" w:footer="1701" w:gutter="0"/>
          <w:pgNumType w:start="1"/>
          <w:cols w:space="708"/>
          <w:titlePg/>
          <w:docGrid w:linePitch="360"/>
        </w:sectPr>
      </w:pPr>
    </w:p>
    <w:p w:rsidR="00ED5AC8" w:rsidRPr="00ED5AC8" w:rsidRDefault="00ED5AC8" w:rsidP="00ED5AC8"/>
    <w:p w:rsidR="007F6F5B" w:rsidRPr="007F6F5B" w:rsidRDefault="00CC0AAB" w:rsidP="006F421E">
      <w:pPr>
        <w:pStyle w:val="Heading1"/>
      </w:pPr>
      <w:bookmarkStart w:id="23" w:name="_Toc503689857"/>
      <w:r w:rsidRPr="007F6F5B">
        <w:t>Valuing rare livestock breeds and farm animal genetic diversity: preferences, institutions and prospects</w:t>
      </w:r>
      <w:bookmarkStart w:id="24" w:name="_Toc503689858"/>
      <w:bookmarkEnd w:id="23"/>
      <w:bookmarkEnd w:id="24"/>
    </w:p>
    <w:p w:rsidR="00A71F4B" w:rsidRDefault="00A71F4B" w:rsidP="006C5284">
      <w:pPr>
        <w:rPr>
          <w:rFonts w:ascii="Arial" w:hAnsi="Arial" w:cs="Arial"/>
          <w:sz w:val="20"/>
          <w:szCs w:val="20"/>
        </w:rPr>
      </w:pPr>
      <w:r>
        <w:rPr>
          <w:rFonts w:ascii="Arial" w:hAnsi="Arial" w:cs="Arial"/>
          <w:sz w:val="20"/>
          <w:szCs w:val="20"/>
        </w:rPr>
        <w:t>The chapter focuses on the distinction between ‘rare bre</w:t>
      </w:r>
      <w:r w:rsidR="00322F7E">
        <w:rPr>
          <w:rFonts w:ascii="Arial" w:hAnsi="Arial" w:cs="Arial"/>
          <w:sz w:val="20"/>
          <w:szCs w:val="20"/>
        </w:rPr>
        <w:t xml:space="preserve">eds’ and FAnGR more generally. </w:t>
      </w:r>
      <w:r>
        <w:rPr>
          <w:rFonts w:ascii="Arial" w:hAnsi="Arial" w:cs="Arial"/>
          <w:sz w:val="20"/>
          <w:szCs w:val="20"/>
        </w:rPr>
        <w:t xml:space="preserve">Highlighting the links between FAnGR and the sustainable intensification (SI) agenda, we discuss the prioritisation of efficiency objectives in the food system (and associated supply chains) over culture and heritage values.  Drawing on the latter, we link this example to the case of rare breeds which </w:t>
      </w:r>
      <w:r w:rsidR="00032C4A">
        <w:rPr>
          <w:rFonts w:ascii="Arial" w:hAnsi="Arial" w:cs="Arial"/>
          <w:sz w:val="20"/>
          <w:szCs w:val="20"/>
        </w:rPr>
        <w:t xml:space="preserve">often </w:t>
      </w:r>
      <w:r>
        <w:rPr>
          <w:rFonts w:ascii="Arial" w:hAnsi="Arial" w:cs="Arial"/>
          <w:sz w:val="20"/>
          <w:szCs w:val="20"/>
        </w:rPr>
        <w:t>possess attributes of value not lin</w:t>
      </w:r>
      <w:r w:rsidR="00032C4A">
        <w:rPr>
          <w:rFonts w:ascii="Arial" w:hAnsi="Arial" w:cs="Arial"/>
          <w:sz w:val="20"/>
          <w:szCs w:val="20"/>
        </w:rPr>
        <w:t xml:space="preserve">ked to production efficiency.  </w:t>
      </w:r>
      <w:r w:rsidR="00DE5CCC">
        <w:rPr>
          <w:rFonts w:ascii="Arial" w:hAnsi="Arial" w:cs="Arial"/>
          <w:sz w:val="20"/>
          <w:szCs w:val="20"/>
        </w:rPr>
        <w:t xml:space="preserve">The chapter concludes with wider discussion concerning three </w:t>
      </w:r>
      <w:r w:rsidR="00442DD8">
        <w:rPr>
          <w:rFonts w:ascii="Arial" w:hAnsi="Arial" w:cs="Arial"/>
          <w:sz w:val="20"/>
          <w:szCs w:val="20"/>
        </w:rPr>
        <w:t>potential</w:t>
      </w:r>
      <w:r w:rsidR="00DE5CCC">
        <w:rPr>
          <w:rFonts w:ascii="Arial" w:hAnsi="Arial" w:cs="Arial"/>
          <w:sz w:val="20"/>
          <w:szCs w:val="20"/>
        </w:rPr>
        <w:t xml:space="preserve"> threats to rare breeds; SI, climate change and disease events.  But opportunities</w:t>
      </w:r>
      <w:r w:rsidR="00442DD8">
        <w:rPr>
          <w:rFonts w:ascii="Arial" w:hAnsi="Arial" w:cs="Arial"/>
          <w:sz w:val="20"/>
          <w:szCs w:val="20"/>
        </w:rPr>
        <w:t xml:space="preserve"> for</w:t>
      </w:r>
      <w:r w:rsidR="00DE5CCC">
        <w:rPr>
          <w:rFonts w:ascii="Arial" w:hAnsi="Arial" w:cs="Arial"/>
          <w:sz w:val="20"/>
          <w:szCs w:val="20"/>
        </w:rPr>
        <w:t xml:space="preserve"> rare breeds, in the form of new </w:t>
      </w:r>
      <w:r w:rsidR="00442DD8">
        <w:rPr>
          <w:rFonts w:ascii="Arial" w:hAnsi="Arial" w:cs="Arial"/>
          <w:sz w:val="20"/>
          <w:szCs w:val="20"/>
        </w:rPr>
        <w:t xml:space="preserve">production </w:t>
      </w:r>
      <w:r w:rsidR="00DE5CCC">
        <w:rPr>
          <w:rFonts w:ascii="Arial" w:hAnsi="Arial" w:cs="Arial"/>
          <w:sz w:val="20"/>
          <w:szCs w:val="20"/>
        </w:rPr>
        <w:t>and market opportunities, are also</w:t>
      </w:r>
      <w:r w:rsidR="00442DD8">
        <w:rPr>
          <w:rFonts w:ascii="Arial" w:hAnsi="Arial" w:cs="Arial"/>
          <w:sz w:val="20"/>
          <w:szCs w:val="20"/>
        </w:rPr>
        <w:t xml:space="preserve"> discussed in the form of these three issues.  </w:t>
      </w:r>
      <w:r w:rsidR="00DE5CCC">
        <w:rPr>
          <w:rFonts w:ascii="Arial" w:hAnsi="Arial" w:cs="Arial"/>
          <w:sz w:val="20"/>
          <w:szCs w:val="20"/>
        </w:rPr>
        <w:t xml:space="preserve">     </w:t>
      </w:r>
    </w:p>
    <w:p w:rsidR="00322F7E" w:rsidRDefault="00322F7E" w:rsidP="006C5284">
      <w:pPr>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B41D2F">
        <w:rPr>
          <w:rFonts w:ascii="Arial" w:hAnsi="Arial" w:cs="Arial"/>
          <w:sz w:val="20"/>
          <w:szCs w:val="20"/>
        </w:rPr>
        <w:t xml:space="preserve"> </w:t>
      </w:r>
      <w:r w:rsidR="00D721F9">
        <w:rPr>
          <w:rFonts w:ascii="Arial" w:hAnsi="Arial" w:cs="Arial"/>
          <w:sz w:val="20"/>
          <w:szCs w:val="20"/>
        </w:rPr>
        <w:t xml:space="preserve">Review chapter </w:t>
      </w:r>
    </w:p>
    <w:p w:rsidR="00322F7E" w:rsidRDefault="00322F7E" w:rsidP="006C5284">
      <w:pPr>
        <w:rPr>
          <w:rFonts w:ascii="Arial" w:hAnsi="Arial" w:cs="Arial"/>
          <w:sz w:val="20"/>
          <w:szCs w:val="20"/>
        </w:rPr>
      </w:pPr>
      <w:r>
        <w:rPr>
          <w:rFonts w:ascii="Arial" w:hAnsi="Arial" w:cs="Arial"/>
          <w:sz w:val="20"/>
          <w:szCs w:val="20"/>
        </w:rPr>
        <w:t>Completeness:</w:t>
      </w:r>
      <w:r w:rsidR="00B41D2F">
        <w:rPr>
          <w:rFonts w:ascii="Arial" w:hAnsi="Arial" w:cs="Arial"/>
          <w:sz w:val="20"/>
          <w:szCs w:val="20"/>
        </w:rPr>
        <w:t xml:space="preserve">  90%</w:t>
      </w:r>
      <w:r>
        <w:rPr>
          <w:rFonts w:ascii="Arial" w:hAnsi="Arial" w:cs="Arial"/>
          <w:sz w:val="20"/>
          <w:szCs w:val="20"/>
        </w:rPr>
        <w:t xml:space="preserve"> </w:t>
      </w:r>
    </w:p>
    <w:p w:rsidR="00322F7E" w:rsidRPr="00032C4A"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June 2017</w:t>
      </w:r>
    </w:p>
    <w:p w:rsidR="00CC0AAB" w:rsidRDefault="00125767" w:rsidP="006C5284">
      <w:pPr>
        <w:pStyle w:val="Heading1"/>
      </w:pPr>
      <w:bookmarkStart w:id="25" w:name="_Toc503689859"/>
      <w:r w:rsidRPr="00125767">
        <w:t>Contracts for supplying Farm Animal Genetic Resources (FAnGR) conservation services in Romania</w:t>
      </w:r>
      <w:bookmarkEnd w:id="25"/>
    </w:p>
    <w:p w:rsidR="00032C4A" w:rsidRDefault="00032C4A" w:rsidP="006C5284">
      <w:pPr>
        <w:pStyle w:val="ListParagraph"/>
        <w:ind w:left="0"/>
        <w:rPr>
          <w:rFonts w:ascii="Arial" w:hAnsi="Arial" w:cs="Arial"/>
          <w:sz w:val="20"/>
          <w:szCs w:val="20"/>
        </w:rPr>
      </w:pPr>
      <w:r>
        <w:rPr>
          <w:rFonts w:ascii="Arial" w:hAnsi="Arial" w:cs="Arial"/>
          <w:sz w:val="20"/>
          <w:szCs w:val="20"/>
        </w:rPr>
        <w:t>The chapter</w:t>
      </w:r>
      <w:r w:rsidRPr="00F87AA6">
        <w:rPr>
          <w:rFonts w:ascii="Arial" w:hAnsi="Arial" w:cs="Arial"/>
          <w:sz w:val="20"/>
          <w:szCs w:val="20"/>
        </w:rPr>
        <w:t xml:space="preserve"> explores the barriers to participate in rare breed conservation programmes for farmers in small scale systems in Romania.  We use a choice experiment (CE) to determine attributes of a conservation contract </w:t>
      </w:r>
      <w:r w:rsidR="009F7C99">
        <w:rPr>
          <w:rFonts w:ascii="Arial" w:hAnsi="Arial" w:cs="Arial"/>
          <w:sz w:val="20"/>
          <w:szCs w:val="20"/>
        </w:rPr>
        <w:t>that</w:t>
      </w:r>
      <w:r w:rsidRPr="00F87AA6">
        <w:rPr>
          <w:rFonts w:ascii="Arial" w:hAnsi="Arial" w:cs="Arial"/>
          <w:sz w:val="20"/>
          <w:szCs w:val="20"/>
        </w:rPr>
        <w:t xml:space="preserve"> may be less or more desirable from a farmer perspective whilst also measuring WTA conservation subsides.  The former are used to inform </w:t>
      </w:r>
      <w:r w:rsidR="009F7C99">
        <w:rPr>
          <w:rFonts w:ascii="Arial" w:hAnsi="Arial" w:cs="Arial"/>
          <w:sz w:val="20"/>
          <w:szCs w:val="20"/>
        </w:rPr>
        <w:t xml:space="preserve">the </w:t>
      </w:r>
      <w:r w:rsidRPr="00F87AA6">
        <w:rPr>
          <w:rFonts w:ascii="Arial" w:hAnsi="Arial" w:cs="Arial"/>
          <w:sz w:val="20"/>
          <w:szCs w:val="20"/>
        </w:rPr>
        <w:t xml:space="preserve">design of </w:t>
      </w:r>
      <w:r w:rsidR="009F7C99">
        <w:rPr>
          <w:rFonts w:ascii="Arial" w:hAnsi="Arial" w:cs="Arial"/>
          <w:sz w:val="20"/>
          <w:szCs w:val="20"/>
        </w:rPr>
        <w:t>contracts</w:t>
      </w:r>
      <w:r w:rsidRPr="00F87AA6">
        <w:rPr>
          <w:rFonts w:ascii="Arial" w:hAnsi="Arial" w:cs="Arial"/>
          <w:sz w:val="20"/>
          <w:szCs w:val="20"/>
        </w:rPr>
        <w:t xml:space="preserve"> whilst the latter are contrasted with subsidy payment rates (Euro/head livestock/year) proposed by the EU for keeping rare breeds.   </w:t>
      </w:r>
      <w:r>
        <w:rPr>
          <w:rFonts w:ascii="Arial" w:hAnsi="Arial" w:cs="Arial"/>
          <w:sz w:val="20"/>
          <w:szCs w:val="20"/>
        </w:rPr>
        <w:t xml:space="preserve">We </w:t>
      </w:r>
      <w:r w:rsidR="009F7C99">
        <w:rPr>
          <w:rFonts w:ascii="Arial" w:hAnsi="Arial" w:cs="Arial"/>
          <w:sz w:val="20"/>
          <w:szCs w:val="20"/>
        </w:rPr>
        <w:t xml:space="preserve">outline the </w:t>
      </w:r>
      <w:r w:rsidR="009F7C99" w:rsidRPr="00F87AA6">
        <w:rPr>
          <w:rFonts w:ascii="Arial" w:hAnsi="Arial" w:cs="Arial"/>
          <w:sz w:val="20"/>
          <w:szCs w:val="20"/>
        </w:rPr>
        <w:t xml:space="preserve">probability of contractual enrolment among </w:t>
      </w:r>
      <w:r w:rsidR="009F7C99">
        <w:rPr>
          <w:rFonts w:ascii="Arial" w:hAnsi="Arial" w:cs="Arial"/>
          <w:sz w:val="20"/>
          <w:szCs w:val="20"/>
        </w:rPr>
        <w:t xml:space="preserve">different farmer groups and suggest options for improving farmer uptake.  </w:t>
      </w:r>
      <w:r w:rsidRPr="00F87AA6">
        <w:rPr>
          <w:rFonts w:ascii="Arial" w:hAnsi="Arial" w:cs="Arial"/>
          <w:sz w:val="20"/>
          <w:szCs w:val="20"/>
        </w:rPr>
        <w:t xml:space="preserve"> </w:t>
      </w:r>
      <w:r w:rsidR="00FA4199">
        <w:rPr>
          <w:rFonts w:ascii="Arial" w:hAnsi="Arial" w:cs="Arial"/>
          <w:sz w:val="20"/>
          <w:szCs w:val="20"/>
        </w:rPr>
        <w:t>The chapter discusses</w:t>
      </w:r>
      <w:r>
        <w:rPr>
          <w:rFonts w:ascii="Arial" w:hAnsi="Arial" w:cs="Arial"/>
          <w:sz w:val="20"/>
          <w:szCs w:val="20"/>
        </w:rPr>
        <w:t xml:space="preserve"> the importance of</w:t>
      </w:r>
      <w:r w:rsidR="009F7C99">
        <w:rPr>
          <w:rFonts w:ascii="Arial" w:hAnsi="Arial" w:cs="Arial"/>
          <w:sz w:val="20"/>
          <w:szCs w:val="20"/>
        </w:rPr>
        <w:t xml:space="preserve"> embedding FAnGR conservation in other policy </w:t>
      </w:r>
      <w:r w:rsidR="00FA4199">
        <w:rPr>
          <w:rFonts w:ascii="Arial" w:hAnsi="Arial" w:cs="Arial"/>
          <w:sz w:val="20"/>
          <w:szCs w:val="20"/>
        </w:rPr>
        <w:t>measures</w:t>
      </w:r>
      <w:r w:rsidR="009F7C99">
        <w:rPr>
          <w:rFonts w:ascii="Arial" w:hAnsi="Arial" w:cs="Arial"/>
          <w:sz w:val="20"/>
          <w:szCs w:val="20"/>
        </w:rPr>
        <w:t xml:space="preserve"> linked to wider rural </w:t>
      </w:r>
      <w:r w:rsidR="00FA4199">
        <w:rPr>
          <w:rFonts w:ascii="Arial" w:hAnsi="Arial" w:cs="Arial"/>
          <w:sz w:val="20"/>
          <w:szCs w:val="20"/>
        </w:rPr>
        <w:t xml:space="preserve">development </w:t>
      </w:r>
      <w:r w:rsidR="009F7C99">
        <w:rPr>
          <w:rFonts w:ascii="Arial" w:hAnsi="Arial" w:cs="Arial"/>
          <w:sz w:val="20"/>
          <w:szCs w:val="20"/>
        </w:rPr>
        <w:t xml:space="preserve">policy, such as those targeting preservation of traditional agricultural systems. </w:t>
      </w:r>
    </w:p>
    <w:p w:rsidR="00322F7E" w:rsidRDefault="00322F7E" w:rsidP="006C5284">
      <w:pPr>
        <w:pStyle w:val="ListParagraph"/>
        <w:ind w:left="0"/>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322F7E" w:rsidP="006C5284">
      <w:pPr>
        <w:rPr>
          <w:rFonts w:ascii="Arial" w:hAnsi="Arial" w:cs="Arial"/>
          <w:sz w:val="20"/>
          <w:szCs w:val="20"/>
        </w:rPr>
      </w:pPr>
      <w:r>
        <w:rPr>
          <w:rFonts w:ascii="Arial" w:hAnsi="Arial" w:cs="Arial"/>
          <w:sz w:val="20"/>
          <w:szCs w:val="20"/>
        </w:rPr>
        <w:t xml:space="preserve">Completeness: </w:t>
      </w:r>
      <w:r w:rsidR="00D721F9">
        <w:rPr>
          <w:rFonts w:ascii="Arial" w:hAnsi="Arial" w:cs="Arial"/>
          <w:sz w:val="20"/>
          <w:szCs w:val="20"/>
        </w:rPr>
        <w:t>80%</w:t>
      </w:r>
    </w:p>
    <w:p w:rsidR="00322F7E" w:rsidRPr="009F7C99"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Sept 2017</w:t>
      </w:r>
    </w:p>
    <w:p w:rsidR="00125767" w:rsidRDefault="000164B5" w:rsidP="006C5284">
      <w:pPr>
        <w:pStyle w:val="Heading1"/>
      </w:pPr>
      <w:bookmarkStart w:id="26" w:name="_Toc503689860"/>
      <w:r w:rsidRPr="00A01261">
        <w:t>Economic costs for in-situ conservation of Crop Wild Relatives (CWR) in Zambia: An application of Competitive Tender (CT)</w:t>
      </w:r>
      <w:bookmarkEnd w:id="26"/>
    </w:p>
    <w:p w:rsidR="009F7C99" w:rsidRDefault="009F7C99" w:rsidP="006C5284">
      <w:pPr>
        <w:pStyle w:val="ListParagraph"/>
        <w:ind w:left="0"/>
        <w:rPr>
          <w:rFonts w:ascii="Arial" w:hAnsi="Arial" w:cs="Arial"/>
          <w:sz w:val="20"/>
          <w:szCs w:val="20"/>
        </w:rPr>
      </w:pPr>
      <w:r w:rsidRPr="00154BBE">
        <w:rPr>
          <w:rFonts w:ascii="Arial" w:hAnsi="Arial" w:cs="Arial"/>
          <w:sz w:val="20"/>
          <w:szCs w:val="20"/>
        </w:rPr>
        <w:t>The chapter identifies the lack of robust economic estimates concerning the costs surrounding in-situ CWR conservation.  We discuss the cost implications of using different Area management options (AMOs) for conservation services and how the ‘mix’ of these might lead to fundamentally different conservation outcomes (i.e. species and diversity)</w:t>
      </w:r>
      <w:r>
        <w:rPr>
          <w:rFonts w:ascii="Arial" w:hAnsi="Arial" w:cs="Arial"/>
          <w:sz w:val="20"/>
          <w:szCs w:val="20"/>
        </w:rPr>
        <w:t xml:space="preserve"> and costs</w:t>
      </w:r>
      <w:r w:rsidRPr="00154BBE">
        <w:rPr>
          <w:rFonts w:ascii="Arial" w:hAnsi="Arial" w:cs="Arial"/>
          <w:sz w:val="20"/>
          <w:szCs w:val="20"/>
        </w:rPr>
        <w:t xml:space="preserve">.  The article moves to discuss the </w:t>
      </w:r>
      <w:r w:rsidR="008B1142">
        <w:rPr>
          <w:rFonts w:ascii="Arial" w:hAnsi="Arial" w:cs="Arial"/>
          <w:sz w:val="20"/>
          <w:szCs w:val="20"/>
        </w:rPr>
        <w:t xml:space="preserve">resource requirements </w:t>
      </w:r>
      <w:r w:rsidR="008B1142" w:rsidRPr="00154BBE">
        <w:rPr>
          <w:rFonts w:ascii="Arial" w:hAnsi="Arial" w:cs="Arial"/>
          <w:sz w:val="20"/>
          <w:szCs w:val="20"/>
        </w:rPr>
        <w:t xml:space="preserve">should a national </w:t>
      </w:r>
      <w:r w:rsidR="008B1142" w:rsidRPr="008B1142">
        <w:rPr>
          <w:rFonts w:ascii="Arial" w:hAnsi="Arial" w:cs="Arial"/>
          <w:i/>
          <w:sz w:val="20"/>
          <w:szCs w:val="20"/>
        </w:rPr>
        <w:t>in-situ</w:t>
      </w:r>
      <w:r w:rsidR="008B1142" w:rsidRPr="00154BBE">
        <w:rPr>
          <w:rFonts w:ascii="Arial" w:hAnsi="Arial" w:cs="Arial"/>
          <w:sz w:val="20"/>
          <w:szCs w:val="20"/>
        </w:rPr>
        <w:t xml:space="preserve"> CWR conservation strategy be implemented in Zambia.</w:t>
      </w:r>
      <w:r w:rsidR="008B1142">
        <w:rPr>
          <w:rFonts w:ascii="Arial" w:hAnsi="Arial" w:cs="Arial"/>
          <w:sz w:val="20"/>
          <w:szCs w:val="20"/>
        </w:rPr>
        <w:t xml:space="preserve"> </w:t>
      </w:r>
      <w:r w:rsidRPr="00154BBE">
        <w:rPr>
          <w:rFonts w:ascii="Arial" w:hAnsi="Arial" w:cs="Arial"/>
          <w:sz w:val="20"/>
          <w:szCs w:val="20"/>
        </w:rPr>
        <w:t xml:space="preserve">The article concludes with a summary of </w:t>
      </w:r>
      <w:r w:rsidR="008B1142">
        <w:rPr>
          <w:rFonts w:ascii="Arial" w:hAnsi="Arial" w:cs="Arial"/>
          <w:sz w:val="20"/>
          <w:szCs w:val="20"/>
        </w:rPr>
        <w:t xml:space="preserve">wider </w:t>
      </w:r>
      <w:r w:rsidR="00A9021D">
        <w:rPr>
          <w:rFonts w:ascii="Arial" w:hAnsi="Arial" w:cs="Arial"/>
          <w:sz w:val="20"/>
          <w:szCs w:val="20"/>
        </w:rPr>
        <w:t>deliberation</w:t>
      </w:r>
      <w:r w:rsidRPr="00154BBE">
        <w:rPr>
          <w:rFonts w:ascii="Arial" w:hAnsi="Arial" w:cs="Arial"/>
          <w:sz w:val="20"/>
          <w:szCs w:val="20"/>
        </w:rPr>
        <w:t xml:space="preserve"> </w:t>
      </w:r>
      <w:r w:rsidR="008B1142">
        <w:rPr>
          <w:rFonts w:ascii="Arial" w:hAnsi="Arial" w:cs="Arial"/>
          <w:sz w:val="20"/>
          <w:szCs w:val="20"/>
        </w:rPr>
        <w:t xml:space="preserve">concerning the use of </w:t>
      </w:r>
      <w:r w:rsidRPr="00154BBE">
        <w:rPr>
          <w:rFonts w:ascii="Arial" w:hAnsi="Arial" w:cs="Arial"/>
          <w:sz w:val="20"/>
          <w:szCs w:val="20"/>
        </w:rPr>
        <w:t xml:space="preserve">PES </w:t>
      </w:r>
      <w:r w:rsidR="00C13B3E">
        <w:rPr>
          <w:rFonts w:ascii="Arial" w:hAnsi="Arial" w:cs="Arial"/>
          <w:sz w:val="20"/>
          <w:szCs w:val="20"/>
        </w:rPr>
        <w:t>including</w:t>
      </w:r>
      <w:r w:rsidR="00394C6B">
        <w:rPr>
          <w:rFonts w:ascii="Arial" w:hAnsi="Arial" w:cs="Arial"/>
          <w:sz w:val="20"/>
          <w:szCs w:val="20"/>
        </w:rPr>
        <w:t xml:space="preserve"> equitability</w:t>
      </w:r>
      <w:r w:rsidR="008E7BBC">
        <w:rPr>
          <w:rFonts w:ascii="Arial" w:hAnsi="Arial" w:cs="Arial"/>
          <w:sz w:val="20"/>
          <w:szCs w:val="20"/>
        </w:rPr>
        <w:t xml:space="preserve"> and cost effectiveness</w:t>
      </w:r>
      <w:r w:rsidR="00692BD7">
        <w:rPr>
          <w:rFonts w:ascii="Arial" w:hAnsi="Arial" w:cs="Arial"/>
          <w:sz w:val="20"/>
          <w:szCs w:val="20"/>
        </w:rPr>
        <w:t xml:space="preserve"> considerations.  </w:t>
      </w:r>
    </w:p>
    <w:p w:rsidR="00322F7E" w:rsidRDefault="00322F7E" w:rsidP="006C5284">
      <w:pPr>
        <w:pStyle w:val="ListParagraph"/>
        <w:ind w:left="0"/>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A9021D" w:rsidP="006C5284">
      <w:pPr>
        <w:rPr>
          <w:rFonts w:ascii="Arial" w:hAnsi="Arial" w:cs="Arial"/>
          <w:sz w:val="20"/>
          <w:szCs w:val="20"/>
        </w:rPr>
      </w:pPr>
      <w:r>
        <w:rPr>
          <w:rFonts w:ascii="Arial" w:hAnsi="Arial" w:cs="Arial"/>
          <w:sz w:val="20"/>
          <w:szCs w:val="20"/>
        </w:rPr>
        <w:t>Completeness: 6</w:t>
      </w:r>
      <w:r w:rsidR="00D721F9">
        <w:rPr>
          <w:rFonts w:ascii="Arial" w:hAnsi="Arial" w:cs="Arial"/>
          <w:sz w:val="20"/>
          <w:szCs w:val="20"/>
        </w:rPr>
        <w:t>0%</w:t>
      </w:r>
    </w:p>
    <w:p w:rsidR="00322F7E" w:rsidRPr="00C13B3E"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November 2017</w:t>
      </w:r>
    </w:p>
    <w:p w:rsidR="000164B5" w:rsidRDefault="000164B5" w:rsidP="006C5284">
      <w:pPr>
        <w:pStyle w:val="Heading1"/>
      </w:pPr>
      <w:bookmarkStart w:id="27" w:name="_Toc503689861"/>
      <w:r>
        <w:t>Developing a prioritisation metric for conserving cattle native breeds at risk (NBAR) in the UK</w:t>
      </w:r>
      <w:bookmarkEnd w:id="27"/>
    </w:p>
    <w:p w:rsidR="00BF36DF" w:rsidRDefault="00C13B3E" w:rsidP="006C5284">
      <w:pPr>
        <w:pStyle w:val="ListParagraph"/>
        <w:ind w:left="0"/>
        <w:rPr>
          <w:rFonts w:ascii="Arial" w:hAnsi="Arial" w:cs="Arial"/>
          <w:sz w:val="20"/>
          <w:szCs w:val="20"/>
        </w:rPr>
      </w:pPr>
      <w:r w:rsidRPr="00154BBE">
        <w:rPr>
          <w:rFonts w:ascii="Arial" w:hAnsi="Arial" w:cs="Arial"/>
          <w:sz w:val="20"/>
          <w:szCs w:val="20"/>
        </w:rPr>
        <w:t xml:space="preserve">Prioritisation measures and indicators currently developed </w:t>
      </w:r>
      <w:r>
        <w:rPr>
          <w:rFonts w:ascii="Arial" w:hAnsi="Arial" w:cs="Arial"/>
          <w:sz w:val="20"/>
          <w:szCs w:val="20"/>
        </w:rPr>
        <w:t xml:space="preserve">to inform FAnGR conservation planning </w:t>
      </w:r>
      <w:r w:rsidRPr="00154BBE">
        <w:rPr>
          <w:rFonts w:ascii="Arial" w:hAnsi="Arial" w:cs="Arial"/>
          <w:sz w:val="20"/>
          <w:szCs w:val="20"/>
        </w:rPr>
        <w:t>are too data intensive and specific. Consequently, there has been low/no uptake of th</w:t>
      </w:r>
      <w:r>
        <w:rPr>
          <w:rFonts w:ascii="Arial" w:hAnsi="Arial" w:cs="Arial"/>
          <w:sz w:val="20"/>
          <w:szCs w:val="20"/>
        </w:rPr>
        <w:t>ese indicators by governments or</w:t>
      </w:r>
      <w:r w:rsidRPr="00154BBE">
        <w:rPr>
          <w:rFonts w:ascii="Arial" w:hAnsi="Arial" w:cs="Arial"/>
          <w:sz w:val="20"/>
          <w:szCs w:val="20"/>
        </w:rPr>
        <w:t xml:space="preserve"> NGO’s to inform thei</w:t>
      </w:r>
      <w:r>
        <w:rPr>
          <w:rFonts w:ascii="Arial" w:hAnsi="Arial" w:cs="Arial"/>
          <w:sz w:val="20"/>
          <w:szCs w:val="20"/>
        </w:rPr>
        <w:t xml:space="preserve">r conservation efforts.  </w:t>
      </w:r>
      <w:r w:rsidR="004245E2">
        <w:rPr>
          <w:rFonts w:ascii="Arial" w:hAnsi="Arial" w:cs="Arial"/>
          <w:sz w:val="20"/>
          <w:szCs w:val="20"/>
        </w:rPr>
        <w:t>Using multi-criteria decision analysis</w:t>
      </w:r>
      <w:r w:rsidR="00322F7E">
        <w:rPr>
          <w:rFonts w:ascii="Arial" w:hAnsi="Arial" w:cs="Arial"/>
          <w:sz w:val="20"/>
          <w:szCs w:val="20"/>
        </w:rPr>
        <w:t xml:space="preserve"> (MCDA)</w:t>
      </w:r>
      <w:r w:rsidR="004245E2">
        <w:rPr>
          <w:rFonts w:ascii="Arial" w:hAnsi="Arial" w:cs="Arial"/>
          <w:sz w:val="20"/>
          <w:szCs w:val="20"/>
        </w:rPr>
        <w:t xml:space="preserve"> we hope to demonstrate the benefits of </w:t>
      </w:r>
      <w:r w:rsidR="007721BC" w:rsidRPr="007721BC">
        <w:rPr>
          <w:rFonts w:ascii="Arial" w:hAnsi="Arial" w:cs="Arial"/>
          <w:sz w:val="20"/>
          <w:szCs w:val="20"/>
        </w:rPr>
        <w:t>developing more comprehensive policy support tools to improve genetic</w:t>
      </w:r>
      <w:r w:rsidR="007721BC">
        <w:rPr>
          <w:rFonts w:ascii="Arial" w:hAnsi="Arial" w:cs="Arial"/>
          <w:sz w:val="20"/>
          <w:szCs w:val="20"/>
        </w:rPr>
        <w:t xml:space="preserve"> resources</w:t>
      </w:r>
      <w:r w:rsidR="007721BC" w:rsidRPr="007721BC">
        <w:rPr>
          <w:rFonts w:ascii="Arial" w:hAnsi="Arial" w:cs="Arial"/>
          <w:sz w:val="20"/>
          <w:szCs w:val="20"/>
        </w:rPr>
        <w:t xml:space="preserve"> conservation</w:t>
      </w:r>
      <w:r w:rsidR="007721BC">
        <w:rPr>
          <w:rFonts w:ascii="Arial" w:hAnsi="Arial" w:cs="Arial"/>
          <w:sz w:val="20"/>
          <w:szCs w:val="20"/>
        </w:rPr>
        <w:t>, using UK cattle NBAR as a case study.  The MCDA will consider</w:t>
      </w:r>
      <w:r>
        <w:rPr>
          <w:rFonts w:ascii="Arial" w:hAnsi="Arial" w:cs="Arial"/>
          <w:sz w:val="20"/>
          <w:szCs w:val="20"/>
        </w:rPr>
        <w:t xml:space="preserve"> a </w:t>
      </w:r>
      <w:r w:rsidR="007721BC">
        <w:rPr>
          <w:rFonts w:ascii="Arial" w:hAnsi="Arial" w:cs="Arial"/>
          <w:sz w:val="20"/>
          <w:szCs w:val="20"/>
        </w:rPr>
        <w:t xml:space="preserve">set of </w:t>
      </w:r>
      <w:r>
        <w:rPr>
          <w:rFonts w:ascii="Arial" w:hAnsi="Arial" w:cs="Arial"/>
          <w:sz w:val="20"/>
          <w:szCs w:val="20"/>
        </w:rPr>
        <w:t xml:space="preserve">holistic </w:t>
      </w:r>
      <w:r w:rsidR="007721BC">
        <w:rPr>
          <w:rFonts w:ascii="Arial" w:hAnsi="Arial" w:cs="Arial"/>
          <w:sz w:val="20"/>
          <w:szCs w:val="20"/>
        </w:rPr>
        <w:t xml:space="preserve">criteria including </w:t>
      </w:r>
      <w:r>
        <w:rPr>
          <w:rFonts w:ascii="Arial" w:hAnsi="Arial" w:cs="Arial"/>
          <w:sz w:val="20"/>
          <w:szCs w:val="20"/>
        </w:rPr>
        <w:t>diversity</w:t>
      </w:r>
      <w:r w:rsidR="007721BC">
        <w:rPr>
          <w:rFonts w:ascii="Arial" w:hAnsi="Arial" w:cs="Arial"/>
          <w:sz w:val="20"/>
          <w:szCs w:val="20"/>
        </w:rPr>
        <w:t>, utility and endangerment</w:t>
      </w:r>
      <w:r>
        <w:rPr>
          <w:rFonts w:ascii="Arial" w:hAnsi="Arial" w:cs="Arial"/>
          <w:sz w:val="20"/>
          <w:szCs w:val="20"/>
        </w:rPr>
        <w:t xml:space="preserve"> to </w:t>
      </w:r>
      <w:r w:rsidR="007721BC">
        <w:rPr>
          <w:rFonts w:ascii="Arial" w:hAnsi="Arial" w:cs="Arial"/>
          <w:sz w:val="20"/>
          <w:szCs w:val="20"/>
        </w:rPr>
        <w:t xml:space="preserve">inform decision making and the use of incentives to support NBAR.  The chapter will discuss some concerns raised by participants to a recent workshop, organised by SRUC, discussing the use of indicators for NBAR conservation.  </w:t>
      </w:r>
      <w:r w:rsidR="007721BC">
        <w:rPr>
          <w:rFonts w:ascii="Arial" w:hAnsi="Arial" w:cs="Arial"/>
          <w:sz w:val="20"/>
          <w:szCs w:val="20"/>
        </w:rPr>
        <w:lastRenderedPageBreak/>
        <w:t xml:space="preserve">These concerns explicitly related to </w:t>
      </w:r>
      <w:r w:rsidR="00BF36DF">
        <w:rPr>
          <w:rFonts w:ascii="Arial" w:hAnsi="Arial" w:cs="Arial"/>
          <w:sz w:val="20"/>
          <w:szCs w:val="20"/>
        </w:rPr>
        <w:t xml:space="preserve">how such metrics might be used, the potential for misuse and the need for improved communication between NBAR stakeholders and government.  </w:t>
      </w:r>
    </w:p>
    <w:p w:rsidR="00C13B3E" w:rsidRDefault="00C13B3E" w:rsidP="006C5284">
      <w:pPr>
        <w:pStyle w:val="Firstparagraph"/>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Methodological contribution </w:t>
      </w:r>
    </w:p>
    <w:p w:rsidR="00322F7E" w:rsidRDefault="00322F7E" w:rsidP="006C5284">
      <w:pPr>
        <w:rPr>
          <w:rFonts w:ascii="Arial" w:hAnsi="Arial" w:cs="Arial"/>
          <w:sz w:val="20"/>
          <w:szCs w:val="20"/>
        </w:rPr>
      </w:pPr>
      <w:r>
        <w:rPr>
          <w:rFonts w:ascii="Arial" w:hAnsi="Arial" w:cs="Arial"/>
          <w:sz w:val="20"/>
          <w:szCs w:val="20"/>
        </w:rPr>
        <w:t xml:space="preserve">Completeness: </w:t>
      </w:r>
      <w:r w:rsidR="00692BD7">
        <w:rPr>
          <w:rFonts w:ascii="Arial" w:hAnsi="Arial" w:cs="Arial"/>
          <w:sz w:val="20"/>
          <w:szCs w:val="20"/>
        </w:rPr>
        <w:t>3</w:t>
      </w:r>
      <w:r w:rsidR="00D721F9">
        <w:rPr>
          <w:rFonts w:ascii="Arial" w:hAnsi="Arial" w:cs="Arial"/>
          <w:sz w:val="20"/>
          <w:szCs w:val="20"/>
        </w:rPr>
        <w:t>0%</w:t>
      </w:r>
    </w:p>
    <w:p w:rsidR="00322F7E" w:rsidRPr="00322F7E"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February 2018</w:t>
      </w:r>
    </w:p>
    <w:p w:rsidR="000164B5" w:rsidRDefault="000164B5" w:rsidP="006C5284">
      <w:pPr>
        <w:pStyle w:val="Heading1"/>
      </w:pPr>
      <w:bookmarkStart w:id="28" w:name="_Toc503689862"/>
      <w:r>
        <w:t>Conclusion and recommendation</w:t>
      </w:r>
      <w:r w:rsidR="00D60E4E">
        <w:t>s</w:t>
      </w:r>
      <w:bookmarkEnd w:id="28"/>
    </w:p>
    <w:p w:rsidR="002B32F3" w:rsidRDefault="002B32F3" w:rsidP="002B32F3">
      <w:pPr>
        <w:pStyle w:val="NoSpacing"/>
      </w:pPr>
    </w:p>
    <w:p w:rsidR="00D60E4E" w:rsidRDefault="00D60E4E" w:rsidP="002B32F3">
      <w:pPr>
        <w:pStyle w:val="NoSpacing"/>
      </w:pPr>
    </w:p>
    <w:p w:rsidR="000164B5" w:rsidRDefault="000164B5" w:rsidP="006C5284">
      <w:pPr>
        <w:pStyle w:val="Heading1"/>
        <w:numPr>
          <w:ilvl w:val="0"/>
          <w:numId w:val="0"/>
        </w:numPr>
      </w:pPr>
      <w:bookmarkStart w:id="29" w:name="_Toc503689863"/>
      <w:r>
        <w:t>References</w:t>
      </w:r>
      <w:bookmarkEnd w:id="29"/>
      <w:r>
        <w:t xml:space="preserve"> </w:t>
      </w:r>
    </w:p>
    <w:p w:rsidR="002B32F3" w:rsidRPr="002B32F3" w:rsidRDefault="002B32F3" w:rsidP="002B32F3">
      <w:pPr>
        <w:pStyle w:val="Firstparagraph"/>
      </w:pPr>
    </w:p>
    <w:p w:rsidR="000164B5" w:rsidRPr="000164B5" w:rsidRDefault="000164B5" w:rsidP="006C5284">
      <w:pPr>
        <w:pStyle w:val="Heading1"/>
        <w:numPr>
          <w:ilvl w:val="0"/>
          <w:numId w:val="0"/>
        </w:numPr>
      </w:pPr>
      <w:bookmarkStart w:id="30" w:name="_Toc503689864"/>
      <w:r>
        <w:t>Appendix</w:t>
      </w:r>
      <w:bookmarkEnd w:id="30"/>
    </w:p>
    <w:sectPr w:rsidR="000164B5" w:rsidRPr="000164B5" w:rsidSect="00ED5AC8">
      <w:headerReference w:type="default" r:id="rId19"/>
      <w:headerReference w:type="first" r:id="rId20"/>
      <w:pgSz w:w="11906" w:h="16838" w:code="9"/>
      <w:pgMar w:top="1134" w:right="1418" w:bottom="2268" w:left="2268" w:header="850" w:footer="170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arwick Wainwright" w:date="2018-01-14T11:02:00Z" w:initials="WW">
    <w:p w:rsidR="0033668D" w:rsidRDefault="0033668D">
      <w:pPr>
        <w:pStyle w:val="CommentText"/>
      </w:pPr>
      <w:r>
        <w:rPr>
          <w:rStyle w:val="CommentReference"/>
        </w:rPr>
        <w:annotationRef/>
      </w:r>
      <w:r>
        <w:t xml:space="preserve">The focus is on plant and animal genetic resources for agriculture </w:t>
      </w:r>
    </w:p>
  </w:comment>
  <w:comment w:id="6" w:author="Warwick Wainwright" w:date="2018-01-14T15:07:00Z" w:initials="WW">
    <w:p w:rsidR="00604397" w:rsidRDefault="00604397" w:rsidP="00604397">
      <w:pPr>
        <w:pStyle w:val="CommentText"/>
      </w:pPr>
      <w:r>
        <w:rPr>
          <w:rStyle w:val="CommentReference"/>
        </w:rPr>
        <w:annotationRef/>
      </w:r>
    </w:p>
    <w:p w:rsidR="00604397" w:rsidRDefault="00604397" w:rsidP="00604397">
      <w:pPr>
        <w:pStyle w:val="CommentText"/>
      </w:pPr>
    </w:p>
    <w:p w:rsidR="00604397" w:rsidRPr="00604397" w:rsidRDefault="00604397" w:rsidP="00604397">
      <w:pPr>
        <w:pStyle w:val="CommentText"/>
      </w:pPr>
      <w:r w:rsidRPr="00604397">
        <w:t>But currently, one of the major</w:t>
      </w:r>
    </w:p>
    <w:p w:rsidR="00604397" w:rsidRPr="00604397" w:rsidRDefault="00604397" w:rsidP="00604397">
      <w:pPr>
        <w:pStyle w:val="CommentText"/>
      </w:pPr>
      <w:proofErr w:type="gramStart"/>
      <w:r w:rsidRPr="00604397">
        <w:t>challenges</w:t>
      </w:r>
      <w:proofErr w:type="gramEnd"/>
      <w:r w:rsidRPr="00604397">
        <w:t xml:space="preserve"> to the food system is the rapidly increasing</w:t>
      </w:r>
    </w:p>
    <w:p w:rsidR="00604397" w:rsidRPr="00604397" w:rsidRDefault="00604397" w:rsidP="00604397">
      <w:pPr>
        <w:pStyle w:val="CommentText"/>
      </w:pPr>
      <w:proofErr w:type="gramStart"/>
      <w:r w:rsidRPr="00604397">
        <w:t>demand</w:t>
      </w:r>
      <w:proofErr w:type="gramEnd"/>
      <w:r w:rsidRPr="00604397">
        <w:t xml:space="preserve"> for meat and dairy products that</w:t>
      </w:r>
    </w:p>
    <w:p w:rsidR="00604397" w:rsidRPr="00604397" w:rsidRDefault="00604397" w:rsidP="00604397">
      <w:pPr>
        <w:pStyle w:val="CommentText"/>
      </w:pPr>
      <w:proofErr w:type="gramStart"/>
      <w:r w:rsidRPr="00604397">
        <w:t>has</w:t>
      </w:r>
      <w:proofErr w:type="gramEnd"/>
      <w:r w:rsidRPr="00604397">
        <w:t xml:space="preserve"> led, over the past 50 years, to a ~1.5-fold</w:t>
      </w:r>
    </w:p>
    <w:p w:rsidR="00604397" w:rsidRPr="00604397" w:rsidRDefault="00604397" w:rsidP="00604397">
      <w:pPr>
        <w:pStyle w:val="CommentText"/>
      </w:pPr>
      <w:proofErr w:type="gramStart"/>
      <w:r w:rsidRPr="00604397">
        <w:t>increase</w:t>
      </w:r>
      <w:proofErr w:type="gramEnd"/>
      <w:r w:rsidRPr="00604397">
        <w:t xml:space="preserve"> in the global numbers of cattle, sheep,</w:t>
      </w:r>
    </w:p>
    <w:p w:rsidR="00604397" w:rsidRPr="00604397" w:rsidRDefault="00604397" w:rsidP="00604397">
      <w:pPr>
        <w:pStyle w:val="CommentText"/>
      </w:pPr>
      <w:proofErr w:type="gramStart"/>
      <w:r w:rsidRPr="00604397">
        <w:t>and</w:t>
      </w:r>
      <w:proofErr w:type="gramEnd"/>
      <w:r w:rsidRPr="00604397">
        <w:t xml:space="preserve"> goats, with equivalent increases of ~2.5- and</w:t>
      </w:r>
    </w:p>
    <w:p w:rsidR="00604397" w:rsidRPr="00604397" w:rsidRDefault="00604397" w:rsidP="00604397">
      <w:pPr>
        <w:pStyle w:val="CommentText"/>
      </w:pPr>
      <w:r w:rsidRPr="00604397">
        <w:t>~4.5-fold for pigs and chickens, respectively (2)</w:t>
      </w:r>
    </w:p>
    <w:p w:rsidR="00604397" w:rsidRDefault="00604397" w:rsidP="00604397">
      <w:pPr>
        <w:pStyle w:val="CommentText"/>
      </w:pPr>
      <w:r w:rsidRPr="00604397">
        <w:t>(Fig. 1).</w:t>
      </w:r>
    </w:p>
  </w:comment>
  <w:comment w:id="7" w:author="Warwick Wainwright" w:date="2018-01-14T14:11:00Z" w:initials="WW">
    <w:p w:rsidR="00777843" w:rsidRDefault="00777843">
      <w:pPr>
        <w:pStyle w:val="CommentText"/>
      </w:pPr>
      <w:r>
        <w:rPr>
          <w:rStyle w:val="CommentReference"/>
        </w:rPr>
        <w:annotationRef/>
      </w:r>
      <w:r>
        <w:t xml:space="preserve">Reference: </w:t>
      </w:r>
    </w:p>
    <w:p w:rsidR="0084175F" w:rsidRDefault="0084175F">
      <w:pPr>
        <w:pStyle w:val="CommentText"/>
      </w:pPr>
    </w:p>
    <w:p w:rsidR="0084175F" w:rsidRPr="0084175F" w:rsidRDefault="0084175F" w:rsidP="0084175F">
      <w:pPr>
        <w:pStyle w:val="CommentText"/>
      </w:pPr>
      <w:r w:rsidRPr="0084175F">
        <w:t xml:space="preserve">Myers, S.S., </w:t>
      </w:r>
      <w:proofErr w:type="spellStart"/>
      <w:r w:rsidRPr="0084175F">
        <w:t>Zanobetti</w:t>
      </w:r>
      <w:proofErr w:type="spellEnd"/>
      <w:r w:rsidRPr="0084175F">
        <w:t xml:space="preserve">, A., </w:t>
      </w:r>
      <w:proofErr w:type="spellStart"/>
      <w:r w:rsidRPr="0084175F">
        <w:t>Kloog</w:t>
      </w:r>
      <w:proofErr w:type="spellEnd"/>
      <w:r w:rsidRPr="0084175F">
        <w:t xml:space="preserve">, I., </w:t>
      </w:r>
      <w:proofErr w:type="spellStart"/>
      <w:r w:rsidRPr="0084175F">
        <w:t>Huybers</w:t>
      </w:r>
      <w:proofErr w:type="spellEnd"/>
      <w:r w:rsidRPr="0084175F">
        <w:t>, P.,</w:t>
      </w:r>
    </w:p>
    <w:p w:rsidR="0084175F" w:rsidRPr="0084175F" w:rsidRDefault="0084175F" w:rsidP="0084175F">
      <w:pPr>
        <w:pStyle w:val="CommentText"/>
      </w:pPr>
      <w:r w:rsidRPr="0084175F">
        <w:t xml:space="preserve">Leakey, A.D.B., Bloom, A.J., Carlisle, E., </w:t>
      </w:r>
      <w:proofErr w:type="spellStart"/>
      <w:r w:rsidRPr="0084175F">
        <w:t>Dietterich</w:t>
      </w:r>
      <w:proofErr w:type="spellEnd"/>
      <w:r w:rsidRPr="0084175F">
        <w:t>, H.L.,</w:t>
      </w:r>
    </w:p>
    <w:p w:rsidR="0084175F" w:rsidRPr="0084175F" w:rsidRDefault="0084175F" w:rsidP="0084175F">
      <w:pPr>
        <w:pStyle w:val="CommentText"/>
      </w:pPr>
      <w:r w:rsidRPr="0084175F">
        <w:t>Fitzgerald, G., Hasegawa, T., Holbrook, N.M., Nelson,</w:t>
      </w:r>
    </w:p>
    <w:p w:rsidR="0084175F" w:rsidRPr="0084175F" w:rsidRDefault="0084175F" w:rsidP="0084175F">
      <w:pPr>
        <w:pStyle w:val="CommentText"/>
      </w:pPr>
      <w:r w:rsidRPr="0084175F">
        <w:t xml:space="preserve">R.L., </w:t>
      </w:r>
      <w:proofErr w:type="spellStart"/>
      <w:r w:rsidRPr="0084175F">
        <w:t>Ottman</w:t>
      </w:r>
      <w:proofErr w:type="spellEnd"/>
      <w:r w:rsidRPr="0084175F">
        <w:t xml:space="preserve">, M.J., </w:t>
      </w:r>
      <w:proofErr w:type="spellStart"/>
      <w:r w:rsidRPr="0084175F">
        <w:t>Raboy</w:t>
      </w:r>
      <w:proofErr w:type="spellEnd"/>
      <w:r w:rsidRPr="0084175F">
        <w:t xml:space="preserve">, V., Sakai, H., </w:t>
      </w:r>
      <w:proofErr w:type="spellStart"/>
      <w:r w:rsidRPr="0084175F">
        <w:t>Sartor</w:t>
      </w:r>
      <w:proofErr w:type="spellEnd"/>
      <w:r w:rsidRPr="0084175F">
        <w:t>, K.A.,</w:t>
      </w:r>
    </w:p>
    <w:p w:rsidR="0084175F" w:rsidRPr="0084175F" w:rsidRDefault="0084175F" w:rsidP="0084175F">
      <w:pPr>
        <w:pStyle w:val="CommentText"/>
      </w:pPr>
      <w:r w:rsidRPr="0084175F">
        <w:t xml:space="preserve">Schwartz, J., </w:t>
      </w:r>
      <w:proofErr w:type="spellStart"/>
      <w:r w:rsidRPr="0084175F">
        <w:t>Seneweera</w:t>
      </w:r>
      <w:proofErr w:type="spellEnd"/>
      <w:r w:rsidRPr="0084175F">
        <w:t xml:space="preserve">, S., </w:t>
      </w:r>
      <w:proofErr w:type="spellStart"/>
      <w:r w:rsidRPr="0084175F">
        <w:t>Tausz</w:t>
      </w:r>
      <w:proofErr w:type="spellEnd"/>
      <w:r w:rsidRPr="0084175F">
        <w:t xml:space="preserve">, M. &amp; </w:t>
      </w:r>
      <w:proofErr w:type="spellStart"/>
      <w:r w:rsidRPr="0084175F">
        <w:t>Usui</w:t>
      </w:r>
      <w:proofErr w:type="spellEnd"/>
      <w:r w:rsidRPr="0084175F">
        <w:t>, Y. 2014.</w:t>
      </w:r>
    </w:p>
    <w:p w:rsidR="0084175F" w:rsidRPr="0084175F" w:rsidRDefault="0084175F" w:rsidP="0084175F">
      <w:pPr>
        <w:pStyle w:val="CommentText"/>
      </w:pPr>
      <w:r w:rsidRPr="0084175F">
        <w:t xml:space="preserve">Increasing CO2 threatens human nutrition. </w:t>
      </w:r>
      <w:r w:rsidRPr="0084175F">
        <w:rPr>
          <w:i/>
          <w:iCs/>
        </w:rPr>
        <w:t xml:space="preserve">Nature, </w:t>
      </w:r>
      <w:r w:rsidRPr="0084175F">
        <w:t>510:</w:t>
      </w:r>
    </w:p>
    <w:p w:rsidR="00777843" w:rsidRDefault="0084175F" w:rsidP="0084175F">
      <w:pPr>
        <w:pStyle w:val="CommentText"/>
      </w:pPr>
      <w:r w:rsidRPr="0084175F">
        <w:t>139–142.</w:t>
      </w:r>
    </w:p>
  </w:comment>
  <w:comment w:id="9" w:author="Warwick Wainwright" w:date="2018-01-14T15:44:00Z" w:initials="WW">
    <w:p w:rsidR="00291DC3" w:rsidRDefault="00291DC3" w:rsidP="00291DC3">
      <w:pPr>
        <w:autoSpaceDE w:val="0"/>
        <w:autoSpaceDN w:val="0"/>
        <w:adjustRightInd w:val="0"/>
        <w:spacing w:line="240" w:lineRule="auto"/>
        <w:ind w:firstLine="0"/>
        <w:rPr>
          <w:rFonts w:ascii="AdvTT66ad9447.I" w:hAnsi="AdvTT66ad9447.I" w:cs="AdvTT66ad9447.I"/>
          <w:sz w:val="14"/>
          <w:szCs w:val="14"/>
          <w:lang w:eastAsia="en-GB"/>
        </w:rPr>
      </w:pPr>
      <w:r>
        <w:rPr>
          <w:rStyle w:val="CommentReference"/>
        </w:rPr>
        <w:annotationRef/>
      </w:r>
      <w:r>
        <w:rPr>
          <w:rFonts w:ascii="AdvTT70a11caa" w:hAnsi="AdvTT70a11caa" w:cs="AdvTT70a11caa"/>
          <w:sz w:val="14"/>
          <w:szCs w:val="14"/>
          <w:lang w:eastAsia="en-GB"/>
        </w:rPr>
        <w:t xml:space="preserve">J. Pretty, </w:t>
      </w:r>
      <w:r>
        <w:rPr>
          <w:rFonts w:ascii="AdvTT66ad9447.I" w:hAnsi="AdvTT66ad9447.I" w:cs="AdvTT66ad9447.I"/>
          <w:sz w:val="14"/>
          <w:szCs w:val="14"/>
          <w:lang w:eastAsia="en-GB"/>
        </w:rPr>
        <w:t>Philos. Trans. R. Soc. London Ser. B Biol. Sci.</w:t>
      </w:r>
    </w:p>
    <w:p w:rsidR="00291DC3" w:rsidRDefault="00291DC3" w:rsidP="00291DC3">
      <w:pPr>
        <w:pStyle w:val="CommentText"/>
      </w:pPr>
      <w:r>
        <w:rPr>
          <w:rFonts w:ascii="AdvTT41b192b8" w:hAnsi="AdvTT41b192b8" w:cs="AdvTT41b192b8"/>
          <w:sz w:val="14"/>
          <w:szCs w:val="14"/>
          <w:lang w:eastAsia="en-GB"/>
        </w:rPr>
        <w:t>363</w:t>
      </w:r>
      <w:r>
        <w:rPr>
          <w:rFonts w:ascii="AdvTT70a11caa" w:hAnsi="AdvTT70a11caa" w:cs="AdvTT70a11caa"/>
          <w:sz w:val="14"/>
          <w:szCs w:val="14"/>
          <w:lang w:eastAsia="en-GB"/>
        </w:rPr>
        <w:t>, 447 (2008).</w:t>
      </w:r>
    </w:p>
  </w:comment>
  <w:comment w:id="10" w:author="Warwick Wainwright" w:date="2018-01-14T15:52:00Z" w:initials="WW">
    <w:p w:rsidR="00ED0BAF" w:rsidRDefault="00ED0BAF" w:rsidP="00ED0BAF">
      <w:pPr>
        <w:autoSpaceDE w:val="0"/>
        <w:autoSpaceDN w:val="0"/>
        <w:adjustRightInd w:val="0"/>
        <w:spacing w:line="240" w:lineRule="auto"/>
        <w:ind w:firstLine="0"/>
        <w:rPr>
          <w:rFonts w:ascii="AdvTT6738fb66.B" w:hAnsi="AdvTT6738fb66.B" w:cs="AdvTT6738fb66.B"/>
          <w:sz w:val="44"/>
          <w:szCs w:val="44"/>
          <w:lang w:eastAsia="en-GB"/>
        </w:rPr>
      </w:pPr>
      <w:r>
        <w:rPr>
          <w:rStyle w:val="CommentReference"/>
        </w:rPr>
        <w:annotationRef/>
      </w:r>
      <w:r>
        <w:rPr>
          <w:rFonts w:ascii="AdvTT6738fb66.B" w:hAnsi="AdvTT6738fb66.B" w:cs="AdvTT6738fb66.B"/>
          <w:sz w:val="44"/>
          <w:szCs w:val="44"/>
          <w:lang w:eastAsia="en-GB"/>
        </w:rPr>
        <w:t>Breeding Technologies to Increase</w:t>
      </w:r>
    </w:p>
    <w:p w:rsidR="00ED0BAF" w:rsidRDefault="00ED0BAF" w:rsidP="00ED0BAF">
      <w:pPr>
        <w:pStyle w:val="CommentText"/>
      </w:pPr>
      <w:r>
        <w:rPr>
          <w:rFonts w:ascii="AdvTT6738fb66.B" w:hAnsi="AdvTT6738fb66.B" w:cs="AdvTT6738fb66.B"/>
          <w:sz w:val="44"/>
          <w:szCs w:val="44"/>
          <w:lang w:eastAsia="en-GB"/>
        </w:rPr>
        <w:t>Crop Production in a Changing World</w:t>
      </w:r>
    </w:p>
  </w:comment>
  <w:comment w:id="11" w:author="Warwick Wainwright" w:date="2018-01-14T15:57:00Z" w:initials="WW">
    <w:p w:rsidR="00ED0BAF" w:rsidRDefault="00ED0BAF" w:rsidP="00ED0BAF">
      <w:pPr>
        <w:autoSpaceDE w:val="0"/>
        <w:autoSpaceDN w:val="0"/>
        <w:adjustRightInd w:val="0"/>
        <w:spacing w:line="240" w:lineRule="auto"/>
        <w:ind w:firstLine="0"/>
        <w:rPr>
          <w:rFonts w:ascii="AdvTT6738fb66.B" w:hAnsi="AdvTT6738fb66.B" w:cs="AdvTT6738fb66.B"/>
          <w:sz w:val="44"/>
          <w:szCs w:val="44"/>
          <w:lang w:eastAsia="en-GB"/>
        </w:rPr>
      </w:pPr>
      <w:r>
        <w:rPr>
          <w:rStyle w:val="CommentReference"/>
        </w:rPr>
        <w:annotationRef/>
      </w:r>
      <w:r>
        <w:rPr>
          <w:rFonts w:ascii="AdvTT6738fb66.B" w:hAnsi="AdvTT6738fb66.B" w:cs="AdvTT6738fb66.B"/>
          <w:sz w:val="44"/>
          <w:szCs w:val="44"/>
          <w:lang w:eastAsia="en-GB"/>
        </w:rPr>
        <w:t>Breeding Technologies to Increase</w:t>
      </w:r>
    </w:p>
    <w:p w:rsidR="00ED0BAF" w:rsidRDefault="00ED0BAF" w:rsidP="00ED0BAF">
      <w:pPr>
        <w:pStyle w:val="CommentText"/>
      </w:pPr>
      <w:r>
        <w:rPr>
          <w:rFonts w:ascii="AdvTT6738fb66.B" w:hAnsi="AdvTT6738fb66.B" w:cs="AdvTT6738fb66.B"/>
          <w:sz w:val="44"/>
          <w:szCs w:val="44"/>
          <w:lang w:eastAsia="en-GB"/>
        </w:rPr>
        <w:t>Crop Production in a Changing World</w:t>
      </w:r>
    </w:p>
  </w:comment>
  <w:comment w:id="12" w:author="Warwick Wainwright" w:date="2018-01-14T17:50:00Z" w:initials="WW">
    <w:p w:rsidR="00E92514" w:rsidRDefault="00E92514">
      <w:pPr>
        <w:pStyle w:val="CommentText"/>
      </w:pPr>
      <w:r>
        <w:rPr>
          <w:rStyle w:val="CommentReference"/>
        </w:rPr>
        <w:annotationRef/>
      </w:r>
      <w:r>
        <w:t xml:space="preserve">Adapt Venn diagram used in RO paper – similar style to FAO – What is agrobiodiveristy document </w:t>
      </w:r>
    </w:p>
  </w:comment>
  <w:comment w:id="13" w:author="Warwick Wainwright" w:date="2018-01-14T18:31:00Z" w:initials="WW">
    <w:p w:rsidR="00A517D8" w:rsidRDefault="00A517D8">
      <w:pPr>
        <w:pStyle w:val="CommentText"/>
      </w:pPr>
      <w:r>
        <w:rPr>
          <w:rStyle w:val="CommentReference"/>
        </w:rPr>
        <w:annotationRef/>
      </w:r>
      <w:r>
        <w:t xml:space="preserve">Check this is the correct REF </w:t>
      </w:r>
    </w:p>
  </w:comment>
  <w:comment w:id="15" w:author="Warwick Wainwright" w:date="2018-01-14T11:07:00Z" w:initials="WW">
    <w:p w:rsidR="0033668D" w:rsidRDefault="0033668D">
      <w:pPr>
        <w:pStyle w:val="CommentText"/>
      </w:pPr>
      <w:r>
        <w:rPr>
          <w:rStyle w:val="CommentReference"/>
        </w:rPr>
        <w:annotationRef/>
      </w:r>
      <w:r>
        <w:t>FAO (2007)</w:t>
      </w:r>
    </w:p>
  </w:comment>
  <w:comment w:id="16" w:author="Warwick Wainwright" w:date="2018-01-14T11:07:00Z" w:initials="WW">
    <w:p w:rsidR="0033668D" w:rsidRDefault="0033668D">
      <w:pPr>
        <w:pStyle w:val="CommentText"/>
      </w:pPr>
      <w:r>
        <w:rPr>
          <w:rStyle w:val="CommentReference"/>
        </w:rPr>
        <w:annotationRef/>
      </w:r>
      <w:r>
        <w:t>FAO (2007)</w:t>
      </w:r>
    </w:p>
  </w:comment>
  <w:comment w:id="18" w:author="Warwick Wainwright" w:date="2018-01-14T18:27:00Z" w:initials="WW">
    <w:p w:rsidR="00A40812" w:rsidRDefault="00A40812">
      <w:pPr>
        <w:pStyle w:val="CommentText"/>
      </w:pPr>
      <w:r>
        <w:rPr>
          <w:rStyle w:val="CommentReference"/>
        </w:rPr>
        <w:annotationRef/>
      </w:r>
      <w:r>
        <w:t xml:space="preserve">Sub headings could equally cover the </w:t>
      </w:r>
      <w:proofErr w:type="spellStart"/>
      <w:r>
        <w:t>differentn</w:t>
      </w:r>
      <w:proofErr w:type="spellEnd"/>
      <w:r>
        <w:t xml:space="preserve"> facets of value from </w:t>
      </w:r>
      <w:proofErr w:type="spellStart"/>
      <w:r>
        <w:t>diveristy</w:t>
      </w:r>
      <w:proofErr w:type="spellEnd"/>
      <w:r>
        <w:t xml:space="preserve"> – heritage, adaptability, consumer preferences </w:t>
      </w:r>
    </w:p>
  </w:comment>
  <w:comment w:id="20" w:author="Warwick Wainwright" w:date="2018-01-14T18:36:00Z" w:initials="WW">
    <w:p w:rsidR="001C2E83" w:rsidRDefault="001C2E83">
      <w:pPr>
        <w:pStyle w:val="CommentText"/>
      </w:pPr>
      <w:r>
        <w:rPr>
          <w:rStyle w:val="CommentReference"/>
        </w:rPr>
        <w:annotationRef/>
      </w:r>
      <w:r>
        <w:t xml:space="preserve">This could focus on just threats or cover geographical coverage (i.e. developed Vs developing world), threats and opportunities for use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DE1" w:rsidRDefault="00A22DE1">
      <w:pPr>
        <w:spacing w:line="240" w:lineRule="auto"/>
      </w:pPr>
      <w:r>
        <w:separator/>
      </w:r>
    </w:p>
  </w:endnote>
  <w:endnote w:type="continuationSeparator" w:id="0">
    <w:p w:rsidR="00A22DE1" w:rsidRDefault="00A22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dvTT66ad9447.I">
    <w:panose1 w:val="00000000000000000000"/>
    <w:charset w:val="00"/>
    <w:family w:val="swiss"/>
    <w:notTrueType/>
    <w:pitch w:val="default"/>
    <w:sig w:usb0="00000003" w:usb1="00000000" w:usb2="00000000" w:usb3="00000000" w:csb0="00000001" w:csb1="00000000"/>
  </w:font>
  <w:font w:name="AdvTT70a11caa">
    <w:panose1 w:val="00000000000000000000"/>
    <w:charset w:val="00"/>
    <w:family w:val="roman"/>
    <w:notTrueType/>
    <w:pitch w:val="default"/>
    <w:sig w:usb0="00000003" w:usb1="00000000" w:usb2="00000000" w:usb3="00000000" w:csb0="00000001" w:csb1="00000000"/>
  </w:font>
  <w:font w:name="AdvTT41b192b8">
    <w:panose1 w:val="00000000000000000000"/>
    <w:charset w:val="00"/>
    <w:family w:val="roman"/>
    <w:notTrueType/>
    <w:pitch w:val="default"/>
    <w:sig w:usb0="00000003" w:usb1="00000000" w:usb2="00000000" w:usb3="00000000" w:csb0="00000001" w:csb1="00000000"/>
  </w:font>
  <w:font w:name="AdvTT6738fb66.B">
    <w:panose1 w:val="00000000000000000000"/>
    <w:charset w:val="00"/>
    <w:family w:val="swiss"/>
    <w:notTrueType/>
    <w:pitch w:val="default"/>
    <w:sig w:usb0="00000003" w:usb1="00000000" w:usb2="00000000" w:usb3="00000000" w:csb0="00000001" w:csb1="00000000"/>
  </w:font>
  <w:font w:name="AdvTT3713a231">
    <w:panose1 w:val="00000000000000000000"/>
    <w:charset w:val="00"/>
    <w:family w:val="roman"/>
    <w:notTrueType/>
    <w:pitch w:val="default"/>
    <w:sig w:usb0="00000003" w:usb1="00000000" w:usb2="00000000" w:usb3="00000000" w:csb0="00000001" w:csb1="00000000"/>
  </w:font>
  <w:font w:name="AdvTT50a2f13e.I">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33668D" w:rsidRDefault="003366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17313"/>
      <w:docPartObj>
        <w:docPartGallery w:val="Page Numbers (Bottom of Page)"/>
        <w:docPartUnique/>
      </w:docPartObj>
    </w:sdtPr>
    <w:sdtEndPr>
      <w:rPr>
        <w:noProof/>
      </w:rPr>
    </w:sdtEndPr>
    <w:sdtContent>
      <w:p w:rsidR="0033668D" w:rsidRDefault="0033668D">
        <w:pPr>
          <w:pStyle w:val="Footer"/>
          <w:jc w:val="center"/>
        </w:pPr>
        <w:r>
          <w:fldChar w:fldCharType="begin"/>
        </w:r>
        <w:r>
          <w:instrText xml:space="preserve"> PAGE   \* MERGEFORMAT </w:instrText>
        </w:r>
        <w:r>
          <w:fldChar w:fldCharType="separate"/>
        </w:r>
        <w:r w:rsidR="007F3551">
          <w:rPr>
            <w:noProof/>
          </w:rPr>
          <w:t>1</w:t>
        </w:r>
        <w:r>
          <w:rPr>
            <w:noProof/>
          </w:rPr>
          <w:fldChar w:fldCharType="end"/>
        </w:r>
      </w:p>
    </w:sdtContent>
  </w:sdt>
  <w:p w:rsidR="0033668D" w:rsidRDefault="003366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838185"/>
      <w:docPartObj>
        <w:docPartGallery w:val="Page Numbers (Bottom of Page)"/>
        <w:docPartUnique/>
      </w:docPartObj>
    </w:sdtPr>
    <w:sdtEndPr>
      <w:rPr>
        <w:noProof/>
      </w:rPr>
    </w:sdtEndPr>
    <w:sdtContent>
      <w:p w:rsidR="0033668D" w:rsidRDefault="0033668D">
        <w:pPr>
          <w:pStyle w:val="Footer"/>
          <w:jc w:val="center"/>
        </w:pPr>
        <w:r>
          <w:fldChar w:fldCharType="begin"/>
        </w:r>
        <w:r>
          <w:instrText xml:space="preserve"> PAGE   \* MERGEFORMAT </w:instrText>
        </w:r>
        <w:r>
          <w:fldChar w:fldCharType="separate"/>
        </w:r>
        <w:r w:rsidR="007F3551">
          <w:rPr>
            <w:noProof/>
          </w:rPr>
          <w:t>2</w:t>
        </w:r>
        <w:r>
          <w:rPr>
            <w:noProof/>
          </w:rPr>
          <w:fldChar w:fldCharType="end"/>
        </w:r>
      </w:p>
    </w:sdtContent>
  </w:sdt>
  <w:p w:rsidR="0033668D" w:rsidRDefault="00336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DE1" w:rsidRDefault="00A22DE1">
      <w:pPr>
        <w:spacing w:line="240" w:lineRule="auto"/>
      </w:pPr>
      <w:r>
        <w:separator/>
      </w:r>
    </w:p>
  </w:footnote>
  <w:footnote w:type="continuationSeparator" w:id="0">
    <w:p w:rsidR="00A22DE1" w:rsidRDefault="00A22D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rsidP="00D60E4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rsidP="00D60E4E">
    <w:pPr>
      <w:pStyle w:val="Header"/>
      <w:jc w:val="right"/>
    </w:pPr>
    <w:r>
      <w:t>Chapter 1: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rsidP="00D60E4E">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rsidP="00D60E4E">
    <w:pPr>
      <w:pStyle w:val="Header"/>
      <w:jc w:val="right"/>
    </w:pPr>
    <w:r>
      <w:t>Chapter 1: 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rsidP="00D60E4E">
    <w:pPr>
      <w:pStyle w:val="Header"/>
      <w:jc w:val="right"/>
    </w:pPr>
    <w:r>
      <w:t>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68D" w:rsidRDefault="0033668D" w:rsidP="00D60E4E">
    <w:pPr>
      <w:pStyle w:val="Header"/>
      <w:jc w:val="right"/>
    </w:pPr>
    <w:r>
      <w:t>Chapter 2: Something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823A2E"/>
    <w:multiLevelType w:val="hybridMultilevel"/>
    <w:tmpl w:val="E3F27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DD51C8"/>
    <w:multiLevelType w:val="hybridMultilevel"/>
    <w:tmpl w:val="7296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E25936"/>
    <w:multiLevelType w:val="hybridMultilevel"/>
    <w:tmpl w:val="D700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A10414D"/>
    <w:multiLevelType w:val="hybridMultilevel"/>
    <w:tmpl w:val="8910A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CF01B9"/>
    <w:multiLevelType w:val="hybridMultilevel"/>
    <w:tmpl w:val="6F302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1A40612"/>
    <w:multiLevelType w:val="hybridMultilevel"/>
    <w:tmpl w:val="EEA8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41F109D"/>
    <w:multiLevelType w:val="hybridMultilevel"/>
    <w:tmpl w:val="8D2E8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7B40321"/>
    <w:multiLevelType w:val="hybridMultilevel"/>
    <w:tmpl w:val="2F90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E216637"/>
    <w:multiLevelType w:val="hybridMultilevel"/>
    <w:tmpl w:val="8D8A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95249C"/>
    <w:multiLevelType w:val="hybridMultilevel"/>
    <w:tmpl w:val="E54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09140A"/>
    <w:multiLevelType w:val="hybridMultilevel"/>
    <w:tmpl w:val="B014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615867"/>
    <w:multiLevelType w:val="multilevel"/>
    <w:tmpl w:val="3132A82C"/>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4C017EDE"/>
    <w:multiLevelType w:val="hybridMultilevel"/>
    <w:tmpl w:val="C8F051BC"/>
    <w:lvl w:ilvl="0" w:tplc="901A9878">
      <w:start w:val="1"/>
      <w:numFmt w:val="bullet"/>
      <w:lvlText w:val=""/>
      <w:lvlJc w:val="left"/>
      <w:pPr>
        <w:ind w:left="3479" w:hanging="360"/>
      </w:pPr>
      <w:rPr>
        <w:rFonts w:ascii="Wingdings" w:eastAsia="Times New Roman" w:hAnsi="Wingdings" w:cs="Times New Roman" w:hint="default"/>
      </w:rPr>
    </w:lvl>
    <w:lvl w:ilvl="1" w:tplc="08090003" w:tentative="1">
      <w:start w:val="1"/>
      <w:numFmt w:val="bullet"/>
      <w:lvlText w:val="o"/>
      <w:lvlJc w:val="left"/>
      <w:pPr>
        <w:ind w:left="4199" w:hanging="360"/>
      </w:pPr>
      <w:rPr>
        <w:rFonts w:ascii="Courier New" w:hAnsi="Courier New" w:cs="Courier New" w:hint="default"/>
      </w:rPr>
    </w:lvl>
    <w:lvl w:ilvl="2" w:tplc="08090005" w:tentative="1">
      <w:start w:val="1"/>
      <w:numFmt w:val="bullet"/>
      <w:lvlText w:val=""/>
      <w:lvlJc w:val="left"/>
      <w:pPr>
        <w:ind w:left="4919" w:hanging="360"/>
      </w:pPr>
      <w:rPr>
        <w:rFonts w:ascii="Wingdings" w:hAnsi="Wingdings" w:hint="default"/>
      </w:rPr>
    </w:lvl>
    <w:lvl w:ilvl="3" w:tplc="08090001" w:tentative="1">
      <w:start w:val="1"/>
      <w:numFmt w:val="bullet"/>
      <w:lvlText w:val=""/>
      <w:lvlJc w:val="left"/>
      <w:pPr>
        <w:ind w:left="5639" w:hanging="360"/>
      </w:pPr>
      <w:rPr>
        <w:rFonts w:ascii="Symbol" w:hAnsi="Symbol" w:hint="default"/>
      </w:rPr>
    </w:lvl>
    <w:lvl w:ilvl="4" w:tplc="08090003" w:tentative="1">
      <w:start w:val="1"/>
      <w:numFmt w:val="bullet"/>
      <w:lvlText w:val="o"/>
      <w:lvlJc w:val="left"/>
      <w:pPr>
        <w:ind w:left="6359" w:hanging="360"/>
      </w:pPr>
      <w:rPr>
        <w:rFonts w:ascii="Courier New" w:hAnsi="Courier New" w:cs="Courier New" w:hint="default"/>
      </w:rPr>
    </w:lvl>
    <w:lvl w:ilvl="5" w:tplc="08090005" w:tentative="1">
      <w:start w:val="1"/>
      <w:numFmt w:val="bullet"/>
      <w:lvlText w:val=""/>
      <w:lvlJc w:val="left"/>
      <w:pPr>
        <w:ind w:left="7079" w:hanging="360"/>
      </w:pPr>
      <w:rPr>
        <w:rFonts w:ascii="Wingdings" w:hAnsi="Wingdings" w:hint="default"/>
      </w:rPr>
    </w:lvl>
    <w:lvl w:ilvl="6" w:tplc="08090001" w:tentative="1">
      <w:start w:val="1"/>
      <w:numFmt w:val="bullet"/>
      <w:lvlText w:val=""/>
      <w:lvlJc w:val="left"/>
      <w:pPr>
        <w:ind w:left="7799" w:hanging="360"/>
      </w:pPr>
      <w:rPr>
        <w:rFonts w:ascii="Symbol" w:hAnsi="Symbol" w:hint="default"/>
      </w:rPr>
    </w:lvl>
    <w:lvl w:ilvl="7" w:tplc="08090003" w:tentative="1">
      <w:start w:val="1"/>
      <w:numFmt w:val="bullet"/>
      <w:lvlText w:val="o"/>
      <w:lvlJc w:val="left"/>
      <w:pPr>
        <w:ind w:left="8519" w:hanging="360"/>
      </w:pPr>
      <w:rPr>
        <w:rFonts w:ascii="Courier New" w:hAnsi="Courier New" w:cs="Courier New" w:hint="default"/>
      </w:rPr>
    </w:lvl>
    <w:lvl w:ilvl="8" w:tplc="08090005" w:tentative="1">
      <w:start w:val="1"/>
      <w:numFmt w:val="bullet"/>
      <w:lvlText w:val=""/>
      <w:lvlJc w:val="left"/>
      <w:pPr>
        <w:ind w:left="9239" w:hanging="360"/>
      </w:pPr>
      <w:rPr>
        <w:rFonts w:ascii="Wingdings" w:hAnsi="Wingdings" w:hint="default"/>
      </w:rPr>
    </w:lvl>
  </w:abstractNum>
  <w:abstractNum w:abstractNumId="24">
    <w:nsid w:val="4DA91E6A"/>
    <w:multiLevelType w:val="hybridMultilevel"/>
    <w:tmpl w:val="EADE0AD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nsid w:val="53BF11E2"/>
    <w:multiLevelType w:val="hybridMultilevel"/>
    <w:tmpl w:val="DB1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5014853"/>
    <w:multiLevelType w:val="hybridMultilevel"/>
    <w:tmpl w:val="B11E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6C7427"/>
    <w:multiLevelType w:val="multilevel"/>
    <w:tmpl w:val="DC1222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34519E0"/>
    <w:multiLevelType w:val="hybridMultilevel"/>
    <w:tmpl w:val="291C71F2"/>
    <w:lvl w:ilvl="0" w:tplc="4CD02B22">
      <w:start w:val="1"/>
      <w:numFmt w:val="lowerLetter"/>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29">
    <w:nsid w:val="66AC217E"/>
    <w:multiLevelType w:val="hybridMultilevel"/>
    <w:tmpl w:val="4CD05246"/>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30">
    <w:nsid w:val="676B3335"/>
    <w:multiLevelType w:val="hybridMultilevel"/>
    <w:tmpl w:val="2E9A1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70985125"/>
    <w:multiLevelType w:val="hybridMultilevel"/>
    <w:tmpl w:val="9D0A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6D0B1D"/>
    <w:multiLevelType w:val="hybridMultilevel"/>
    <w:tmpl w:val="A78E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152F2C"/>
    <w:multiLevelType w:val="hybridMultilevel"/>
    <w:tmpl w:val="C6B8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31"/>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9"/>
  </w:num>
  <w:num w:numId="16">
    <w:abstractNumId w:val="13"/>
  </w:num>
  <w:num w:numId="17">
    <w:abstractNumId w:val="10"/>
  </w:num>
  <w:num w:numId="18">
    <w:abstractNumId w:val="16"/>
  </w:num>
  <w:num w:numId="19">
    <w:abstractNumId w:val="20"/>
  </w:num>
  <w:num w:numId="20">
    <w:abstractNumId w:val="15"/>
  </w:num>
  <w:num w:numId="21">
    <w:abstractNumId w:val="34"/>
  </w:num>
  <w:num w:numId="22">
    <w:abstractNumId w:val="25"/>
  </w:num>
  <w:num w:numId="23">
    <w:abstractNumId w:val="17"/>
  </w:num>
  <w:num w:numId="24">
    <w:abstractNumId w:val="30"/>
  </w:num>
  <w:num w:numId="25">
    <w:abstractNumId w:val="24"/>
  </w:num>
  <w:num w:numId="26">
    <w:abstractNumId w:val="21"/>
  </w:num>
  <w:num w:numId="27">
    <w:abstractNumId w:val="32"/>
  </w:num>
  <w:num w:numId="28">
    <w:abstractNumId w:val="29"/>
  </w:num>
  <w:num w:numId="29">
    <w:abstractNumId w:val="14"/>
  </w:num>
  <w:num w:numId="30">
    <w:abstractNumId w:val="12"/>
  </w:num>
  <w:num w:numId="31">
    <w:abstractNumId w:val="26"/>
  </w:num>
  <w:num w:numId="32">
    <w:abstractNumId w:val="33"/>
  </w:num>
  <w:num w:numId="33">
    <w:abstractNumId w:val="28"/>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25"/>
    <w:rsid w:val="00007667"/>
    <w:rsid w:val="00012904"/>
    <w:rsid w:val="00016311"/>
    <w:rsid w:val="000164B5"/>
    <w:rsid w:val="00016F97"/>
    <w:rsid w:val="00032C4A"/>
    <w:rsid w:val="00033FFF"/>
    <w:rsid w:val="00035335"/>
    <w:rsid w:val="00035733"/>
    <w:rsid w:val="00035A61"/>
    <w:rsid w:val="00044CE6"/>
    <w:rsid w:val="000732E1"/>
    <w:rsid w:val="00076C3E"/>
    <w:rsid w:val="00085FC9"/>
    <w:rsid w:val="000912EF"/>
    <w:rsid w:val="00097645"/>
    <w:rsid w:val="000B0931"/>
    <w:rsid w:val="000B23DB"/>
    <w:rsid w:val="000C04A0"/>
    <w:rsid w:val="000C0D80"/>
    <w:rsid w:val="000C15AC"/>
    <w:rsid w:val="000E3FEE"/>
    <w:rsid w:val="000F68D9"/>
    <w:rsid w:val="000F6F67"/>
    <w:rsid w:val="00101150"/>
    <w:rsid w:val="00104D2B"/>
    <w:rsid w:val="00125767"/>
    <w:rsid w:val="00127D85"/>
    <w:rsid w:val="00135242"/>
    <w:rsid w:val="0013730A"/>
    <w:rsid w:val="001469AA"/>
    <w:rsid w:val="00156109"/>
    <w:rsid w:val="001569A4"/>
    <w:rsid w:val="00167409"/>
    <w:rsid w:val="00196C80"/>
    <w:rsid w:val="0019774B"/>
    <w:rsid w:val="001A0D8D"/>
    <w:rsid w:val="001A5913"/>
    <w:rsid w:val="001B639D"/>
    <w:rsid w:val="001B7911"/>
    <w:rsid w:val="001C2E83"/>
    <w:rsid w:val="001D69F3"/>
    <w:rsid w:val="001E5538"/>
    <w:rsid w:val="001F5A44"/>
    <w:rsid w:val="0020659A"/>
    <w:rsid w:val="00207DB9"/>
    <w:rsid w:val="00214023"/>
    <w:rsid w:val="00214141"/>
    <w:rsid w:val="00215D62"/>
    <w:rsid w:val="002178D3"/>
    <w:rsid w:val="002200FB"/>
    <w:rsid w:val="0022140D"/>
    <w:rsid w:val="00222463"/>
    <w:rsid w:val="0022339B"/>
    <w:rsid w:val="0022618F"/>
    <w:rsid w:val="00233C46"/>
    <w:rsid w:val="00233D8B"/>
    <w:rsid w:val="0023601E"/>
    <w:rsid w:val="00240044"/>
    <w:rsid w:val="002457FA"/>
    <w:rsid w:val="00245C02"/>
    <w:rsid w:val="002462D0"/>
    <w:rsid w:val="00246AFD"/>
    <w:rsid w:val="002570A0"/>
    <w:rsid w:val="0026284C"/>
    <w:rsid w:val="00263845"/>
    <w:rsid w:val="00281CF1"/>
    <w:rsid w:val="00291DC3"/>
    <w:rsid w:val="002B32F3"/>
    <w:rsid w:val="002C4947"/>
    <w:rsid w:val="002D23B5"/>
    <w:rsid w:val="002D3CCE"/>
    <w:rsid w:val="002E0404"/>
    <w:rsid w:val="002F2522"/>
    <w:rsid w:val="00320777"/>
    <w:rsid w:val="00322F7E"/>
    <w:rsid w:val="003258FD"/>
    <w:rsid w:val="003314F5"/>
    <w:rsid w:val="0033668D"/>
    <w:rsid w:val="00337991"/>
    <w:rsid w:val="00340808"/>
    <w:rsid w:val="00344886"/>
    <w:rsid w:val="003559C6"/>
    <w:rsid w:val="00357A88"/>
    <w:rsid w:val="00360225"/>
    <w:rsid w:val="0039442E"/>
    <w:rsid w:val="00394C6B"/>
    <w:rsid w:val="00394D43"/>
    <w:rsid w:val="003A1237"/>
    <w:rsid w:val="003A22A3"/>
    <w:rsid w:val="003B796C"/>
    <w:rsid w:val="003E1177"/>
    <w:rsid w:val="003F0D28"/>
    <w:rsid w:val="00411760"/>
    <w:rsid w:val="004245E2"/>
    <w:rsid w:val="00426663"/>
    <w:rsid w:val="00426D91"/>
    <w:rsid w:val="0043467A"/>
    <w:rsid w:val="00442DD8"/>
    <w:rsid w:val="00444A96"/>
    <w:rsid w:val="004530AB"/>
    <w:rsid w:val="00483EC0"/>
    <w:rsid w:val="004A36DE"/>
    <w:rsid w:val="004A512F"/>
    <w:rsid w:val="004B0A5D"/>
    <w:rsid w:val="004B0B79"/>
    <w:rsid w:val="004B40C7"/>
    <w:rsid w:val="004C25C1"/>
    <w:rsid w:val="004E318F"/>
    <w:rsid w:val="004E4A8C"/>
    <w:rsid w:val="004F2912"/>
    <w:rsid w:val="004F2984"/>
    <w:rsid w:val="005103B1"/>
    <w:rsid w:val="00511E26"/>
    <w:rsid w:val="005301AE"/>
    <w:rsid w:val="00540E10"/>
    <w:rsid w:val="005429B2"/>
    <w:rsid w:val="00557A4E"/>
    <w:rsid w:val="00570881"/>
    <w:rsid w:val="005A27E6"/>
    <w:rsid w:val="005C5965"/>
    <w:rsid w:val="005D1CB8"/>
    <w:rsid w:val="005D40E0"/>
    <w:rsid w:val="005D4BF4"/>
    <w:rsid w:val="005D57F0"/>
    <w:rsid w:val="005E086B"/>
    <w:rsid w:val="005E3C7E"/>
    <w:rsid w:val="005F3E9C"/>
    <w:rsid w:val="00604397"/>
    <w:rsid w:val="0060492C"/>
    <w:rsid w:val="0061202C"/>
    <w:rsid w:val="0061382D"/>
    <w:rsid w:val="00614A57"/>
    <w:rsid w:val="00614DA3"/>
    <w:rsid w:val="00620591"/>
    <w:rsid w:val="006243AD"/>
    <w:rsid w:val="006335E7"/>
    <w:rsid w:val="00646E6C"/>
    <w:rsid w:val="0067108F"/>
    <w:rsid w:val="00681BC7"/>
    <w:rsid w:val="00685C9D"/>
    <w:rsid w:val="00686488"/>
    <w:rsid w:val="00692BD7"/>
    <w:rsid w:val="006947D5"/>
    <w:rsid w:val="006A3092"/>
    <w:rsid w:val="006C3943"/>
    <w:rsid w:val="006C5284"/>
    <w:rsid w:val="006D24C6"/>
    <w:rsid w:val="006D5884"/>
    <w:rsid w:val="006F0004"/>
    <w:rsid w:val="006F3C42"/>
    <w:rsid w:val="006F421E"/>
    <w:rsid w:val="00701950"/>
    <w:rsid w:val="00702C59"/>
    <w:rsid w:val="0070348B"/>
    <w:rsid w:val="007061A0"/>
    <w:rsid w:val="007156A0"/>
    <w:rsid w:val="00746117"/>
    <w:rsid w:val="00753B5B"/>
    <w:rsid w:val="00757E23"/>
    <w:rsid w:val="007618E3"/>
    <w:rsid w:val="007721BC"/>
    <w:rsid w:val="00777843"/>
    <w:rsid w:val="00786A2F"/>
    <w:rsid w:val="007915DD"/>
    <w:rsid w:val="007A40A5"/>
    <w:rsid w:val="007A417C"/>
    <w:rsid w:val="007A7164"/>
    <w:rsid w:val="007B3274"/>
    <w:rsid w:val="007D3CA5"/>
    <w:rsid w:val="007F3551"/>
    <w:rsid w:val="007F3BC1"/>
    <w:rsid w:val="007F5AD4"/>
    <w:rsid w:val="007F62D0"/>
    <w:rsid w:val="007F6F5B"/>
    <w:rsid w:val="008010D5"/>
    <w:rsid w:val="00804090"/>
    <w:rsid w:val="00817851"/>
    <w:rsid w:val="00823795"/>
    <w:rsid w:val="00825106"/>
    <w:rsid w:val="00827E74"/>
    <w:rsid w:val="00835DD8"/>
    <w:rsid w:val="008379D9"/>
    <w:rsid w:val="0084064D"/>
    <w:rsid w:val="0084175F"/>
    <w:rsid w:val="008450F8"/>
    <w:rsid w:val="008559BE"/>
    <w:rsid w:val="0087490C"/>
    <w:rsid w:val="00881C18"/>
    <w:rsid w:val="00883DC8"/>
    <w:rsid w:val="008902B8"/>
    <w:rsid w:val="008A5420"/>
    <w:rsid w:val="008A6E40"/>
    <w:rsid w:val="008B1142"/>
    <w:rsid w:val="008B33C9"/>
    <w:rsid w:val="008E7BBC"/>
    <w:rsid w:val="0090749B"/>
    <w:rsid w:val="009262FD"/>
    <w:rsid w:val="009278B0"/>
    <w:rsid w:val="00930359"/>
    <w:rsid w:val="009319B7"/>
    <w:rsid w:val="00943497"/>
    <w:rsid w:val="009573FD"/>
    <w:rsid w:val="009649B7"/>
    <w:rsid w:val="00971E2F"/>
    <w:rsid w:val="009759F8"/>
    <w:rsid w:val="00984E4F"/>
    <w:rsid w:val="00987D01"/>
    <w:rsid w:val="00991C06"/>
    <w:rsid w:val="009A0764"/>
    <w:rsid w:val="009B18DD"/>
    <w:rsid w:val="009E0145"/>
    <w:rsid w:val="009E0E0E"/>
    <w:rsid w:val="009E6CB1"/>
    <w:rsid w:val="009F7C99"/>
    <w:rsid w:val="00A13458"/>
    <w:rsid w:val="00A139FF"/>
    <w:rsid w:val="00A13C2A"/>
    <w:rsid w:val="00A22DE1"/>
    <w:rsid w:val="00A37BBC"/>
    <w:rsid w:val="00A40812"/>
    <w:rsid w:val="00A41BEE"/>
    <w:rsid w:val="00A517D8"/>
    <w:rsid w:val="00A70DED"/>
    <w:rsid w:val="00A71F4B"/>
    <w:rsid w:val="00A80102"/>
    <w:rsid w:val="00A9021D"/>
    <w:rsid w:val="00AA04A2"/>
    <w:rsid w:val="00AA22EC"/>
    <w:rsid w:val="00AA3E1B"/>
    <w:rsid w:val="00AC3403"/>
    <w:rsid w:val="00AC3D1B"/>
    <w:rsid w:val="00AD0E30"/>
    <w:rsid w:val="00AE083A"/>
    <w:rsid w:val="00AE089B"/>
    <w:rsid w:val="00AE348E"/>
    <w:rsid w:val="00AE3FED"/>
    <w:rsid w:val="00AF2081"/>
    <w:rsid w:val="00AF2914"/>
    <w:rsid w:val="00B00BF8"/>
    <w:rsid w:val="00B076D3"/>
    <w:rsid w:val="00B11A9A"/>
    <w:rsid w:val="00B3649E"/>
    <w:rsid w:val="00B40576"/>
    <w:rsid w:val="00B41D2F"/>
    <w:rsid w:val="00B53138"/>
    <w:rsid w:val="00B57E63"/>
    <w:rsid w:val="00B66AE3"/>
    <w:rsid w:val="00B84C72"/>
    <w:rsid w:val="00B85C31"/>
    <w:rsid w:val="00BA54E4"/>
    <w:rsid w:val="00BC419B"/>
    <w:rsid w:val="00BD4CDA"/>
    <w:rsid w:val="00BE170D"/>
    <w:rsid w:val="00BF36DF"/>
    <w:rsid w:val="00C00747"/>
    <w:rsid w:val="00C02C96"/>
    <w:rsid w:val="00C13A7B"/>
    <w:rsid w:val="00C13B3E"/>
    <w:rsid w:val="00C2079B"/>
    <w:rsid w:val="00C31C30"/>
    <w:rsid w:val="00C346C1"/>
    <w:rsid w:val="00C3726F"/>
    <w:rsid w:val="00C453FD"/>
    <w:rsid w:val="00C505B9"/>
    <w:rsid w:val="00C610DC"/>
    <w:rsid w:val="00C67BAC"/>
    <w:rsid w:val="00C70393"/>
    <w:rsid w:val="00C758DC"/>
    <w:rsid w:val="00C80032"/>
    <w:rsid w:val="00C83ABD"/>
    <w:rsid w:val="00CB6960"/>
    <w:rsid w:val="00CC0AAB"/>
    <w:rsid w:val="00CD79B0"/>
    <w:rsid w:val="00CE6985"/>
    <w:rsid w:val="00CF0E77"/>
    <w:rsid w:val="00D05AF6"/>
    <w:rsid w:val="00D1486E"/>
    <w:rsid w:val="00D4405D"/>
    <w:rsid w:val="00D5100C"/>
    <w:rsid w:val="00D537F3"/>
    <w:rsid w:val="00D60E4E"/>
    <w:rsid w:val="00D64E91"/>
    <w:rsid w:val="00D70048"/>
    <w:rsid w:val="00D721F9"/>
    <w:rsid w:val="00D73600"/>
    <w:rsid w:val="00D742C4"/>
    <w:rsid w:val="00D8035D"/>
    <w:rsid w:val="00D91984"/>
    <w:rsid w:val="00DC0963"/>
    <w:rsid w:val="00DC1B7C"/>
    <w:rsid w:val="00DE5CCC"/>
    <w:rsid w:val="00DF18A1"/>
    <w:rsid w:val="00E05767"/>
    <w:rsid w:val="00E06AB1"/>
    <w:rsid w:val="00E16141"/>
    <w:rsid w:val="00E1675D"/>
    <w:rsid w:val="00E55FAB"/>
    <w:rsid w:val="00E65AE6"/>
    <w:rsid w:val="00E75FE1"/>
    <w:rsid w:val="00E862AA"/>
    <w:rsid w:val="00E92514"/>
    <w:rsid w:val="00EA514E"/>
    <w:rsid w:val="00EC005B"/>
    <w:rsid w:val="00EC383D"/>
    <w:rsid w:val="00ED0BAF"/>
    <w:rsid w:val="00ED5AC8"/>
    <w:rsid w:val="00EE12E8"/>
    <w:rsid w:val="00EE784C"/>
    <w:rsid w:val="00EE792C"/>
    <w:rsid w:val="00EF7F8A"/>
    <w:rsid w:val="00F06F54"/>
    <w:rsid w:val="00F13AA2"/>
    <w:rsid w:val="00F32089"/>
    <w:rsid w:val="00F40F39"/>
    <w:rsid w:val="00F43F29"/>
    <w:rsid w:val="00F45CB9"/>
    <w:rsid w:val="00F8735E"/>
    <w:rsid w:val="00F92EFA"/>
    <w:rsid w:val="00FA4199"/>
    <w:rsid w:val="00FA5738"/>
    <w:rsid w:val="00FC3BDF"/>
    <w:rsid w:val="00FD12D6"/>
    <w:rsid w:val="00FD55D4"/>
    <w:rsid w:val="00FE0CD0"/>
    <w:rsid w:val="00FE40AB"/>
    <w:rsid w:val="00FF66B6"/>
    <w:rsid w:val="00FF6834"/>
    <w:rsid w:val="00FF7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51"/>
    <w:pPr>
      <w:spacing w:line="360" w:lineRule="auto"/>
      <w:ind w:firstLine="284"/>
    </w:pPr>
    <w:rPr>
      <w:sz w:val="22"/>
      <w:szCs w:val="24"/>
      <w:lang w:eastAsia="en-US"/>
    </w:rPr>
  </w:style>
  <w:style w:type="paragraph" w:styleId="Heading1">
    <w:name w:val="heading 1"/>
    <w:basedOn w:val="Normal"/>
    <w:next w:val="Firstparagraph"/>
    <w:qFormat/>
    <w:rsid w:val="00620591"/>
    <w:pPr>
      <w:keepNext/>
      <w:numPr>
        <w:numId w:val="35"/>
      </w:numPr>
      <w:tabs>
        <w:tab w:val="left" w:pos="482"/>
      </w:tabs>
      <w:spacing w:before="360" w:after="180"/>
      <w:jc w:val="center"/>
      <w:outlineLvl w:val="0"/>
    </w:pPr>
    <w:rPr>
      <w:rFonts w:asciiTheme="majorHAnsi" w:hAnsiTheme="majorHAnsi" w:cs="Arial"/>
      <w:bCs/>
      <w:sz w:val="36"/>
      <w:szCs w:val="32"/>
    </w:rPr>
  </w:style>
  <w:style w:type="paragraph" w:styleId="Heading2">
    <w:name w:val="heading 2"/>
    <w:basedOn w:val="Normal"/>
    <w:next w:val="Firstparagraph"/>
    <w:qFormat/>
    <w:rsid w:val="005D1CB8"/>
    <w:pPr>
      <w:keepNext/>
      <w:numPr>
        <w:ilvl w:val="1"/>
        <w:numId w:val="35"/>
      </w:numPr>
      <w:tabs>
        <w:tab w:val="left" w:pos="624"/>
      </w:tabs>
      <w:spacing w:before="300" w:after="120"/>
      <w:outlineLvl w:val="1"/>
    </w:pPr>
    <w:rPr>
      <w:rFonts w:asciiTheme="majorHAnsi" w:hAnsiTheme="majorHAnsi" w:cs="Arial"/>
      <w:b/>
      <w:bCs/>
      <w:iCs/>
      <w:sz w:val="26"/>
      <w:szCs w:val="28"/>
    </w:rPr>
  </w:style>
  <w:style w:type="paragraph" w:styleId="Heading3">
    <w:name w:val="heading 3"/>
    <w:basedOn w:val="Normal"/>
    <w:next w:val="Firstparagraph"/>
    <w:qFormat/>
    <w:rsid w:val="0061202C"/>
    <w:pPr>
      <w:keepNext/>
      <w:numPr>
        <w:ilvl w:val="2"/>
        <w:numId w:val="35"/>
      </w:numPr>
      <w:tabs>
        <w:tab w:val="left" w:pos="765"/>
      </w:tabs>
      <w:spacing w:before="300" w:after="1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60225"/>
    <w:pPr>
      <w:keepNext/>
      <w:numPr>
        <w:ilvl w:val="3"/>
        <w:numId w:val="35"/>
      </w:numPr>
      <w:spacing w:before="240" w:after="60"/>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263845"/>
    <w:pPr>
      <w:numPr>
        <w:ilvl w:val="4"/>
        <w:numId w:val="35"/>
      </w:numPr>
      <w:spacing w:before="240" w:after="60"/>
      <w:jc w:val="center"/>
      <w:outlineLvl w:val="4"/>
    </w:pPr>
    <w:rPr>
      <w:rFonts w:asciiTheme="majorHAnsi" w:eastAsiaTheme="minorEastAsia" w:hAnsiTheme="majorHAnsi" w:cstheme="minorBidi"/>
      <w:bCs/>
      <w:iCs/>
      <w:sz w:val="32"/>
      <w:szCs w:val="26"/>
      <w:lang w:eastAsia="en-US"/>
    </w:rPr>
  </w:style>
  <w:style w:type="paragraph" w:styleId="Heading6">
    <w:name w:val="heading 6"/>
    <w:aliases w:val="TRC"/>
    <w:basedOn w:val="NoSpacing"/>
    <w:next w:val="NoSpacing"/>
    <w:link w:val="Heading6Char"/>
    <w:uiPriority w:val="9"/>
    <w:unhideWhenUsed/>
    <w:rsid w:val="00620591"/>
    <w:pPr>
      <w:spacing w:before="240" w:after="60"/>
      <w:ind w:firstLine="0"/>
      <w:outlineLvl w:val="5"/>
    </w:pPr>
    <w:rPr>
      <w:rFonts w:asciiTheme="majorHAnsi" w:eastAsiaTheme="minorEastAsia" w:hAnsiTheme="majorHAnsi" w:cstheme="minorBidi"/>
      <w:b/>
      <w:bCs/>
      <w:sz w:val="36"/>
      <w:szCs w:val="22"/>
    </w:rPr>
  </w:style>
  <w:style w:type="paragraph" w:styleId="Heading7">
    <w:name w:val="heading 7"/>
    <w:basedOn w:val="Normal"/>
    <w:next w:val="Normal"/>
    <w:link w:val="Heading7Char"/>
    <w:uiPriority w:val="9"/>
    <w:semiHidden/>
    <w:unhideWhenUsed/>
    <w:qFormat/>
    <w:rsid w:val="005429B2"/>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9B2"/>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9B2"/>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aliases w:val="Chapter Under Title Char"/>
    <w:basedOn w:val="DefaultParagraphFont"/>
    <w:link w:val="Heading5"/>
    <w:uiPriority w:val="9"/>
    <w:rsid w:val="00263845"/>
    <w:rPr>
      <w:rFonts w:asciiTheme="majorHAnsi" w:eastAsiaTheme="minorEastAsia" w:hAnsiTheme="majorHAnsi" w:cstheme="minorBidi"/>
      <w:bCs/>
      <w:iCs/>
      <w:sz w:val="32"/>
      <w:szCs w:val="26"/>
      <w:lang w:eastAsia="en-US"/>
    </w:rPr>
  </w:style>
  <w:style w:type="character" w:customStyle="1" w:styleId="Heading6Char">
    <w:name w:val="Heading 6 Char"/>
    <w:aliases w:val="TRC Char"/>
    <w:basedOn w:val="DefaultParagraphFont"/>
    <w:link w:val="Heading6"/>
    <w:uiPriority w:val="9"/>
    <w:rsid w:val="00620591"/>
    <w:rPr>
      <w:rFonts w:asciiTheme="majorHAnsi" w:eastAsiaTheme="minorEastAsia" w:hAnsiTheme="majorHAnsi" w:cstheme="minorBidi"/>
      <w:b/>
      <w:bCs/>
      <w:sz w:val="36"/>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ChapterTitleChar">
    <w:name w:val="Chapter Title Char"/>
    <w:basedOn w:val="DefaultParagraphFont"/>
    <w:link w:val="ChapterTitle"/>
    <w:locked/>
    <w:rsid w:val="00B3649E"/>
    <w:rPr>
      <w:rFonts w:asciiTheme="majorHAnsi" w:eastAsiaTheme="majorEastAsia" w:hAnsiTheme="majorHAnsi" w:cs="Arial"/>
      <w:b/>
      <w:bCs/>
      <w:kern w:val="28"/>
      <w:sz w:val="36"/>
      <w:szCs w:val="32"/>
    </w:rPr>
  </w:style>
  <w:style w:type="paragraph" w:customStyle="1" w:styleId="ChapterTitle">
    <w:name w:val="Chapter Title"/>
    <w:next w:val="Heading1"/>
    <w:link w:val="ChapterTitleChar"/>
    <w:qFormat/>
    <w:rsid w:val="00B3649E"/>
    <w:pPr>
      <w:spacing w:after="120" w:line="360" w:lineRule="auto"/>
      <w:jc w:val="center"/>
    </w:pPr>
    <w:rPr>
      <w:rFonts w:asciiTheme="majorHAnsi" w:eastAsiaTheme="majorEastAsia" w:hAnsiTheme="majorHAnsi" w:cs="Arial"/>
      <w:b/>
      <w:bCs/>
      <w:kern w:val="28"/>
      <w:sz w:val="36"/>
      <w:szCs w:val="32"/>
    </w:rPr>
  </w:style>
  <w:style w:type="table" w:styleId="TableGrid">
    <w:name w:val="Table Grid"/>
    <w:basedOn w:val="TableNormal"/>
    <w:uiPriority w:val="59"/>
    <w:rsid w:val="001F5A4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7A40A5"/>
    <w:pPr>
      <w:spacing w:after="200" w:line="240" w:lineRule="auto"/>
    </w:pPr>
    <w:rPr>
      <w:rFonts w:eastAsia="Batang"/>
      <w:bCs/>
      <w:szCs w:val="18"/>
    </w:rPr>
  </w:style>
  <w:style w:type="paragraph" w:styleId="TOCHeading">
    <w:name w:val="TOC Heading"/>
    <w:basedOn w:val="Heading1"/>
    <w:next w:val="Normal"/>
    <w:uiPriority w:val="39"/>
    <w:semiHidden/>
    <w:unhideWhenUsed/>
    <w:qFormat/>
    <w:rsid w:val="006C5284"/>
    <w:pPr>
      <w:keepLines/>
      <w:numPr>
        <w:numId w:val="0"/>
      </w:numPr>
      <w:tabs>
        <w:tab w:val="clear" w:pos="482"/>
      </w:tabs>
      <w:spacing w:before="480" w:after="0" w:line="276" w:lineRule="auto"/>
      <w:outlineLvl w:val="9"/>
    </w:pPr>
    <w:rPr>
      <w:rFonts w:eastAsiaTheme="majorEastAsia" w:cstheme="majorBidi"/>
      <w:b/>
      <w:color w:val="365F91" w:themeColor="accent1" w:themeShade="BF"/>
      <w:szCs w:val="28"/>
      <w:lang w:val="en-US" w:eastAsia="ja-JP"/>
    </w:rPr>
  </w:style>
  <w:style w:type="paragraph" w:styleId="TOC1">
    <w:name w:val="toc 1"/>
    <w:basedOn w:val="Normal"/>
    <w:next w:val="Normal"/>
    <w:autoRedefine/>
    <w:uiPriority w:val="39"/>
    <w:unhideWhenUsed/>
    <w:rsid w:val="006C5284"/>
    <w:pPr>
      <w:tabs>
        <w:tab w:val="left" w:pos="440"/>
        <w:tab w:val="right" w:leader="dot" w:pos="8210"/>
      </w:tabs>
      <w:spacing w:after="100"/>
    </w:pPr>
  </w:style>
  <w:style w:type="paragraph" w:styleId="NoSpacing">
    <w:name w:val="No Spacing"/>
    <w:uiPriority w:val="1"/>
    <w:qFormat/>
    <w:rsid w:val="002B32F3"/>
    <w:pPr>
      <w:ind w:firstLine="340"/>
      <w:jc w:val="both"/>
    </w:pPr>
    <w:rPr>
      <w:sz w:val="22"/>
      <w:szCs w:val="24"/>
      <w:lang w:eastAsia="en-US"/>
    </w:rPr>
  </w:style>
  <w:style w:type="character" w:customStyle="1" w:styleId="FooterChar">
    <w:name w:val="Footer Char"/>
    <w:basedOn w:val="DefaultParagraphFont"/>
    <w:link w:val="Footer"/>
    <w:uiPriority w:val="99"/>
    <w:rsid w:val="00044CE6"/>
    <w:rPr>
      <w:sz w:val="22"/>
      <w:szCs w:val="24"/>
      <w:lang w:eastAsia="en-US"/>
    </w:rPr>
  </w:style>
  <w:style w:type="character" w:customStyle="1" w:styleId="HeaderChar">
    <w:name w:val="Header Char"/>
    <w:basedOn w:val="DefaultParagraphFont"/>
    <w:link w:val="Header"/>
    <w:uiPriority w:val="99"/>
    <w:rsid w:val="00ED5AC8"/>
    <w:rPr>
      <w:sz w:val="22"/>
      <w:szCs w:val="24"/>
      <w:lang w:eastAsia="en-US"/>
    </w:rPr>
  </w:style>
  <w:style w:type="paragraph" w:styleId="Subtitle">
    <w:name w:val="Subtitle"/>
    <w:basedOn w:val="Title"/>
    <w:next w:val="Normal"/>
    <w:link w:val="SubtitleChar"/>
    <w:uiPriority w:val="11"/>
    <w:qFormat/>
    <w:rsid w:val="00B3649E"/>
    <w:pPr>
      <w:numPr>
        <w:ilvl w:val="1"/>
      </w:numPr>
      <w:ind w:firstLine="284"/>
      <w:jc w:val="left"/>
    </w:pPr>
    <w:rPr>
      <w:iCs/>
      <w:spacing w:val="15"/>
      <w:sz w:val="36"/>
    </w:rPr>
  </w:style>
  <w:style w:type="character" w:customStyle="1" w:styleId="SubtitleChar">
    <w:name w:val="Subtitle Char"/>
    <w:basedOn w:val="DefaultParagraphFont"/>
    <w:link w:val="Subtitle"/>
    <w:uiPriority w:val="11"/>
    <w:rsid w:val="00B3649E"/>
    <w:rPr>
      <w:rFonts w:asciiTheme="majorHAnsi" w:eastAsiaTheme="majorEastAsia" w:hAnsiTheme="majorHAnsi" w:cstheme="majorBidi"/>
      <w:b/>
      <w:bCs/>
      <w:iCs/>
      <w:spacing w:val="15"/>
      <w:kern w:val="28"/>
      <w:sz w:val="36"/>
      <w:szCs w:val="32"/>
      <w:lang w:eastAsia="en-US"/>
    </w:rPr>
  </w:style>
  <w:style w:type="character" w:customStyle="1" w:styleId="Heading7Char">
    <w:name w:val="Heading 7 Char"/>
    <w:basedOn w:val="DefaultParagraphFont"/>
    <w:link w:val="Heading7"/>
    <w:uiPriority w:val="9"/>
    <w:semiHidden/>
    <w:rsid w:val="005429B2"/>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5429B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429B2"/>
    <w:rPr>
      <w:rFonts w:asciiTheme="majorHAnsi" w:eastAsiaTheme="majorEastAsia" w:hAnsiTheme="majorHAnsi" w:cstheme="majorBidi"/>
      <w:i/>
      <w:iCs/>
      <w:color w:val="404040" w:themeColor="text1" w:themeTint="BF"/>
      <w:lang w:eastAsia="en-US"/>
    </w:rPr>
  </w:style>
  <w:style w:type="paragraph" w:styleId="TOC2">
    <w:name w:val="toc 2"/>
    <w:basedOn w:val="Normal"/>
    <w:next w:val="Normal"/>
    <w:autoRedefine/>
    <w:uiPriority w:val="39"/>
    <w:unhideWhenUsed/>
    <w:rsid w:val="00215D62"/>
    <w:pPr>
      <w:spacing w:after="100"/>
      <w:ind w:left="220"/>
    </w:pPr>
  </w:style>
  <w:style w:type="character" w:styleId="Emphasis">
    <w:name w:val="Emphasis"/>
    <w:basedOn w:val="DefaultParagraphFont"/>
    <w:uiPriority w:val="20"/>
    <w:qFormat/>
    <w:rsid w:val="00620591"/>
    <w:rPr>
      <w:i/>
      <w:iCs/>
    </w:rPr>
  </w:style>
  <w:style w:type="character" w:styleId="SubtleEmphasis">
    <w:name w:val="Subtle Emphasis"/>
    <w:basedOn w:val="DefaultParagraphFont"/>
    <w:uiPriority w:val="19"/>
    <w:qFormat/>
    <w:rsid w:val="0062059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51"/>
    <w:pPr>
      <w:spacing w:line="360" w:lineRule="auto"/>
      <w:ind w:firstLine="284"/>
    </w:pPr>
    <w:rPr>
      <w:sz w:val="22"/>
      <w:szCs w:val="24"/>
      <w:lang w:eastAsia="en-US"/>
    </w:rPr>
  </w:style>
  <w:style w:type="paragraph" w:styleId="Heading1">
    <w:name w:val="heading 1"/>
    <w:basedOn w:val="Normal"/>
    <w:next w:val="Firstparagraph"/>
    <w:qFormat/>
    <w:rsid w:val="00620591"/>
    <w:pPr>
      <w:keepNext/>
      <w:numPr>
        <w:numId w:val="35"/>
      </w:numPr>
      <w:tabs>
        <w:tab w:val="left" w:pos="482"/>
      </w:tabs>
      <w:spacing w:before="360" w:after="180"/>
      <w:jc w:val="center"/>
      <w:outlineLvl w:val="0"/>
    </w:pPr>
    <w:rPr>
      <w:rFonts w:asciiTheme="majorHAnsi" w:hAnsiTheme="majorHAnsi" w:cs="Arial"/>
      <w:bCs/>
      <w:sz w:val="36"/>
      <w:szCs w:val="32"/>
    </w:rPr>
  </w:style>
  <w:style w:type="paragraph" w:styleId="Heading2">
    <w:name w:val="heading 2"/>
    <w:basedOn w:val="Normal"/>
    <w:next w:val="Firstparagraph"/>
    <w:qFormat/>
    <w:rsid w:val="005D1CB8"/>
    <w:pPr>
      <w:keepNext/>
      <w:numPr>
        <w:ilvl w:val="1"/>
        <w:numId w:val="35"/>
      </w:numPr>
      <w:tabs>
        <w:tab w:val="left" w:pos="624"/>
      </w:tabs>
      <w:spacing w:before="300" w:after="120"/>
      <w:outlineLvl w:val="1"/>
    </w:pPr>
    <w:rPr>
      <w:rFonts w:asciiTheme="majorHAnsi" w:hAnsiTheme="majorHAnsi" w:cs="Arial"/>
      <w:b/>
      <w:bCs/>
      <w:iCs/>
      <w:sz w:val="26"/>
      <w:szCs w:val="28"/>
    </w:rPr>
  </w:style>
  <w:style w:type="paragraph" w:styleId="Heading3">
    <w:name w:val="heading 3"/>
    <w:basedOn w:val="Normal"/>
    <w:next w:val="Firstparagraph"/>
    <w:qFormat/>
    <w:rsid w:val="0061202C"/>
    <w:pPr>
      <w:keepNext/>
      <w:numPr>
        <w:ilvl w:val="2"/>
        <w:numId w:val="35"/>
      </w:numPr>
      <w:tabs>
        <w:tab w:val="left" w:pos="765"/>
      </w:tabs>
      <w:spacing w:before="300" w:after="1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60225"/>
    <w:pPr>
      <w:keepNext/>
      <w:numPr>
        <w:ilvl w:val="3"/>
        <w:numId w:val="35"/>
      </w:numPr>
      <w:spacing w:before="240" w:after="60"/>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263845"/>
    <w:pPr>
      <w:numPr>
        <w:ilvl w:val="4"/>
        <w:numId w:val="35"/>
      </w:numPr>
      <w:spacing w:before="240" w:after="60"/>
      <w:jc w:val="center"/>
      <w:outlineLvl w:val="4"/>
    </w:pPr>
    <w:rPr>
      <w:rFonts w:asciiTheme="majorHAnsi" w:eastAsiaTheme="minorEastAsia" w:hAnsiTheme="majorHAnsi" w:cstheme="minorBidi"/>
      <w:bCs/>
      <w:iCs/>
      <w:sz w:val="32"/>
      <w:szCs w:val="26"/>
      <w:lang w:eastAsia="en-US"/>
    </w:rPr>
  </w:style>
  <w:style w:type="paragraph" w:styleId="Heading6">
    <w:name w:val="heading 6"/>
    <w:aliases w:val="TRC"/>
    <w:basedOn w:val="NoSpacing"/>
    <w:next w:val="NoSpacing"/>
    <w:link w:val="Heading6Char"/>
    <w:uiPriority w:val="9"/>
    <w:unhideWhenUsed/>
    <w:rsid w:val="00620591"/>
    <w:pPr>
      <w:spacing w:before="240" w:after="60"/>
      <w:ind w:firstLine="0"/>
      <w:outlineLvl w:val="5"/>
    </w:pPr>
    <w:rPr>
      <w:rFonts w:asciiTheme="majorHAnsi" w:eastAsiaTheme="minorEastAsia" w:hAnsiTheme="majorHAnsi" w:cstheme="minorBidi"/>
      <w:b/>
      <w:bCs/>
      <w:sz w:val="36"/>
      <w:szCs w:val="22"/>
    </w:rPr>
  </w:style>
  <w:style w:type="paragraph" w:styleId="Heading7">
    <w:name w:val="heading 7"/>
    <w:basedOn w:val="Normal"/>
    <w:next w:val="Normal"/>
    <w:link w:val="Heading7Char"/>
    <w:uiPriority w:val="9"/>
    <w:semiHidden/>
    <w:unhideWhenUsed/>
    <w:qFormat/>
    <w:rsid w:val="005429B2"/>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9B2"/>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9B2"/>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aliases w:val="Chapter Under Title Char"/>
    <w:basedOn w:val="DefaultParagraphFont"/>
    <w:link w:val="Heading5"/>
    <w:uiPriority w:val="9"/>
    <w:rsid w:val="00263845"/>
    <w:rPr>
      <w:rFonts w:asciiTheme="majorHAnsi" w:eastAsiaTheme="minorEastAsia" w:hAnsiTheme="majorHAnsi" w:cstheme="minorBidi"/>
      <w:bCs/>
      <w:iCs/>
      <w:sz w:val="32"/>
      <w:szCs w:val="26"/>
      <w:lang w:eastAsia="en-US"/>
    </w:rPr>
  </w:style>
  <w:style w:type="character" w:customStyle="1" w:styleId="Heading6Char">
    <w:name w:val="Heading 6 Char"/>
    <w:aliases w:val="TRC Char"/>
    <w:basedOn w:val="DefaultParagraphFont"/>
    <w:link w:val="Heading6"/>
    <w:uiPriority w:val="9"/>
    <w:rsid w:val="00620591"/>
    <w:rPr>
      <w:rFonts w:asciiTheme="majorHAnsi" w:eastAsiaTheme="minorEastAsia" w:hAnsiTheme="majorHAnsi" w:cstheme="minorBidi"/>
      <w:b/>
      <w:bCs/>
      <w:sz w:val="36"/>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ChapterTitleChar">
    <w:name w:val="Chapter Title Char"/>
    <w:basedOn w:val="DefaultParagraphFont"/>
    <w:link w:val="ChapterTitle"/>
    <w:locked/>
    <w:rsid w:val="00B3649E"/>
    <w:rPr>
      <w:rFonts w:asciiTheme="majorHAnsi" w:eastAsiaTheme="majorEastAsia" w:hAnsiTheme="majorHAnsi" w:cs="Arial"/>
      <w:b/>
      <w:bCs/>
      <w:kern w:val="28"/>
      <w:sz w:val="36"/>
      <w:szCs w:val="32"/>
    </w:rPr>
  </w:style>
  <w:style w:type="paragraph" w:customStyle="1" w:styleId="ChapterTitle">
    <w:name w:val="Chapter Title"/>
    <w:next w:val="Heading1"/>
    <w:link w:val="ChapterTitleChar"/>
    <w:qFormat/>
    <w:rsid w:val="00B3649E"/>
    <w:pPr>
      <w:spacing w:after="120" w:line="360" w:lineRule="auto"/>
      <w:jc w:val="center"/>
    </w:pPr>
    <w:rPr>
      <w:rFonts w:asciiTheme="majorHAnsi" w:eastAsiaTheme="majorEastAsia" w:hAnsiTheme="majorHAnsi" w:cs="Arial"/>
      <w:b/>
      <w:bCs/>
      <w:kern w:val="28"/>
      <w:sz w:val="36"/>
      <w:szCs w:val="32"/>
    </w:rPr>
  </w:style>
  <w:style w:type="table" w:styleId="TableGrid">
    <w:name w:val="Table Grid"/>
    <w:basedOn w:val="TableNormal"/>
    <w:uiPriority w:val="59"/>
    <w:rsid w:val="001F5A4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7A40A5"/>
    <w:pPr>
      <w:spacing w:after="200" w:line="240" w:lineRule="auto"/>
    </w:pPr>
    <w:rPr>
      <w:rFonts w:eastAsia="Batang"/>
      <w:bCs/>
      <w:szCs w:val="18"/>
    </w:rPr>
  </w:style>
  <w:style w:type="paragraph" w:styleId="TOCHeading">
    <w:name w:val="TOC Heading"/>
    <w:basedOn w:val="Heading1"/>
    <w:next w:val="Normal"/>
    <w:uiPriority w:val="39"/>
    <w:semiHidden/>
    <w:unhideWhenUsed/>
    <w:qFormat/>
    <w:rsid w:val="006C5284"/>
    <w:pPr>
      <w:keepLines/>
      <w:numPr>
        <w:numId w:val="0"/>
      </w:numPr>
      <w:tabs>
        <w:tab w:val="clear" w:pos="482"/>
      </w:tabs>
      <w:spacing w:before="480" w:after="0" w:line="276" w:lineRule="auto"/>
      <w:outlineLvl w:val="9"/>
    </w:pPr>
    <w:rPr>
      <w:rFonts w:eastAsiaTheme="majorEastAsia" w:cstheme="majorBidi"/>
      <w:b/>
      <w:color w:val="365F91" w:themeColor="accent1" w:themeShade="BF"/>
      <w:szCs w:val="28"/>
      <w:lang w:val="en-US" w:eastAsia="ja-JP"/>
    </w:rPr>
  </w:style>
  <w:style w:type="paragraph" w:styleId="TOC1">
    <w:name w:val="toc 1"/>
    <w:basedOn w:val="Normal"/>
    <w:next w:val="Normal"/>
    <w:autoRedefine/>
    <w:uiPriority w:val="39"/>
    <w:unhideWhenUsed/>
    <w:rsid w:val="006C5284"/>
    <w:pPr>
      <w:tabs>
        <w:tab w:val="left" w:pos="440"/>
        <w:tab w:val="right" w:leader="dot" w:pos="8210"/>
      </w:tabs>
      <w:spacing w:after="100"/>
    </w:pPr>
  </w:style>
  <w:style w:type="paragraph" w:styleId="NoSpacing">
    <w:name w:val="No Spacing"/>
    <w:uiPriority w:val="1"/>
    <w:qFormat/>
    <w:rsid w:val="002B32F3"/>
    <w:pPr>
      <w:ind w:firstLine="340"/>
      <w:jc w:val="both"/>
    </w:pPr>
    <w:rPr>
      <w:sz w:val="22"/>
      <w:szCs w:val="24"/>
      <w:lang w:eastAsia="en-US"/>
    </w:rPr>
  </w:style>
  <w:style w:type="character" w:customStyle="1" w:styleId="FooterChar">
    <w:name w:val="Footer Char"/>
    <w:basedOn w:val="DefaultParagraphFont"/>
    <w:link w:val="Footer"/>
    <w:uiPriority w:val="99"/>
    <w:rsid w:val="00044CE6"/>
    <w:rPr>
      <w:sz w:val="22"/>
      <w:szCs w:val="24"/>
      <w:lang w:eastAsia="en-US"/>
    </w:rPr>
  </w:style>
  <w:style w:type="character" w:customStyle="1" w:styleId="HeaderChar">
    <w:name w:val="Header Char"/>
    <w:basedOn w:val="DefaultParagraphFont"/>
    <w:link w:val="Header"/>
    <w:uiPriority w:val="99"/>
    <w:rsid w:val="00ED5AC8"/>
    <w:rPr>
      <w:sz w:val="22"/>
      <w:szCs w:val="24"/>
      <w:lang w:eastAsia="en-US"/>
    </w:rPr>
  </w:style>
  <w:style w:type="paragraph" w:styleId="Subtitle">
    <w:name w:val="Subtitle"/>
    <w:basedOn w:val="Title"/>
    <w:next w:val="Normal"/>
    <w:link w:val="SubtitleChar"/>
    <w:uiPriority w:val="11"/>
    <w:qFormat/>
    <w:rsid w:val="00B3649E"/>
    <w:pPr>
      <w:numPr>
        <w:ilvl w:val="1"/>
      </w:numPr>
      <w:ind w:firstLine="284"/>
      <w:jc w:val="left"/>
    </w:pPr>
    <w:rPr>
      <w:iCs/>
      <w:spacing w:val="15"/>
      <w:sz w:val="36"/>
    </w:rPr>
  </w:style>
  <w:style w:type="character" w:customStyle="1" w:styleId="SubtitleChar">
    <w:name w:val="Subtitle Char"/>
    <w:basedOn w:val="DefaultParagraphFont"/>
    <w:link w:val="Subtitle"/>
    <w:uiPriority w:val="11"/>
    <w:rsid w:val="00B3649E"/>
    <w:rPr>
      <w:rFonts w:asciiTheme="majorHAnsi" w:eastAsiaTheme="majorEastAsia" w:hAnsiTheme="majorHAnsi" w:cstheme="majorBidi"/>
      <w:b/>
      <w:bCs/>
      <w:iCs/>
      <w:spacing w:val="15"/>
      <w:kern w:val="28"/>
      <w:sz w:val="36"/>
      <w:szCs w:val="32"/>
      <w:lang w:eastAsia="en-US"/>
    </w:rPr>
  </w:style>
  <w:style w:type="character" w:customStyle="1" w:styleId="Heading7Char">
    <w:name w:val="Heading 7 Char"/>
    <w:basedOn w:val="DefaultParagraphFont"/>
    <w:link w:val="Heading7"/>
    <w:uiPriority w:val="9"/>
    <w:semiHidden/>
    <w:rsid w:val="005429B2"/>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5429B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429B2"/>
    <w:rPr>
      <w:rFonts w:asciiTheme="majorHAnsi" w:eastAsiaTheme="majorEastAsia" w:hAnsiTheme="majorHAnsi" w:cstheme="majorBidi"/>
      <w:i/>
      <w:iCs/>
      <w:color w:val="404040" w:themeColor="text1" w:themeTint="BF"/>
      <w:lang w:eastAsia="en-US"/>
    </w:rPr>
  </w:style>
  <w:style w:type="paragraph" w:styleId="TOC2">
    <w:name w:val="toc 2"/>
    <w:basedOn w:val="Normal"/>
    <w:next w:val="Normal"/>
    <w:autoRedefine/>
    <w:uiPriority w:val="39"/>
    <w:unhideWhenUsed/>
    <w:rsid w:val="00215D62"/>
    <w:pPr>
      <w:spacing w:after="100"/>
      <w:ind w:left="220"/>
    </w:pPr>
  </w:style>
  <w:style w:type="character" w:styleId="Emphasis">
    <w:name w:val="Emphasis"/>
    <w:basedOn w:val="DefaultParagraphFont"/>
    <w:uiPriority w:val="20"/>
    <w:qFormat/>
    <w:rsid w:val="00620591"/>
    <w:rPr>
      <w:i/>
      <w:iCs/>
    </w:rPr>
  </w:style>
  <w:style w:type="character" w:styleId="SubtleEmphasis">
    <w:name w:val="Subtle Emphasis"/>
    <w:basedOn w:val="DefaultParagraphFont"/>
    <w:uiPriority w:val="19"/>
    <w:qFormat/>
    <w:rsid w:val="0062059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ainwright\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9CC51-88A7-4120-B6D7-452D6AC8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1032</TotalTime>
  <Pages>18</Pages>
  <Words>8727</Words>
  <Characters>49749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58360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47</cp:revision>
  <cp:lastPrinted>2018-01-12T16:53:00Z</cp:lastPrinted>
  <dcterms:created xsi:type="dcterms:W3CDTF">2018-01-12T09:16:00Z</dcterms:created>
  <dcterms:modified xsi:type="dcterms:W3CDTF">2018-01-15T09:20:00Z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503198de-b242-3ff6-b753-aba7beb89282</vt:lpwstr>
  </property>
  <property fmtid="{D5CDD505-2E9C-101B-9397-08002B2CF9AE}" pid="4" name="Mendeley Citation Style_1">
    <vt:lpwstr>http://www.zotero.org/styles/agriculture-ecosystems-and-environment</vt:lpwstr>
  </property>
  <property fmtid="{D5CDD505-2E9C-101B-9397-08002B2CF9AE}" pid="5" name="Mendeley Recent Style Id 0_1">
    <vt:lpwstr>http://www.zotero.org/styles/agriculture-ecosystems-and-environment</vt:lpwstr>
  </property>
  <property fmtid="{D5CDD505-2E9C-101B-9397-08002B2CF9AE}" pid="6" name="Mendeley Recent Style Name 0_1">
    <vt:lpwstr>Agriculture, Ecosystems and Environment</vt:lpwstr>
  </property>
  <property fmtid="{D5CDD505-2E9C-101B-9397-08002B2CF9AE}" pid="7" name="Mendeley Recent Style Id 1_1">
    <vt:lpwstr>http://www.zotero.org/styles/ecosystem-services</vt:lpwstr>
  </property>
  <property fmtid="{D5CDD505-2E9C-101B-9397-08002B2CF9AE}" pid="8" name="Mendeley Recent Style Name 1_1">
    <vt:lpwstr>Ecosystem Services</vt:lpwstr>
  </property>
  <property fmtid="{D5CDD505-2E9C-101B-9397-08002B2CF9AE}" pid="9" name="Mendeley Recent Style Id 2_1">
    <vt:lpwstr>http://www.zotero.org/styles/ecosystems</vt:lpwstr>
  </property>
  <property fmtid="{D5CDD505-2E9C-101B-9397-08002B2CF9AE}" pid="10" name="Mendeley Recent Style Name 2_1">
    <vt:lpwstr>Ecosystems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http://www.zotero.org/styles/land-use-policy</vt:lpwstr>
  </property>
  <property fmtid="{D5CDD505-2E9C-101B-9397-08002B2CF9AE}" pid="14" name="Mendeley Recent Style Name 4_1">
    <vt:lpwstr>Land Use Policy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http://www.zotero.org/styles/oxford-art-journal</vt:lpwstr>
  </property>
  <property fmtid="{D5CDD505-2E9C-101B-9397-08002B2CF9AE}" pid="22" name="Mendeley Recent Style Name 8_1">
    <vt:lpwstr>Oxford Art Journal</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