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FB" w:rsidRDefault="001E53EB" w:rsidP="003C72FB">
      <w:pPr>
        <w:pStyle w:val="Heading2"/>
        <w:keepLines w:val="0"/>
        <w:numPr>
          <w:ilvl w:val="1"/>
          <w:numId w:val="2"/>
        </w:numPr>
        <w:tabs>
          <w:tab w:val="left" w:pos="624"/>
        </w:tabs>
        <w:spacing w:before="300"/>
      </w:pPr>
      <w:r>
        <w:t>Summary</w:t>
      </w:r>
    </w:p>
    <w:p w:rsidR="00BE5553" w:rsidRPr="00BE5553" w:rsidRDefault="00BE5553" w:rsidP="00BE5553"/>
    <w:p w:rsidR="003C72FB" w:rsidRPr="00BD0826" w:rsidRDefault="003C72FB" w:rsidP="00BD0826">
      <w:r w:rsidRPr="001069EA">
        <w:t>This research explored how the design of agrobiodiveristy conservation schemes could be made more (cost) effective.  The modelling approaches provide empirical assessment of different scheme designs and costs to meet demand for diversity attributes that include use and non-use values. This is important because the application of economic models to improve cost effectiveness of PGR and FAnGR schemes are scarce, despite farm-scale intensification that threatens agrobiodiveristy. I address</w:t>
      </w:r>
      <w:r w:rsidR="0051230E" w:rsidRPr="001069EA">
        <w:t>ed</w:t>
      </w:r>
      <w:r w:rsidRPr="001069EA">
        <w:t xml:space="preserve"> such a literature gap by exploring how supply and demand side aspects of conservation can be optimised as a function of biological, genetic and economic factors</w:t>
      </w:r>
      <w:r w:rsidR="000321FB">
        <w:t xml:space="preserve"> considered through scheme design.</w:t>
      </w:r>
      <w:r>
        <w:t xml:space="preserve">  </w:t>
      </w:r>
    </w:p>
    <w:p w:rsidR="004C5AB2" w:rsidRDefault="004C5AB2" w:rsidP="004C5AB2">
      <w:pPr>
        <w:shd w:val="clear" w:color="auto" w:fill="FFFFFF"/>
        <w:spacing w:line="351" w:lineRule="atLeast"/>
        <w:textAlignment w:val="baseline"/>
        <w:rPr>
          <w:rFonts w:ascii="Verdana" w:hAnsi="Verdana"/>
          <w:color w:val="333333"/>
          <w:sz w:val="20"/>
          <w:szCs w:val="20"/>
          <w:lang w:eastAsia="en-GB"/>
        </w:rPr>
      </w:pPr>
    </w:p>
    <w:p w:rsidR="00DB2FFB" w:rsidRPr="001069EA" w:rsidRDefault="000321FB" w:rsidP="004C5AB2">
      <w:pPr>
        <w:rPr>
          <w:lang w:eastAsia="en-GB"/>
        </w:rPr>
      </w:pPr>
      <w:r>
        <w:rPr>
          <w:lang w:eastAsia="en-GB"/>
        </w:rPr>
        <w:t>Chapter T</w:t>
      </w:r>
      <w:r w:rsidR="00DB2FFB" w:rsidRPr="001069EA">
        <w:rPr>
          <w:lang w:eastAsia="en-GB"/>
        </w:rPr>
        <w:t>wo provides</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 xml:space="preserve">emerged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Different institutions are </w:t>
      </w:r>
      <w:r w:rsidR="00762A5C">
        <w:rPr>
          <w:lang w:eastAsia="en-GB"/>
        </w:rPr>
        <w:t>exacerbating or ameliorating</w:t>
      </w:r>
      <w:r w:rsidR="004C5AB2" w:rsidRPr="001069EA">
        <w:rPr>
          <w:lang w:eastAsia="en-GB"/>
        </w:rPr>
        <w:t xml:space="preserve"> </w:t>
      </w:r>
      <w:r w:rsidR="00762A5C">
        <w:rPr>
          <w:lang w:eastAsia="en-GB"/>
        </w:rPr>
        <w:t xml:space="preserve">threats to </w:t>
      </w:r>
      <w:r w:rsidR="004C5AB2" w:rsidRPr="001069EA">
        <w:rPr>
          <w:lang w:eastAsia="en-GB"/>
        </w:rPr>
        <w:t xml:space="preserve">FAnGR </w:t>
      </w:r>
      <w:r w:rsidR="00762A5C">
        <w:rPr>
          <w:lang w:eastAsia="en-GB"/>
        </w:rPr>
        <w:t xml:space="preserve">diversity </w:t>
      </w:r>
      <w:r w:rsidR="004C5AB2" w:rsidRPr="001069EA">
        <w:rPr>
          <w:lang w:eastAsia="en-GB"/>
        </w:rPr>
        <w:t xml:space="preserve">in </w:t>
      </w:r>
      <w:r w:rsidR="00762A5C" w:rsidRPr="001069EA">
        <w:rPr>
          <w:lang w:eastAsia="en-GB"/>
        </w:rPr>
        <w:t>diverse</w:t>
      </w:r>
      <w:r w:rsidR="004C5AB2" w:rsidRPr="001069EA">
        <w:rPr>
          <w:lang w:eastAsia="en-GB"/>
        </w:rPr>
        <w:t xml:space="preserve"> ways and this </w:t>
      </w:r>
      <w:r w:rsidR="00762A5C">
        <w:rPr>
          <w:lang w:eastAsia="en-GB"/>
        </w:rPr>
        <w:t>must be reflected</w:t>
      </w:r>
      <w:r w:rsidR="004C5AB2" w:rsidRPr="001069EA">
        <w:rPr>
          <w:lang w:eastAsia="en-GB"/>
        </w:rPr>
        <w:t xml:space="preserve"> in </w:t>
      </w:r>
      <w:r w:rsidR="00762A5C">
        <w:rPr>
          <w:lang w:eastAsia="en-GB"/>
        </w:rPr>
        <w:t xml:space="preserve">the design of </w:t>
      </w:r>
      <w:r w:rsidR="004C5AB2" w:rsidRPr="001069EA">
        <w:rPr>
          <w:lang w:eastAsia="en-GB"/>
        </w:rPr>
        <w:t>future policy</w:t>
      </w:r>
      <w:r w:rsidR="00762A5C">
        <w:rPr>
          <w:lang w:eastAsia="en-GB"/>
        </w:rPr>
        <w:t xml:space="preserve"> instruments for conservation. </w:t>
      </w:r>
      <w:r w:rsidR="004C5AB2" w:rsidRPr="001069EA">
        <w:rPr>
          <w:lang w:eastAsia="en-GB"/>
        </w:rPr>
        <w:t>We suggest the SI agenda should better consider non-use values associated with agrobiodiversity, where currently it is in danger of prioritising effi</w:t>
      </w:r>
      <w:r w:rsidR="00DB2FFB" w:rsidRPr="001069EA">
        <w:rPr>
          <w:lang w:eastAsia="en-GB"/>
        </w:rPr>
        <w:t xml:space="preserve">ciency </w:t>
      </w:r>
      <w:r w:rsidR="00D03E32">
        <w:rPr>
          <w:lang w:eastAsia="en-GB"/>
        </w:rPr>
        <w:t xml:space="preserve">above all other considerations. </w:t>
      </w:r>
    </w:p>
    <w:p w:rsidR="00605A18" w:rsidRPr="001069EA" w:rsidRDefault="00605A18" w:rsidP="00605A18">
      <w:pPr>
        <w:rPr>
          <w:lang w:eastAsia="en-GB"/>
        </w:rPr>
      </w:pPr>
    </w:p>
    <w:p w:rsidR="00605A18" w:rsidRPr="001069EA" w:rsidRDefault="000321FB" w:rsidP="00605A18">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minimum WTA to participate in a contractual scheme. We show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 xml:space="preserve">schemes is key to increasing farmer participation in conservation </w:t>
      </w:r>
      <w:r w:rsidR="00605A18" w:rsidRPr="001069EA">
        <w:rPr>
          <w:lang w:eastAsia="en-GB"/>
        </w:rPr>
        <w:lastRenderedPageBreak/>
        <w:t>progra</w:t>
      </w:r>
      <w:r w:rsidR="00D03E32">
        <w:rPr>
          <w:lang w:eastAsia="en-GB"/>
        </w:rPr>
        <w:t>mmes. The choice model indicates farmers have</w:t>
      </w:r>
      <w:r w:rsidR="00605A18" w:rsidRPr="001069EA">
        <w:rPr>
          <w:lang w:eastAsia="en-GB"/>
        </w:rPr>
        <w:t xml:space="preserve"> heterogeneous preferences for contract attributes </w:t>
      </w:r>
      <w:r w:rsidR="00D03E32">
        <w:rPr>
          <w:lang w:eastAsia="en-GB"/>
        </w:rPr>
        <w:t>and these vary 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Moreover, </w:t>
      </w:r>
      <w:r w:rsidR="00D03E32">
        <w:rPr>
          <w:lang w:eastAsia="en-GB"/>
        </w:rPr>
        <w:t>the results demonstrate</w:t>
      </w:r>
      <w:r w:rsidR="00605A18" w:rsidRPr="001069EA">
        <w:rPr>
          <w:lang w:eastAsia="en-GB"/>
        </w:rPr>
        <w:t xml:space="preserve"> </w:t>
      </w:r>
      <w:r w:rsidR="00605A18" w:rsidRPr="001069EA">
        <w:t xml:space="preserve">targeting </w:t>
      </w:r>
      <w:r w:rsidR="00762A5C">
        <w:t>incentives</w:t>
      </w:r>
      <w:r w:rsidR="00605A18" w:rsidRPr="001069EA">
        <w:t xml:space="preserve"> at ma</w:t>
      </w:r>
      <w:r w:rsidR="00D03E32">
        <w:t xml:space="preserve">rginal production environments (often </w:t>
      </w:r>
      <w:r w:rsidR="00605A18" w:rsidRPr="001069EA">
        <w:t>characterised by smallho</w:t>
      </w:r>
      <w:r w:rsidR="00D03E32">
        <w:t>lder and extensive farm systems)</w:t>
      </w:r>
      <w:r w:rsidR="00605A18" w:rsidRPr="001069EA">
        <w:t xml:space="preserve"> may </w:t>
      </w:r>
      <w:r>
        <w:t>be more cost effective</w:t>
      </w:r>
      <w:r w:rsidR="00605A18" w:rsidRPr="001069EA">
        <w:t xml:space="preserve"> </w:t>
      </w:r>
      <w:r w:rsidR="00D03E32">
        <w:t xml:space="preserve">than conventional RDP approaches </w:t>
      </w:r>
      <w:r w:rsidR="00605A18" w:rsidRPr="001069EA">
        <w:t xml:space="preserve">because the opportunity cost of conserving is lower.    </w:t>
      </w:r>
      <w:r w:rsidR="00605A18" w:rsidRPr="001069EA">
        <w:rPr>
          <w:lang w:eastAsia="en-GB"/>
        </w:rPr>
        <w:t xml:space="preserve">         </w:t>
      </w:r>
    </w:p>
    <w:p w:rsidR="00605A18" w:rsidRPr="001069EA" w:rsidRDefault="00605A18" w:rsidP="004C5AB2">
      <w:pPr>
        <w:rPr>
          <w:lang w:eastAsia="en-GB"/>
        </w:rPr>
      </w:pPr>
    </w:p>
    <w:p w:rsidR="00605A18" w:rsidRPr="001069EA" w:rsidRDefault="00605A18" w:rsidP="00605A18">
      <w:pPr>
        <w:rPr>
          <w:lang w:eastAsia="en-GB"/>
        </w:rPr>
      </w:pPr>
      <w:r w:rsidRPr="001069EA">
        <w:t xml:space="preserve">  </w:t>
      </w:r>
      <w:r w:rsidRPr="001069EA">
        <w:rPr>
          <w:lang w:eastAsia="en-GB"/>
        </w:rPr>
        <w:t xml:space="preserve">         </w:t>
      </w:r>
      <w:r w:rsidR="000321FB">
        <w:rPr>
          <w:lang w:eastAsia="en-GB"/>
        </w:rPr>
        <w:t>In Chapter Four</w:t>
      </w:r>
      <w:r w:rsidRPr="001069EA">
        <w:rPr>
          <w:lang w:eastAsia="en-GB"/>
        </w:rPr>
        <w:t xml:space="preserve"> we switch our attention to PGR by measuring the costs of conserving CWR through on-farm conservation programme that could form part of a NSAP for CWR conservation and sustainable use</w:t>
      </w:r>
      <w:r w:rsidR="00D03E32">
        <w:rPr>
          <w:lang w:eastAsia="en-GB"/>
        </w:rPr>
        <w:t xml:space="preserve"> in Zambia</w:t>
      </w:r>
      <w:r w:rsidRPr="001069EA">
        <w:rPr>
          <w:lang w:eastAsia="en-GB"/>
        </w:rPr>
        <w:t xml:space="preserve">. Bid offers from the conservation auction were optimised for selection relative to </w:t>
      </w:r>
      <w:r w:rsidR="00D03E32">
        <w:rPr>
          <w:lang w:eastAsia="en-GB"/>
        </w:rPr>
        <w:t>alternative</w:t>
      </w:r>
      <w:r w:rsidRPr="001069EA">
        <w:rPr>
          <w:lang w:eastAsia="en-GB"/>
        </w:rPr>
        <w:t xml:space="preserve"> conservation goals</w:t>
      </w:r>
      <w:r w:rsidR="00D03E32">
        <w:rPr>
          <w:lang w:eastAsia="en-GB"/>
        </w:rPr>
        <w:t xml:space="preserve"> that suggest</w:t>
      </w:r>
      <w:r w:rsidRPr="001069EA">
        <w:rPr>
          <w:lang w:eastAsia="en-GB"/>
        </w:rPr>
        <w:t xml:space="preserve"> a trade-off between maximising area and maximising diversity. Additionally, </w:t>
      </w:r>
      <w:r w:rsidR="00D03E32">
        <w:rPr>
          <w:lang w:eastAsia="en-GB"/>
        </w:rPr>
        <w:t xml:space="preserve">in site selection we show </w:t>
      </w:r>
      <w:r w:rsidRPr="001069EA">
        <w:rPr>
          <w:lang w:eastAsia="en-GB"/>
        </w:rPr>
        <w:t xml:space="preserve">the inclusion of </w:t>
      </w:r>
      <w:r w:rsidR="00D03E32">
        <w:rPr>
          <w:lang w:eastAsia="en-GB"/>
        </w:rPr>
        <w:t xml:space="preserve">a </w:t>
      </w:r>
      <w:r w:rsidRPr="001069EA">
        <w:rPr>
          <w:lang w:eastAsia="en-GB"/>
        </w:rPr>
        <w:t xml:space="preserve">social equity </w:t>
      </w:r>
      <w:r w:rsidR="00D03E32">
        <w:rPr>
          <w:lang w:eastAsia="en-GB"/>
        </w:rPr>
        <w:t>goal</w:t>
      </w:r>
      <w:r w:rsidRPr="001069EA">
        <w:rPr>
          <w:lang w:eastAsia="en-GB"/>
        </w:rPr>
        <w:t xml:space="preserve"> may impact the ecological effectiveness of schemes. </w:t>
      </w:r>
      <w:r w:rsidR="000321FB">
        <w:rPr>
          <w:lang w:eastAsia="en-GB"/>
        </w:rPr>
        <w:t xml:space="preserve">While </w:t>
      </w:r>
      <w:r w:rsidR="00D03E32">
        <w:rPr>
          <w:lang w:eastAsia="en-GB"/>
        </w:rPr>
        <w:t xml:space="preserve">the </w:t>
      </w:r>
      <w:r w:rsidR="000321FB">
        <w:rPr>
          <w:lang w:eastAsia="en-GB"/>
        </w:rPr>
        <w:t>literature provides some</w:t>
      </w:r>
      <w:r w:rsidR="000321FB" w:rsidRPr="001069EA">
        <w:rPr>
          <w:lang w:eastAsia="en-GB"/>
        </w:rPr>
        <w:t xml:space="preserve"> gui</w:t>
      </w:r>
      <w:r w:rsidR="000321FB">
        <w:rPr>
          <w:lang w:eastAsia="en-GB"/>
        </w:rPr>
        <w:t xml:space="preserve">dance on </w:t>
      </w:r>
      <w:r w:rsidR="00D03E32">
        <w:rPr>
          <w:lang w:eastAsia="en-GB"/>
        </w:rPr>
        <w:t>such</w:t>
      </w:r>
      <w:r w:rsidR="000321FB">
        <w:rPr>
          <w:lang w:eastAsia="en-GB"/>
        </w:rPr>
        <w:t xml:space="preserve"> trade-offs, more empirical work is needed</w:t>
      </w:r>
      <w:r w:rsidR="000321FB" w:rsidRPr="001069EA">
        <w:rPr>
          <w:lang w:eastAsia="en-GB"/>
        </w:rPr>
        <w:t xml:space="preserve"> to </w:t>
      </w:r>
      <w:r w:rsidR="000321FB">
        <w:rPr>
          <w:lang w:eastAsia="en-GB"/>
        </w:rPr>
        <w:t>quantify</w:t>
      </w:r>
      <w:r w:rsidR="000321FB" w:rsidRPr="001069EA">
        <w:rPr>
          <w:lang w:eastAsia="en-GB"/>
        </w:rPr>
        <w:t xml:space="preserve"> the </w:t>
      </w:r>
      <w:r w:rsidR="000321FB">
        <w:rPr>
          <w:lang w:eastAsia="en-GB"/>
        </w:rPr>
        <w:t xml:space="preserve">socio-economic and ecological </w:t>
      </w:r>
      <w:r w:rsidR="000321FB" w:rsidRPr="001069EA">
        <w:rPr>
          <w:lang w:eastAsia="en-GB"/>
        </w:rPr>
        <w:t xml:space="preserve">implications of employing </w:t>
      </w:r>
      <w:r w:rsidR="000321FB">
        <w:rPr>
          <w:lang w:eastAsia="en-GB"/>
        </w:rPr>
        <w:t>alternate</w:t>
      </w:r>
      <w:r w:rsidR="000321FB" w:rsidRPr="001069EA">
        <w:rPr>
          <w:lang w:eastAsia="en-GB"/>
        </w:rPr>
        <w:t xml:space="preserve"> sel</w:t>
      </w:r>
      <w:r w:rsidR="000321FB">
        <w:rPr>
          <w:lang w:eastAsia="en-GB"/>
        </w:rPr>
        <w:t xml:space="preserve">ection goals in programmes </w:t>
      </w:r>
      <w:r w:rsidR="000321FB">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sidR="000321FB">
        <w:rPr>
          <w:lang w:eastAsia="en-GB"/>
        </w:rPr>
        <w:fldChar w:fldCharType="separate"/>
      </w:r>
      <w:r w:rsidR="000321FB" w:rsidRPr="000321FB">
        <w:rPr>
          <w:noProof/>
          <w:lang w:eastAsia="en-GB"/>
        </w:rPr>
        <w:t>(Engel, 2016)</w:t>
      </w:r>
      <w:r w:rsidR="000321FB">
        <w:rPr>
          <w:lang w:eastAsia="en-GB"/>
        </w:rPr>
        <w:fldChar w:fldCharType="end"/>
      </w:r>
      <w:r w:rsidR="000321FB" w:rsidRPr="001069EA">
        <w:rPr>
          <w:lang w:eastAsia="en-GB"/>
        </w:rPr>
        <w:t>.</w:t>
      </w:r>
      <w:r w:rsidR="000321FB">
        <w:rPr>
          <w:lang w:eastAsia="en-GB"/>
        </w:rPr>
        <w:t xml:space="preserve"> </w:t>
      </w:r>
      <w:r w:rsidR="00D03E32">
        <w:rPr>
          <w:lang w:eastAsia="en-GB"/>
        </w:rPr>
        <w:t>Moreover, c</w:t>
      </w:r>
      <w:r w:rsidRPr="001069EA">
        <w:rPr>
          <w:lang w:eastAsia="en-GB"/>
        </w:rPr>
        <w:t xml:space="preserve">onsiderable cost heterogeneity </w:t>
      </w:r>
      <w:r w:rsidR="00AF0F8B">
        <w:rPr>
          <w:lang w:eastAsia="en-GB"/>
        </w:rPr>
        <w:t>persists</w:t>
      </w:r>
      <w:r w:rsidRPr="001069EA">
        <w:rPr>
          <w:lang w:eastAsia="en-GB"/>
        </w:rPr>
        <w:t xml:space="preserve"> across </w:t>
      </w:r>
      <w:r w:rsidR="00AF0F8B">
        <w:rPr>
          <w:lang w:eastAsia="en-GB"/>
        </w:rPr>
        <w:t>sites when selecting for specific CWR</w:t>
      </w:r>
      <w:r w:rsidRPr="001069EA">
        <w:rPr>
          <w:lang w:eastAsia="en-GB"/>
        </w:rPr>
        <w:t xml:space="preserve">, raising broader questions concerning the </w:t>
      </w:r>
      <w:r w:rsidR="00AF0F8B">
        <w:rPr>
          <w:lang w:eastAsia="en-GB"/>
        </w:rPr>
        <w:t xml:space="preserve">optimal </w:t>
      </w:r>
      <w:r w:rsidRPr="001069EA">
        <w:rPr>
          <w:lang w:eastAsia="en-GB"/>
        </w:rPr>
        <w:t>form of conservation interventions</w:t>
      </w:r>
      <w:r w:rsidR="00AF0F8B">
        <w:rPr>
          <w:lang w:eastAsia="en-GB"/>
        </w:rPr>
        <w:t>. W</w:t>
      </w:r>
      <w:r w:rsidRPr="001069EA">
        <w:rPr>
          <w:lang w:eastAsia="en-GB"/>
        </w:rPr>
        <w:t xml:space="preserve">e suggest alternative conservation approaches (e.g. </w:t>
      </w:r>
      <w:r w:rsidRPr="001069EA">
        <w:rPr>
          <w:i/>
          <w:lang w:eastAsia="en-GB"/>
        </w:rPr>
        <w:t>ex situ</w:t>
      </w:r>
      <w:r w:rsidRPr="001069EA">
        <w:rPr>
          <w:lang w:eastAsia="en-GB"/>
        </w:rPr>
        <w:t xml:space="preserve"> storage or genetic reserves) may be more appropriate when </w:t>
      </w:r>
      <w:r w:rsidR="00106028">
        <w:rPr>
          <w:lang w:eastAsia="en-GB"/>
        </w:rPr>
        <w:t xml:space="preserve">on-farm </w:t>
      </w:r>
      <w:r w:rsidRPr="001069EA">
        <w:rPr>
          <w:lang w:eastAsia="en-GB"/>
        </w:rPr>
        <w:t>costs are prohibitive.</w:t>
      </w:r>
    </w:p>
    <w:p w:rsidR="00605A18" w:rsidRPr="001069EA" w:rsidRDefault="00605A18" w:rsidP="004C5AB2">
      <w:pPr>
        <w:rPr>
          <w:lang w:eastAsia="en-GB"/>
        </w:rPr>
      </w:pPr>
    </w:p>
    <w:p w:rsidR="00605A18" w:rsidRDefault="000321FB" w:rsidP="00605A18">
      <w:pPr>
        <w:rPr>
          <w:lang w:eastAsia="en-GB"/>
        </w:rPr>
      </w:pPr>
      <w:r>
        <w:rPr>
          <w:lang w:eastAsia="en-GB"/>
        </w:rPr>
        <w:t>In Chapter Five,</w:t>
      </w:r>
      <w:r w:rsidR="00605A18" w:rsidRPr="001069EA">
        <w:rPr>
          <w:lang w:eastAsia="en-GB"/>
        </w:rPr>
        <w:t xml:space="preserve"> an application of MCDA is used to explore how breed incentive support can be rationalised based on different value attributes of diversity. Weights derived from stakeholder work</w:t>
      </w:r>
      <w:r w:rsidR="00AF0F8B">
        <w:rPr>
          <w:lang w:eastAsia="en-GB"/>
        </w:rPr>
        <w:t>shops to inform the MCDA model reveal</w:t>
      </w:r>
      <w:r w:rsidR="00605A18" w:rsidRPr="001069EA">
        <w:rPr>
          <w:lang w:eastAsia="en-GB"/>
        </w:rPr>
        <w:t xml:space="preserve"> endangerment was considered most important, followed by diversity and marketability</w:t>
      </w:r>
      <w:r w:rsidR="00AF0F8B">
        <w:rPr>
          <w:lang w:eastAsia="en-GB"/>
        </w:rPr>
        <w:t xml:space="preserve"> criteria</w:t>
      </w:r>
      <w:r w:rsidR="00605A18" w:rsidRPr="001069EA">
        <w:rPr>
          <w:lang w:eastAsia="en-GB"/>
        </w:rPr>
        <w:t>. Breed part scores acr</w:t>
      </w:r>
      <w:r w:rsidR="00AF0F8B">
        <w:rPr>
          <w:lang w:eastAsia="en-GB"/>
        </w:rPr>
        <w:t>oss the criteria nodes exhibit high levels of heterogeneity and a</w:t>
      </w:r>
      <w:r w:rsidR="00605A18" w:rsidRPr="001069EA">
        <w:rPr>
          <w:lang w:eastAsia="en-GB"/>
        </w:rPr>
        <w:t xml:space="preserve"> PCA </w:t>
      </w:r>
      <w:r w:rsidR="00AF0F8B">
        <w:rPr>
          <w:lang w:eastAsia="en-GB"/>
        </w:rPr>
        <w:t>shows</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2A0A7F">
        <w:rPr>
          <w:lang w:eastAsia="en-GB"/>
        </w:rPr>
        <w:t xml:space="preserve">, </w:t>
      </w:r>
      <w:r w:rsidR="00AF0F8B">
        <w:rPr>
          <w:lang w:eastAsia="en-GB"/>
        </w:rPr>
        <w:t xml:space="preserve"> suggest</w:t>
      </w:r>
      <w:r w:rsidR="002A0A7F">
        <w:rPr>
          <w:lang w:eastAsia="en-GB"/>
        </w:rPr>
        <w:t>ing</w:t>
      </w:r>
      <w:r w:rsidR="00605A18" w:rsidRPr="001069EA">
        <w:rPr>
          <w:lang w:eastAsia="en-GB"/>
        </w:rPr>
        <w:t xml:space="preserve"> this information can</w:t>
      </w:r>
      <w:r w:rsidR="00AF0F8B">
        <w:rPr>
          <w:lang w:eastAsia="en-GB"/>
        </w:rPr>
        <w:t xml:space="preserve"> be used to implement more targeted conservation approaches. Prioritising</w:t>
      </w:r>
      <w:r w:rsidR="00605A18" w:rsidRPr="001069EA">
        <w:rPr>
          <w:lang w:eastAsia="en-GB"/>
        </w:rPr>
        <w:t xml:space="preserve"> </w:t>
      </w:r>
      <w:r w:rsidR="00605A18" w:rsidRPr="001069EA">
        <w:rPr>
          <w:lang w:eastAsia="en-GB"/>
        </w:rPr>
        <w:lastRenderedPageBreak/>
        <w:t>investments in diversity</w:t>
      </w:r>
      <w:r w:rsidR="00AF0F8B">
        <w:rPr>
          <w:lang w:eastAsia="en-GB"/>
        </w:rPr>
        <w:t xml:space="preserve"> relative to the composite indicator constructed here</w:t>
      </w:r>
      <w:r w:rsidR="00605A18" w:rsidRPr="001069EA">
        <w:rPr>
          <w:lang w:eastAsia="en-GB"/>
        </w:rPr>
        <w:t xml:space="preserve"> provides a framing that can focus conservation efforts </w:t>
      </w:r>
      <w:r w:rsidR="00106028">
        <w:rPr>
          <w:lang w:eastAsia="en-GB"/>
        </w:rPr>
        <w:t>where vulnerabilities persist</w:t>
      </w:r>
      <w:r w:rsidR="00605A18" w:rsidRPr="001069EA">
        <w:rPr>
          <w:lang w:eastAsia="en-GB"/>
        </w:rPr>
        <w:t xml:space="preserve">. </w:t>
      </w:r>
      <w:commentRangeStart w:id="0"/>
      <w:r w:rsidR="00AF0F8B">
        <w:rPr>
          <w:lang w:eastAsia="en-GB"/>
        </w:rPr>
        <w:t xml:space="preserve">Using breed societies as a vehicle to deliver breed improvements may have a greater effect on conservation outcomes given their important role in breed management and promotion. </w:t>
      </w:r>
      <w:commentRangeEnd w:id="0"/>
      <w:r w:rsidR="002A0A7F">
        <w:rPr>
          <w:rStyle w:val="CommentReference"/>
        </w:rPr>
        <w:commentReference w:id="0"/>
      </w:r>
      <w:r w:rsidR="00AF0F8B">
        <w:rPr>
          <w:lang w:eastAsia="en-GB"/>
        </w:rPr>
        <w:t xml:space="preserve">Focusing our attention on conservation triage we suggest </w:t>
      </w:r>
      <w:r w:rsidR="00605A18" w:rsidRPr="001069EA">
        <w:rPr>
          <w:lang w:eastAsia="en-GB"/>
        </w:rPr>
        <w:t xml:space="preserve">concerns surrounding </w:t>
      </w:r>
      <w:r w:rsidR="00AF0F8B">
        <w:rPr>
          <w:lang w:eastAsia="en-GB"/>
        </w:rPr>
        <w:t>t</w:t>
      </w:r>
      <w:r w:rsidR="00605A18" w:rsidRPr="001069EA">
        <w:rPr>
          <w:lang w:eastAsia="en-GB"/>
        </w:rPr>
        <w:t xml:space="preserve">riage are either </w:t>
      </w:r>
      <w:r w:rsidR="00106028" w:rsidRPr="001069EA">
        <w:rPr>
          <w:lang w:eastAsia="en-GB"/>
        </w:rPr>
        <w:t>immaterial</w:t>
      </w:r>
      <w:r w:rsidR="00605A18" w:rsidRPr="001069EA">
        <w:rPr>
          <w:lang w:eastAsia="en-GB"/>
        </w:rPr>
        <w:t xml:space="preserve"> to agrobiodiveristy</w:t>
      </w:r>
      <w:r w:rsidR="009A14BD">
        <w:rPr>
          <w:lang w:eastAsia="en-GB"/>
        </w:rPr>
        <w:t xml:space="preserve"> due to coevolution</w:t>
      </w:r>
      <w:r w:rsidR="00605A18" w:rsidRPr="001069EA">
        <w:rPr>
          <w:lang w:eastAsia="en-GB"/>
        </w:rPr>
        <w:t xml:space="preserve"> or can be carefully navigated through the design of incentive schemes </w:t>
      </w:r>
      <w:r w:rsidR="00605A18" w:rsidRPr="001069EA">
        <w:rPr>
          <w:lang w:eastAsia="en-GB"/>
        </w:rPr>
        <w:fldChar w:fldCharType="begin" w:fldLock="1"/>
      </w:r>
      <w:r w:rsidR="00A26A11" w:rsidRPr="001069EA">
        <w:rPr>
          <w:lang w:eastAsia="en-GB"/>
        </w:rPr>
        <w:instrText>ADDIN CSL_CITATION { "citationItems" : [ { "id" : "ITEM-1", "itemData" : { "ISSN" : "0169-5347", "author" : [ { "dropping-particle" : "", "family" : "Bottrill", "given" : "Madeleine C", "non-dropping-particle" : "", "parse-names" : false, "suffix" : "" }, { "dropping-particle" : "", "family" : "Joseph", "given" : "Liana N", "non-dropping-particle" : "", "parse-names" : false, "suffix" : "" }, { "dropping-particle" : "", "family" : "Carwardine", "given" : "Josie", "non-dropping-particle" : "", "parse-names" : false, "suffix" : "" }, { "dropping-particle" : "", "family" : "Bode", "given" : "Michael", "non-dropping-particle" : "", "parse-names" : false, "suffix" : "" }, { "dropping-particle" : "", "family" : "Cook", "given" : "Carly", "non-dropping-particle" : "", "parse-names" : false, "suffix" : "" }, { "dropping-particle" : "", "family" : "Game", "given" : "Edward T", "non-dropping-particle" : "", "parse-names" : false, "suffix" : "" }, { "dropping-particle" : "", "family" : "Grantham", "given" : "Hedley", "non-dropping-particle" : "", "parse-names" : false, "suffix" : "" }, { "dropping-particle" : "", "family" : "Kark", "given" : "Salit", "non-dropping-particle" : "", "parse-names" : false, "suffix" : "" }, { "dropping-particle" : "", "family" : "Linke", "given" : "Simon", "non-dropping-particle" : "", "parse-names" : false, "suffix" : "" }, { "dropping-particle" : "", "family" : "McDonald-Madden", "given" : "Eve", "non-dropping-particle" : "", "parse-names" : false, "suffix" : "" } ], "container-title" : "Trends in ecology &amp; evolution", "id" : "ITEM-1", "issue" : "12", "issued" : { "date-parts" : [ [ "2008" ] ] }, "page" : "649-654", "publisher" : "Elsevier", "title" : "Is conservation triage just smart decision making?", "type" : "article-journal", "volume" : "23" }, "uris" : [ "http://www.mendeley.com/documents/?uuid=e0623c16-0fe7-4044-8810-58bb5b9b8ae1" ] } ], "mendeley" : { "formattedCitation" : "(Bottrill et al., 2008)", "plainTextFormattedCitation" : "(Bottrill et al., 2008)", "previouslyFormattedCitation" : "(Bottrill et al., 2008)" }, "properties" : { "noteIndex" : 0 }, "schema" : "https://github.com/citation-style-language/schema/raw/master/csl-citation.json" }</w:instrText>
      </w:r>
      <w:r w:rsidR="00605A18" w:rsidRPr="001069EA">
        <w:rPr>
          <w:lang w:eastAsia="en-GB"/>
        </w:rPr>
        <w:fldChar w:fldCharType="separate"/>
      </w:r>
      <w:r w:rsidR="00605A18" w:rsidRPr="001069EA">
        <w:rPr>
          <w:noProof/>
          <w:lang w:eastAsia="en-GB"/>
        </w:rPr>
        <w:t>(Bottrill et al., 2008)</w:t>
      </w:r>
      <w:r w:rsidR="00605A18" w:rsidRPr="001069EA">
        <w:rPr>
          <w:lang w:eastAsia="en-GB"/>
        </w:rPr>
        <w:fldChar w:fldCharType="end"/>
      </w:r>
      <w:r w:rsidR="00605A18" w:rsidRPr="001069EA">
        <w:rPr>
          <w:lang w:eastAsia="en-GB"/>
        </w:rPr>
        <w:t>.</w:t>
      </w:r>
      <w:r w:rsidR="00605A18">
        <w:rPr>
          <w:lang w:eastAsia="en-GB"/>
        </w:rPr>
        <w:t xml:space="preserve"> </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3C72FB" w:rsidRDefault="009A14BD" w:rsidP="003C72FB">
      <w:pPr>
        <w:rPr>
          <w:lang w:eastAsia="en-GB"/>
        </w:rPr>
      </w:pPr>
      <w:r>
        <w:rPr>
          <w:lang w:eastAsia="en-GB"/>
        </w:rPr>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that explicitly consider</w:t>
      </w:r>
      <w:r w:rsidR="00243FF3">
        <w:rPr>
          <w:lang w:eastAsia="en-GB"/>
        </w:rPr>
        <w:t xml:space="preserve"> </w:t>
      </w:r>
      <w:r w:rsidR="00DD7B0A">
        <w:rPr>
          <w:lang w:eastAsia="en-GB"/>
        </w:rPr>
        <w:t xml:space="preserve">landholder preferences for the design of </w:t>
      </w:r>
      <w:r w:rsidR="008C090E">
        <w:rPr>
          <w:lang w:eastAsia="en-GB"/>
        </w:rPr>
        <w:t xml:space="preserve">incentive </w:t>
      </w:r>
      <w:r w:rsidR="00DD7B0A">
        <w:rPr>
          <w:lang w:eastAsia="en-GB"/>
        </w:rPr>
        <w:t xml:space="preserve">schemes and </w:t>
      </w:r>
      <w:r w:rsidR="008C090E">
        <w:rPr>
          <w:lang w:eastAsia="en-GB"/>
        </w:rPr>
        <w:t xml:space="preserve">incorporate new </w:t>
      </w:r>
      <w:r w:rsidR="00DD7B0A">
        <w:rPr>
          <w:lang w:eastAsia="en-GB"/>
        </w:rPr>
        <w:t>measures to consider cost more accurately</w:t>
      </w:r>
      <w:r w:rsidR="008C090E">
        <w:rPr>
          <w:lang w:eastAsia="en-GB"/>
        </w:rPr>
        <w:t>,</w:t>
      </w:r>
      <w:r w:rsidR="00243FF3">
        <w:rPr>
          <w:lang w:eastAsia="en-GB"/>
        </w:rPr>
        <w:t xml:space="preserve"> </w:t>
      </w:r>
      <w:r w:rsidR="008C090E">
        <w:rPr>
          <w:lang w:eastAsia="en-GB"/>
        </w:rPr>
        <w:t xml:space="preserve">including </w:t>
      </w:r>
      <w:r w:rsidR="00DD7B0A">
        <w:rPr>
          <w:lang w:eastAsia="en-GB"/>
        </w:rPr>
        <w:t>through</w:t>
      </w:r>
      <w:r w:rsidR="00243FF3">
        <w:rPr>
          <w:lang w:eastAsia="en-GB"/>
        </w:rPr>
        <w:t xml:space="preserve"> tenders. On the demand side, there is a need to consider public values for diversity that can be appropriated through </w:t>
      </w:r>
      <w:r w:rsidR="00DD7B0A">
        <w:rPr>
          <w:lang w:eastAsia="en-GB"/>
        </w:rPr>
        <w:t>rationalised investments in diversity</w:t>
      </w:r>
      <w:r w:rsidR="0033287F">
        <w:rPr>
          <w:lang w:eastAsia="en-GB"/>
        </w:rPr>
        <w:t xml:space="preserve">. Coupling these emerging themes means schemes may supply conservation services more cost effectively, thus reducing the per unit cost of interventions. </w:t>
      </w:r>
      <w:r w:rsidR="008C090E">
        <w:rPr>
          <w:lang w:eastAsia="en-GB"/>
        </w:rPr>
        <w:t>Underpinning</w:t>
      </w:r>
      <w:r w:rsidR="00C85597">
        <w:rPr>
          <w:lang w:eastAsia="en-GB"/>
        </w:rPr>
        <w:t xml:space="preserve"> these approaches with </w:t>
      </w:r>
      <w:r w:rsidR="008C090E">
        <w:rPr>
          <w:lang w:eastAsia="en-GB"/>
        </w:rPr>
        <w:t>better</w:t>
      </w:r>
      <w:r w:rsidR="00C85597">
        <w:rPr>
          <w:lang w:eastAsia="en-GB"/>
        </w:rPr>
        <w:t xml:space="preserve"> information concerning biological and genetic metrics that denote difference may </w:t>
      </w:r>
      <w:r w:rsidR="00B53C3E">
        <w:rPr>
          <w:lang w:eastAsia="en-GB"/>
        </w:rPr>
        <w:t>improve the ecological effectiveness of investments in diversity</w:t>
      </w:r>
      <w:r w:rsidR="002A0A7F">
        <w:rPr>
          <w:lang w:eastAsia="en-GB"/>
        </w:rPr>
        <w:t xml:space="preserve">. </w:t>
      </w:r>
    </w:p>
    <w:p w:rsidR="003C72FB" w:rsidRDefault="001E53EB" w:rsidP="003C72FB">
      <w:pPr>
        <w:pStyle w:val="Heading2"/>
        <w:keepLines w:val="0"/>
        <w:numPr>
          <w:ilvl w:val="1"/>
          <w:numId w:val="2"/>
        </w:numPr>
        <w:tabs>
          <w:tab w:val="left" w:pos="624"/>
        </w:tabs>
        <w:spacing w:before="300"/>
      </w:pPr>
      <w:bookmarkStart w:id="1" w:name="_Toc517708945"/>
      <w:r>
        <w:t>Conclusions and r</w:t>
      </w:r>
      <w:r w:rsidR="003C72FB">
        <w:t>ecommendations</w:t>
      </w:r>
      <w:bookmarkEnd w:id="1"/>
      <w:r w:rsidR="003C72FB">
        <w:t xml:space="preserve"> </w:t>
      </w:r>
    </w:p>
    <w:p w:rsidR="00DE1DD6" w:rsidRDefault="00DE1DD6" w:rsidP="00DE1DD6">
      <w:pPr>
        <w:shd w:val="clear" w:color="auto" w:fill="FFFFFF"/>
        <w:spacing w:line="351" w:lineRule="atLeast"/>
        <w:textAlignment w:val="baseline"/>
        <w:rPr>
          <w:rFonts w:ascii="Verdana" w:hAnsi="Verdana"/>
          <w:color w:val="333333"/>
          <w:sz w:val="20"/>
          <w:szCs w:val="20"/>
          <w:lang w:eastAsia="en-GB"/>
        </w:rPr>
      </w:pPr>
    </w:p>
    <w:p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0F52DA">
        <w:rPr>
          <w:lang w:eastAsia="en-GB"/>
        </w:rPr>
        <w:t xml:space="preserve">The origins in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while</w:t>
      </w:r>
      <w:r w:rsidR="009A7A63">
        <w:rPr>
          <w:lang w:eastAsia="en-GB"/>
        </w:rPr>
        <w:t xml:space="preserve"> the SI paradigm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is needed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compliment improve</w:t>
      </w:r>
      <w:r w:rsidR="002A0A7F">
        <w:rPr>
          <w:lang w:eastAsia="en-GB"/>
        </w:rPr>
        <w:t>d</w:t>
      </w:r>
      <w:r w:rsidR="00AE0B12">
        <w:rPr>
          <w:lang w:eastAsia="en-GB"/>
        </w:rPr>
        <w:t xml:space="preserve"> food security</w:t>
      </w:r>
      <w:r w:rsidR="00C10311">
        <w:rPr>
          <w:lang w:eastAsia="en-GB"/>
        </w:rPr>
        <w:t xml:space="preserve"> </w:t>
      </w:r>
      <w:r w:rsidR="00C10311">
        <w:rPr>
          <w:lang w:eastAsia="en-GB"/>
        </w:rPr>
        <w:fldChar w:fldCharType="begin" w:fldLock="1"/>
      </w:r>
      <w:r w:rsidR="006B7EAB">
        <w:rPr>
          <w:lang w:eastAsia="en-GB"/>
        </w:rPr>
        <w:instrText>ADDIN CSL_CITATION { "citationItems" : [ { "id" : "ITEM-1", "itemData" : { "ISSN" : "0962-8436", "author" : [ { "dropping-particle" : "", "family" : "Poppy", "given" : "Guy M", "non-dropping-particle" : "", "parse-names" : false, "suffix" : "" }, { "dropping-particle" : "", "family" : "Chiotha", "given" : "Sosten", "non-dropping-particle" : "", "parse-names" : false, "suffix" : "" }, { "dropping-particle" : "", "family" : "Eigenbrod", "given" : "Felix", "non-dropping-particle" : "", "parse-names" : false, "suffix" : "" }, { "dropping-particle" : "", "family" : "Harvey", "given" : "Celia A", "non-dropping-particle" : "", "parse-names" : false, "suffix" : "" }, { "dropping-particle" : "", "family" : "Honz\u00e1k", "given" : "Miroslav", "non-dropping-particle" : "", "parse-names" : false, "suffix" : "" }, { "dropping-particle" : "", "family" : "Hudson", "given" : "Malcolm D", "non-dropping-particle" : "", "parse-names" : false, "suffix" : "" }, { "dropping-particle" : "", "family" : "Jarvis", "given" : "Andy", "non-dropping-particle" : "", "parse-names" : false, "suffix" : "" }, { "dropping-particle" : "", "family" : "Madise", "given" : "N J", "non-dropping-particle" : "", "parse-names" : false, "suffix" : "" }, { "dropping-particle" : "", "family" : "Schreckenberg", "given" : "K", "non-dropping-particle" : "", "parse-names" : false, "suffix" : "" }, { "dropping-particle" : "", "family" : "Shackleton", "given" : "C M", "non-dropping-particle" : "", "parse-names" : false, "suffix" : "" } ], "container-title" : "Philosophical Transactions of the Royal Society of London B: Biological Sciences", "id" : "ITEM-1", "issue" : "1639", "issued" : { "date-parts" : [ [ "2014" ] ] }, "page" : "20120288", "publisher" : "The Royal Society", "title" : "Food security in a perfect storm: using the ecosystem services framework to increase understanding", "type" : "article-journal", "volume" : "369" }, "uris" : [ "http://www.mendeley.com/documents/?uuid=1dbbd3ca-ae9c-4925-8ba9-12f4710a0b3b" ] } ], "mendeley" : { "formattedCitation" : "(Poppy et al., 2014)", "plainTextFormattedCitation" : "(Poppy et al., 2014)", "previouslyFormattedCitation" : "(Poppy et al., 2014)" }, "properties" : { "noteIndex" : 0 }, "schema" : "https://github.com/citation-style-language/schema/raw/master/csl-citation.json" }</w:instrText>
      </w:r>
      <w:r w:rsidR="00C10311">
        <w:rPr>
          <w:lang w:eastAsia="en-GB"/>
        </w:rPr>
        <w:fldChar w:fldCharType="separate"/>
      </w:r>
      <w:r w:rsidR="00C10311" w:rsidRPr="00C10311">
        <w:rPr>
          <w:noProof/>
          <w:lang w:eastAsia="en-GB"/>
        </w:rPr>
        <w:t>(Poppy et al., 2014)</w:t>
      </w:r>
      <w:r w:rsidR="00C10311">
        <w:rPr>
          <w:lang w:eastAsia="en-GB"/>
        </w:rPr>
        <w:fldChar w:fldCharType="end"/>
      </w:r>
      <w:r w:rsidR="00C4046B">
        <w:rPr>
          <w:lang w:eastAsia="en-GB"/>
        </w:rPr>
        <w:t>.</w:t>
      </w:r>
      <w:r w:rsidR="00BB0AF5">
        <w:rPr>
          <w:lang w:eastAsia="en-GB"/>
        </w:rPr>
        <w:t xml:space="preserve"> </w:t>
      </w:r>
    </w:p>
    <w:p w:rsidR="00F36729" w:rsidRDefault="00F36729" w:rsidP="00F36729">
      <w:pPr>
        <w:rPr>
          <w:lang w:eastAsia="en-GB"/>
        </w:rPr>
      </w:pPr>
    </w:p>
    <w:p w:rsidR="007C50D3" w:rsidRDefault="00F36729" w:rsidP="00F36729">
      <w:pPr>
        <w:rPr>
          <w:lang w:eastAsia="en-GB"/>
        </w:rPr>
      </w:pPr>
      <w:r w:rsidRPr="00F36729">
        <w:rPr>
          <w:b/>
        </w:rPr>
        <w:lastRenderedPageBreak/>
        <w:t xml:space="preserve">Food systems </w:t>
      </w:r>
      <w:r w:rsidR="002D0039">
        <w:rPr>
          <w:b/>
        </w:rPr>
        <w:t>need to consider</w:t>
      </w:r>
      <w:r w:rsidRPr="00F36729">
        <w:rPr>
          <w:b/>
        </w:rPr>
        <w:t xml:space="preserve"> diversity and resilience</w:t>
      </w:r>
      <w:r w:rsidR="002D0039">
        <w:rPr>
          <w:b/>
        </w:rPr>
        <w:t xml:space="preserve"> </w:t>
      </w:r>
      <w:r w:rsidR="000648B8">
        <w:rPr>
          <w:b/>
        </w:rPr>
        <w:t xml:space="preserve">metrics </w:t>
      </w:r>
      <w:r w:rsidR="002D0039">
        <w:rPr>
          <w:b/>
        </w:rPr>
        <w:t>for improved food security</w:t>
      </w:r>
      <w:r w:rsidRPr="00F36729">
        <w:rPr>
          <w:b/>
        </w:rPr>
        <w:t xml:space="preserve">. </w:t>
      </w:r>
      <w:r w:rsidR="005F403F">
        <w:t xml:space="preserve">Resilient </w:t>
      </w:r>
      <w:r w:rsidR="002A0A7F">
        <w:t>agroecological systems</w:t>
      </w:r>
      <w:r w:rsidR="005F403F">
        <w:t xml:space="preserve"> are needed</w:t>
      </w:r>
      <w:r>
        <w:t xml:space="preserve"> in order to </w:t>
      </w:r>
      <w:r w:rsidRPr="00F36729">
        <w:t xml:space="preserve">sustain yields in the wake of future </w:t>
      </w:r>
      <w:r w:rsidR="005F403F">
        <w:t>pressures</w:t>
      </w:r>
      <w:r w:rsidRPr="00F36729">
        <w:t>, including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w:t>
      </w:r>
      <w:r w:rsidR="007B43EA">
        <w:t xml:space="preserve"> At the same time, </w:t>
      </w:r>
      <w:r w:rsidR="007B43EA" w:rsidRPr="00F36729">
        <w:rPr>
          <w:lang w:eastAsia="en-GB"/>
        </w:rPr>
        <w:t xml:space="preserve">agrobiodiversity conservation is increasingly turning towards market-oriented </w:t>
      </w:r>
      <w:r w:rsidR="007B43EA">
        <w:rPr>
          <w:lang w:eastAsia="en-GB"/>
        </w:rPr>
        <w:t>mechanisms</w:t>
      </w:r>
      <w:r w:rsidR="007B43EA" w:rsidRPr="00F36729">
        <w:rPr>
          <w:lang w:eastAsia="en-GB"/>
        </w:rPr>
        <w:t>, whe</w:t>
      </w:r>
      <w:r w:rsidR="007B43EA">
        <w:rPr>
          <w:lang w:eastAsia="en-GB"/>
        </w:rPr>
        <w:t>re farmers are seen as suppliers of diversity vis a vis resilience. But t</w:t>
      </w:r>
      <w:r w:rsidR="000648B8" w:rsidRPr="001069EA">
        <w:rPr>
          <w:lang w:eastAsia="en-GB"/>
        </w:rPr>
        <w:t>here is a</w:t>
      </w:r>
      <w:r w:rsidR="007B43EA">
        <w:rPr>
          <w:lang w:eastAsia="en-GB"/>
        </w:rPr>
        <w:t xml:space="preserve"> growing</w:t>
      </w:r>
      <w:r w:rsidR="000648B8" w:rsidRPr="001069EA">
        <w:rPr>
          <w:lang w:eastAsia="en-GB"/>
        </w:rPr>
        <w:t xml:space="preserve"> need to enhance the scientific foundations of incentive instruments</w:t>
      </w:r>
      <w:r w:rsidR="002418EA">
        <w:rPr>
          <w:lang w:eastAsia="en-GB"/>
        </w:rPr>
        <w:t xml:space="preserve"> </w:t>
      </w:r>
      <w:r w:rsidR="002418EA">
        <w:rPr>
          <w:lang w:eastAsia="en-GB"/>
        </w:rPr>
        <w:fldChar w:fldCharType="begin" w:fldLock="1"/>
      </w:r>
      <w:r w:rsidR="00481FF9">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2418EA">
        <w:rPr>
          <w:lang w:eastAsia="en-GB"/>
        </w:rPr>
        <w:fldChar w:fldCharType="separate"/>
      </w:r>
      <w:r w:rsidR="002418EA" w:rsidRPr="007C50D3">
        <w:rPr>
          <w:noProof/>
          <w:lang w:eastAsia="en-GB"/>
        </w:rPr>
        <w:t>(Naeem et al., 2015)</w:t>
      </w:r>
      <w:r w:rsidR="002418EA">
        <w:rPr>
          <w:lang w:eastAsia="en-GB"/>
        </w:rPr>
        <w:fldChar w:fldCharType="end"/>
      </w:r>
      <w:r w:rsidR="002418EA">
        <w:rPr>
          <w:lang w:eastAsia="en-GB"/>
        </w:rPr>
        <w:t xml:space="preserve"> </w:t>
      </w:r>
      <w:r w:rsidR="007C50D3">
        <w:rPr>
          <w:lang w:eastAsia="en-GB"/>
        </w:rPr>
        <w:t>and</w:t>
      </w:r>
      <w:r w:rsidR="007B43EA">
        <w:rPr>
          <w:lang w:eastAsia="en-GB"/>
        </w:rPr>
        <w:t xml:space="preserve"> </w:t>
      </w:r>
      <w:r w:rsidR="007C50D3">
        <w:rPr>
          <w:lang w:eastAsia="en-GB"/>
        </w:rPr>
        <w:t>wo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address this gap </w:t>
      </w:r>
      <w:r w:rsidR="00BE3E4A">
        <w:rPr>
          <w:lang w:eastAsia="en-GB"/>
        </w:rPr>
        <w:t>by developing a so-called</w:t>
      </w:r>
      <w:r w:rsidR="007B43EA">
        <w:rPr>
          <w:lang w:eastAsia="en-GB"/>
        </w:rPr>
        <w:t xml:space="preserve"> ‘Agrobiodiveristy Index’</w:t>
      </w:r>
      <w:r w:rsidR="002418EA">
        <w:rPr>
          <w:lang w:eastAsia="en-GB"/>
        </w:rPr>
        <w:t xml:space="preserve"> to measure agrobiodiveristy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inclusion of a more specific </w:t>
      </w:r>
      <w:r w:rsidR="00386EF8">
        <w:rPr>
          <w:lang w:eastAsia="en-GB"/>
        </w:rPr>
        <w:t>PGR and FAnGR</w:t>
      </w:r>
      <w:r w:rsidR="007C50D3">
        <w:rPr>
          <w:lang w:eastAsia="en-GB"/>
        </w:rPr>
        <w:t xml:space="preserve"> metric </w:t>
      </w:r>
      <w:r w:rsidR="00386EF8">
        <w:rPr>
          <w:lang w:eastAsia="en-GB"/>
        </w:rPr>
        <w:t>may be</w:t>
      </w:r>
      <w:r w:rsidR="007C50D3">
        <w:rPr>
          <w:lang w:eastAsia="en-GB"/>
        </w:rPr>
        <w:t xml:space="preserve"> necessary to benchmark conservation </w:t>
      </w:r>
      <w:r w:rsidR="002418EA">
        <w:rPr>
          <w:lang w:eastAsia="en-GB"/>
        </w:rPr>
        <w:t>performance</w:t>
      </w:r>
      <w:r w:rsidR="007C50D3">
        <w:rPr>
          <w:lang w:eastAsia="en-GB"/>
        </w:rPr>
        <w:t xml:space="preserve"> against KPIs</w:t>
      </w:r>
      <w:r w:rsidR="002A0A7F">
        <w:rPr>
          <w:lang w:eastAsia="en-GB"/>
        </w:rPr>
        <w:t>, where s</w:t>
      </w:r>
      <w:r w:rsidR="00481FF9">
        <w:rPr>
          <w:lang w:eastAsia="en-GB"/>
        </w:rPr>
        <w:t>uch KPIs</w:t>
      </w:r>
      <w:r w:rsidR="00386EF8">
        <w:rPr>
          <w:lang w:eastAsia="en-GB"/>
        </w:rPr>
        <w:t xml:space="preserve"> should consider</w:t>
      </w:r>
      <w:r w:rsidR="007C50D3">
        <w:rPr>
          <w:lang w:eastAsia="en-GB"/>
        </w:rPr>
        <w:t xml:space="preserve"> </w:t>
      </w:r>
      <w:r w:rsidR="002418EA">
        <w:rPr>
          <w:lang w:eastAsia="en-GB"/>
        </w:rPr>
        <w:t xml:space="preserve">diversity, marketability and endangerment </w:t>
      </w:r>
      <w:r w:rsidR="002A0A7F">
        <w:rPr>
          <w:lang w:eastAsia="en-GB"/>
        </w:rPr>
        <w:t>criteria</w:t>
      </w:r>
      <w:r w:rsidR="00386EF8">
        <w:rPr>
          <w:lang w:eastAsia="en-GB"/>
        </w:rPr>
        <w:t xml:space="preserve"> that </w:t>
      </w:r>
      <w:r w:rsidR="00481FF9">
        <w:rPr>
          <w:lang w:eastAsia="en-GB"/>
        </w:rPr>
        <w:t xml:space="preserve">we show </w:t>
      </w:r>
      <w:r w:rsidR="00386EF8">
        <w:rPr>
          <w:lang w:eastAsia="en-GB"/>
        </w:rPr>
        <w:t xml:space="preserve">are indicators of genetic resource risks and </w:t>
      </w:r>
      <w:r w:rsidR="00481FF9">
        <w:rPr>
          <w:lang w:eastAsia="en-GB"/>
        </w:rPr>
        <w:t xml:space="preserve">management </w:t>
      </w:r>
      <w:r w:rsidR="00386EF8">
        <w:rPr>
          <w:lang w:eastAsia="en-GB"/>
        </w:rPr>
        <w:t>opportunities.</w:t>
      </w:r>
      <w:r w:rsidR="007C50D3">
        <w:rPr>
          <w:lang w:eastAsia="en-GB"/>
        </w:rPr>
        <w:t xml:space="preserve">    </w:t>
      </w:r>
    </w:p>
    <w:p w:rsidR="00F36729" w:rsidRDefault="00F36729" w:rsidP="00F36729"/>
    <w:p w:rsidR="006B7EAB" w:rsidRDefault="00F36729" w:rsidP="005955DF">
      <w:r w:rsidRPr="005955DF">
        <w:rPr>
          <w:b/>
        </w:rPr>
        <w:t xml:space="preserve">Understanding farmer </w:t>
      </w:r>
      <w:r w:rsidR="005955DF" w:rsidRPr="005955DF">
        <w:rPr>
          <w:b/>
        </w:rPr>
        <w:t xml:space="preserve">motivations for </w:t>
      </w:r>
      <w:r w:rsidR="0096059F">
        <w:rPr>
          <w:b/>
        </w:rPr>
        <w:t>breed/variety choice</w:t>
      </w:r>
      <w:r w:rsidRPr="005955DF">
        <w:rPr>
          <w:b/>
        </w:rPr>
        <w:t xml:space="preserve"> could help </w:t>
      </w:r>
      <w:r w:rsidR="006B7EAB">
        <w:rPr>
          <w:b/>
        </w:rPr>
        <w:t xml:space="preserve">inform conservation </w:t>
      </w:r>
      <w:r w:rsidR="0096059F">
        <w:rPr>
          <w:b/>
        </w:rPr>
        <w:t>strategies</w:t>
      </w:r>
      <w:r w:rsidRPr="005955DF">
        <w:rPr>
          <w:b/>
        </w:rPr>
        <w:t xml:space="preserve">. </w:t>
      </w:r>
      <w:r w:rsidR="005955DF">
        <w:t>F</w:t>
      </w:r>
      <w:r>
        <w:t xml:space="preserve">armers may be motivated to keep rare breeds for </w:t>
      </w:r>
      <w:r w:rsidR="006B7EAB">
        <w:t xml:space="preserve">a range of economic and </w:t>
      </w:r>
      <w:r>
        <w:t xml:space="preserve">non-economic reasons, including cultural tradition and </w:t>
      </w:r>
      <w:r w:rsidR="006B7EAB">
        <w:t>land-use</w:t>
      </w:r>
      <w:r>
        <w:t xml:space="preserve"> constraints</w:t>
      </w:r>
      <w:r w:rsidR="00487AD6">
        <w:t xml:space="preserve"> </w:t>
      </w:r>
      <w:r w:rsidR="00487AD6">
        <w:fldChar w:fldCharType="begin" w:fldLock="1"/>
      </w:r>
      <w:r w:rsidR="004119F6">
        <w:instrText>ADDIN CSL_CITATION { "citationItems" : [ { "id" : "ITEM-1", "itemData" : { "ISSN" : "2076-4022", "author" : [ { "dropping-particle" : "", "family" : "Gandini", "given" : "G", "non-dropping-particle" : "", "parse-names" : false, "suffix" : "" }, { "dropping-particle" : "", "family" : "Avon", "given" : "L", "non-dropping-particle" : "", "parse-names" : false, "suffix" : "" }, { "dropping-particle" : "", "family" : "Bohte-Wilhelmus", "given" : "D", "non-dropping-particle" : "", "parse-names" : false, "suffix" : "" }, { "dropping-particle" : "", "family" : "Bay", "given" : "Elodie", "non-dropping-particle" : "", "parse-names" : false, "suffix" : "" }, { "dropping-particle" : "", "family" : "Colinet", "given" : "F G", "non-dropping-particle" : "", "parse-names" : false, "suffix" : "" }, { "dropping-particle" : "", "family" : "Choroszy", "given" : "Z", "non-dropping-particle" : "", "parse-names" : false, "suffix" : "" }, { "dropping-particle" : "", "family" : "D\u00edaz", "given" : "C", "non-dropping-particle" : "", "parse-names" : false, "suffix" : "" }, { "dropping-particle" : "", "family" : "Duclos", "given" : "D", "non-dropping-particle" : "", "parse-names" : false, "suffix" : "" }, { "dropping-particle" : "", "family" : "Fern\u00e1ndez", "given" : "J", "non-dropping-particle" : "", "parse-names" : false, "suffix" : "" }, { "dropping-particle" : "", "family" : "Gengler", "given" : "Nicolas", "non-dropping-particle" : "", "parse-names" : false, "suffix" : "" } ], "container-title" : "Animal Genetic Resources/Ressources g\u00e9n\u00e9tiques animales/Recursos gen\u00e9ticos animales", "id" : "ITEM-1", "issued" : { "date-parts" : [ [ "2010" ] ] }, "page" : "45-58", "publisher" : "Cambridge Univ Press", "title" : "Motives and values in farming local cattle breeds in Europe: a survey on 15 breeds", "type" : "article-journal", "volume" : "47" }, "uris" : [ "http://www.mendeley.com/documents/?uuid=75f2afb5-7f2c-40a3-bf2b-7068e8e97e05" ] } ], "mendeley" : { "formattedCitation" : "(Gandini et al., 2010)", "plainTextFormattedCitation" : "(Gandini et al., 2010)", "previouslyFormattedCitation" : "(Gandini et al., 2010)" }, "properties" : { "noteIndex" : 0 }, "schema" : "https://github.com/citation-style-language/schema/raw/master/csl-citation.json" }</w:instrText>
      </w:r>
      <w:r w:rsidR="00487AD6">
        <w:fldChar w:fldCharType="separate"/>
      </w:r>
      <w:r w:rsidR="00487AD6" w:rsidRPr="00487AD6">
        <w:rPr>
          <w:noProof/>
        </w:rPr>
        <w:t>(Gandini et al., 2010)</w:t>
      </w:r>
      <w:r w:rsidR="00487AD6">
        <w:fldChar w:fldCharType="end"/>
      </w:r>
      <w:r>
        <w:t xml:space="preserve">. </w:t>
      </w:r>
      <w:r w:rsidR="00E94067">
        <w:t>Surveys from this work</w:t>
      </w:r>
      <w:r w:rsidR="00035C98">
        <w:t xml:space="preserve"> show</w:t>
      </w:r>
      <w:r w:rsidR="006467E9">
        <w:t xml:space="preserve"> farmers keeping rare breeds </w:t>
      </w:r>
      <w:r w:rsidR="0096059F">
        <w:t>are</w:t>
      </w:r>
      <w:r w:rsidR="006467E9">
        <w:t xml:space="preserve"> motivated by</w:t>
      </w:r>
      <w:r w:rsidR="00035C98">
        <w:t xml:space="preserve"> cultural tradition </w:t>
      </w:r>
      <w:r w:rsidR="002D0039">
        <w:t>and adaptability</w:t>
      </w:r>
      <w:r w:rsidR="006467E9">
        <w:t xml:space="preserve"> </w:t>
      </w:r>
      <w:r w:rsidR="00035C98">
        <w:t>traits</w:t>
      </w:r>
      <w:r w:rsidR="006467E9">
        <w:t xml:space="preserve"> but were not WTA lower subsides for participation in conservation schemes. </w:t>
      </w:r>
      <w:r w:rsidR="00730EEE">
        <w:t>Moreover, p</w:t>
      </w:r>
      <w:r w:rsidR="00E94067">
        <w:t xml:space="preserve">roductivity </w:t>
      </w:r>
      <w:r w:rsidR="003A6448">
        <w:t>was</w:t>
      </w:r>
      <w:r w:rsidR="00E94067">
        <w:t xml:space="preserve"> still </w:t>
      </w:r>
      <w:r w:rsidR="0096059F">
        <w:t>the main</w:t>
      </w:r>
      <w:r w:rsidR="00E94067">
        <w:t xml:space="preserve"> factor driving farmer</w:t>
      </w:r>
      <w:r w:rsidR="006467E9">
        <w:t xml:space="preserve"> </w:t>
      </w:r>
      <w:r w:rsidR="006B7EAB">
        <w:t>decisions concerning breed selection</w:t>
      </w:r>
      <w:r w:rsidR="0096059F">
        <w:t>, while the absence of local markets for selling heritage goods was cited as a key issue</w:t>
      </w:r>
      <w:r w:rsidR="00035C98">
        <w:t xml:space="preserve"> for </w:t>
      </w:r>
      <w:r w:rsidR="002D0039">
        <w:t>the local economy</w:t>
      </w:r>
      <w:r w:rsidR="0096059F">
        <w:t>.</w:t>
      </w:r>
      <w:r w:rsidR="006B7EAB">
        <w:t xml:space="preserve"> </w:t>
      </w:r>
      <w:r w:rsidR="00730EEE">
        <w:t xml:space="preserve">Marrying the need to farm for profit with the absence of local markets suggests developing </w:t>
      </w:r>
      <w:r w:rsidR="006B7EAB">
        <w:t xml:space="preserve">shorter supply chains for valorisation opportunities may be most promising to promote </w:t>
      </w:r>
      <w:r w:rsidR="00730EEE">
        <w:t xml:space="preserve">breed </w:t>
      </w:r>
      <w:r w:rsidR="006B7EAB">
        <w:t xml:space="preserve">conservation </w:t>
      </w:r>
      <w:r w:rsidR="006B7EAB">
        <w:fldChar w:fldCharType="begin" w:fldLock="1"/>
      </w:r>
      <w:r w:rsidR="00160F5F">
        <w:instrText>ADDIN CSL_CITATION { "citationItems" : [ { "id" : "ITEM-1", "itemData" : { "ISSN" : "0308-518X", "author" : [ { "dropping-particle" : "", "family" : "Ilbery", "given" : "Brian", "non-dropping-particle" : "", "parse-names" : false, "suffix" : "" }, { "dropping-particle" : "", "family" : "Maye", "given" : "Damian", "non-dropping-particle" : "", "parse-names" : false, "suffix" : "" } ], "container-title" : "Environment and planning A", "id" : "ITEM-1", "issue" : "5", "issued" : { "date-parts" : [ [ "2005" ] ] }, "page" : "823-844", "publisher" : "SAGE Publications", "title" : "Alternative (shorter) food supply chains and specialist livestock products in the Scottish\u2013English borders", "type" : "article-journal", "volume" : "37" }, "uris" : [ "http://www.mendeley.com/documents/?uuid=478861a5-64a9-48d7-810b-04c73328dfdb" ] } ], "mendeley" : { "formattedCitation" : "(Ilbery and Maye, 2005)", "plainTextFormattedCitation" : "(Ilbery and Maye, 2005)", "previouslyFormattedCitation" : "(Ilbery and Maye, 2005)" }, "properties" : { "noteIndex" : 0 }, "schema" : "https://github.com/citation-style-language/schema/raw/master/csl-citation.json" }</w:instrText>
      </w:r>
      <w:r w:rsidR="006B7EAB">
        <w:fldChar w:fldCharType="separate"/>
      </w:r>
      <w:r w:rsidR="006B7EAB" w:rsidRPr="006B7EAB">
        <w:rPr>
          <w:noProof/>
        </w:rPr>
        <w:t>(Ilbery and Maye, 2005)</w:t>
      </w:r>
      <w:r w:rsidR="006B7EAB">
        <w:fldChar w:fldCharType="end"/>
      </w:r>
      <w:r w:rsidR="006B7EAB">
        <w:t>.</w:t>
      </w:r>
    </w:p>
    <w:p w:rsidR="00035C98" w:rsidRDefault="00035C98" w:rsidP="005955DF">
      <w:pPr>
        <w:rPr>
          <w:lang w:eastAsia="en-GB"/>
        </w:rPr>
      </w:pPr>
    </w:p>
    <w:p w:rsidR="00BD583D" w:rsidRDefault="00BD583D" w:rsidP="005955DF">
      <w:pPr>
        <w:rPr>
          <w:lang w:eastAsia="en-GB"/>
        </w:rPr>
      </w:pPr>
    </w:p>
    <w:p w:rsidR="00BD583D" w:rsidRPr="00BD583D" w:rsidRDefault="00BD583D" w:rsidP="005955DF">
      <w:pPr>
        <w:rPr>
          <w:b/>
          <w:lang w:eastAsia="en-GB"/>
        </w:rPr>
      </w:pPr>
      <w:r>
        <w:rPr>
          <w:b/>
          <w:lang w:eastAsia="en-GB"/>
        </w:rPr>
        <w:lastRenderedPageBreak/>
        <w:t xml:space="preserve">Incentive mechanisms are needed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to climate change that exceeds  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are needed where currently few persist. Incentive schemes are ideally poised to pay farmers for supplying CWR conservation services and could </w:t>
      </w:r>
      <w:r w:rsidR="00DA77D6">
        <w:rPr>
          <w:lang w:eastAsia="en-GB"/>
        </w:rPr>
        <w:t xml:space="preserve">employ site selection models that </w:t>
      </w:r>
      <w:r w:rsidR="00730EEE">
        <w:rPr>
          <w:lang w:eastAsia="en-GB"/>
        </w:rPr>
        <w:t>optimise selection under</w:t>
      </w:r>
      <w:r>
        <w:rPr>
          <w:lang w:eastAsia="en-GB"/>
        </w:rPr>
        <w:t xml:space="preserve"> different climatic and species distribution models. </w:t>
      </w:r>
    </w:p>
    <w:p w:rsidR="00E534BD" w:rsidRDefault="00E534BD" w:rsidP="005955DF">
      <w:pPr>
        <w:rPr>
          <w:lang w:eastAsia="en-GB"/>
        </w:rPr>
      </w:pPr>
    </w:p>
    <w:p w:rsidR="00B40DFA" w:rsidRPr="00A67B53" w:rsidRDefault="00E534BD" w:rsidP="005955DF">
      <w:pPr>
        <w:rPr>
          <w:b/>
          <w:lang w:eastAsia="en-GB"/>
        </w:rPr>
      </w:pPr>
      <w:commentRangeStart w:id="2"/>
      <w:r w:rsidRPr="00E534BD">
        <w:rPr>
          <w:b/>
          <w:lang w:eastAsia="en-GB"/>
        </w:rPr>
        <w:t xml:space="preserve">Using </w:t>
      </w:r>
      <w:r w:rsidR="000E502C">
        <w:rPr>
          <w:b/>
          <w:lang w:eastAsia="en-GB"/>
        </w:rPr>
        <w:t>c</w:t>
      </w:r>
      <w:r w:rsidRPr="00E534BD">
        <w:rPr>
          <w:b/>
          <w:lang w:eastAsia="en-GB"/>
        </w:rPr>
        <w:t>onservation auctions, or competitive tenders, can facilitate identification of least cost conservation service providers</w:t>
      </w:r>
      <w:commentRangeEnd w:id="2"/>
      <w:r w:rsidR="00CA311B">
        <w:rPr>
          <w:rStyle w:val="CommentReference"/>
        </w:rPr>
        <w:commentReference w:id="2"/>
      </w:r>
      <w:r w:rsidRPr="00E534BD">
        <w:rPr>
          <w:b/>
          <w:lang w:eastAsia="en-GB"/>
        </w:rPr>
        <w:t xml:space="preserve">.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B40DFA">
        <w:rPr>
          <w:lang w:eastAsia="en-GB"/>
        </w:rPr>
        <w:t xml:space="preserve">Because buyers and sellers possess </w:t>
      </w:r>
      <w:r w:rsidR="00A67B53">
        <w:rPr>
          <w:lang w:eastAsia="en-GB"/>
        </w:rPr>
        <w:t>better</w:t>
      </w:r>
      <w:r w:rsidR="00B40DFA">
        <w:rPr>
          <w:lang w:eastAsia="en-GB"/>
        </w:rPr>
        <w:t xml:space="preserve"> information, </w:t>
      </w:r>
      <w:r w:rsidR="00A67B53">
        <w:rPr>
          <w:lang w:eastAsia="en-GB"/>
        </w:rPr>
        <w:t>improved</w:t>
      </w:r>
      <w:r w:rsidR="00B40DFA">
        <w:rPr>
          <w:lang w:eastAsia="en-GB"/>
        </w:rPr>
        <w:t xml:space="preserve"> outcomes can be attained on behalf of both parties. Buyers can identify least cost service providers, whilst suppliers with a comparative 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can play a pivotal role in reducing further declines in agrobiodiversity</w:t>
      </w:r>
      <w:r w:rsidR="000E502C">
        <w:rPr>
          <w:lang w:eastAsia="en-GB"/>
        </w:rPr>
        <w:t xml:space="preserve"> </w:t>
      </w:r>
      <w:r w:rsidR="00062198">
        <w:rPr>
          <w:lang w:eastAsia="en-GB"/>
        </w:rPr>
        <w:t xml:space="preserve">because they are more efficient at </w:t>
      </w:r>
      <w:r w:rsidR="00451E6E">
        <w:rPr>
          <w:lang w:eastAsia="en-GB"/>
        </w:rPr>
        <w:t xml:space="preserve">supplying diversity. </w:t>
      </w:r>
      <w:bookmarkStart w:id="3" w:name="_GoBack"/>
      <w:bookmarkEnd w:id="3"/>
    </w:p>
    <w:p w:rsidR="00A67B53" w:rsidRDefault="00A67B53" w:rsidP="005955DF">
      <w:pPr>
        <w:rPr>
          <w:lang w:eastAsia="en-GB"/>
        </w:rPr>
      </w:pPr>
    </w:p>
    <w:p w:rsidR="006D53D8" w:rsidRDefault="005955DF" w:rsidP="003933DE">
      <w:pPr>
        <w:rPr>
          <w:lang w:eastAsia="en-GB"/>
        </w:rPr>
      </w:pPr>
      <w:r w:rsidRPr="00A67B53">
        <w:rPr>
          <w:b/>
          <w:lang w:eastAsia="en-GB"/>
        </w:rPr>
        <w:t xml:space="preserve">Employing triage to rationalise </w:t>
      </w:r>
      <w:r w:rsidR="00E534BD" w:rsidRPr="00A67B53">
        <w:rPr>
          <w:b/>
          <w:lang w:eastAsia="en-GB"/>
        </w:rPr>
        <w:t xml:space="preserve">investments in FAnGR conservation could improve </w:t>
      </w:r>
      <w:r w:rsidR="000E502C">
        <w:rPr>
          <w:b/>
          <w:lang w:eastAsia="en-GB"/>
        </w:rPr>
        <w:t>conservation outcomes</w:t>
      </w:r>
      <w:r w:rsidR="00E534BD" w:rsidRPr="00A67B53">
        <w:rPr>
          <w:b/>
          <w:lang w:eastAsia="en-GB"/>
        </w:rPr>
        <w:t>.</w:t>
      </w:r>
      <w:r w:rsidR="00B633EC">
        <w:rPr>
          <w:b/>
          <w:lang w:eastAsia="en-GB"/>
        </w:rPr>
        <w:t xml:space="preserve"> </w:t>
      </w:r>
      <w:r w:rsidR="001E53EB">
        <w:rPr>
          <w:lang w:eastAsia="en-GB"/>
        </w:rPr>
        <w:t xml:space="preserve">Few incentive schemes currently prioritise investments in FAnGR according to different value </w:t>
      </w:r>
      <w:r w:rsidR="001E53EB">
        <w:rPr>
          <w:lang w:eastAsia="en-GB"/>
        </w:rPr>
        <w:lastRenderedPageBreak/>
        <w:t xml:space="preserve">attributes of breed diversity. </w:t>
      </w:r>
      <w:r w:rsidR="00CB7A94">
        <w:rPr>
          <w:lang w:eastAsia="en-GB"/>
        </w:rPr>
        <w:t>Yet</w:t>
      </w:r>
      <w:r w:rsidR="001E53EB">
        <w:rPr>
          <w:lang w:eastAsia="en-GB"/>
        </w:rPr>
        <w:t xml:space="preserve">, rationalisation is already </w:t>
      </w:r>
      <w:r w:rsidR="00EC43ED">
        <w:rPr>
          <w:lang w:eastAsia="en-GB"/>
        </w:rPr>
        <w:t xml:space="preserve">being </w:t>
      </w:r>
      <w:r w:rsidR="001E53EB">
        <w:rPr>
          <w:lang w:eastAsia="en-GB"/>
        </w:rPr>
        <w:t xml:space="preserve">successfully employed for </w:t>
      </w:r>
      <w:r w:rsidR="00EC43ED">
        <w:rPr>
          <w:lang w:eastAsia="en-GB"/>
        </w:rPr>
        <w:t xml:space="preserve">biodiversity and </w:t>
      </w:r>
      <w:r w:rsidR="001E53EB">
        <w:rPr>
          <w:lang w:eastAsia="en-GB"/>
        </w:rPr>
        <w:t xml:space="preserve">PGR conservation through gap analysis </w:t>
      </w:r>
      <w:r w:rsidR="001E53EB">
        <w:rPr>
          <w:lang w:eastAsia="en-GB"/>
        </w:rPr>
        <w:fldChar w:fldCharType="begin" w:fldLock="1"/>
      </w:r>
      <w:r w:rsidR="007C50D3">
        <w:rPr>
          <w:lang w:eastAsia="en-GB"/>
        </w:rPr>
        <w: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"manualFormatting" : "(Maxted et al., 2008; Vincent et al., 2013)", "plainTextFormattedCitation" : "(N Maxted et al., 2008; Vincent et al., 2013)", "previouslyFormattedCitation" : "(N Maxted et al., 2008; Vincent et al., 2013)" }, "properties" : { "noteIndex" : 0 }, "schema" : "https://github.com/citation-style-language/schema/raw/master/csl-citation.json" }</w:instrText>
      </w:r>
      <w:r w:rsidR="001E53EB">
        <w:rPr>
          <w:lang w:eastAsia="en-GB"/>
        </w:rPr>
        <w:fldChar w:fldCharType="separate"/>
      </w:r>
      <w:r w:rsidR="00303D26">
        <w:rPr>
          <w:noProof/>
          <w:lang w:eastAsia="en-GB"/>
        </w:rPr>
        <w:t>(</w:t>
      </w:r>
      <w:r w:rsidR="00160F5F" w:rsidRPr="00160F5F">
        <w:rPr>
          <w:noProof/>
          <w:lang w:eastAsia="en-GB"/>
        </w:rPr>
        <w:t>Maxted et al., 2008; Vincent et al., 2013)</w:t>
      </w:r>
      <w:r w:rsidR="001E53EB">
        <w:rPr>
          <w:lang w:eastAsia="en-GB"/>
        </w:rPr>
        <w:fldChar w:fldCharType="end"/>
      </w:r>
      <w:r w:rsidR="001E53EB">
        <w:rPr>
          <w:lang w:eastAsia="en-GB"/>
        </w:rPr>
        <w:t xml:space="preserve"> and systematic priority setting</w:t>
      </w:r>
      <w:r w:rsidR="00EC43ED">
        <w:rPr>
          <w:lang w:eastAsia="en-GB"/>
        </w:rPr>
        <w:t xml:space="preserve"> </w:t>
      </w:r>
      <w:r w:rsidR="001E53EB">
        <w:rPr>
          <w:lang w:eastAsia="en-GB"/>
        </w:rPr>
        <w:fldChar w:fldCharType="begin" w:fldLock="1"/>
      </w:r>
      <w:r w:rsidR="00EC43ED">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1E53EB">
        <w:rPr>
          <w:lang w:eastAsia="en-GB"/>
        </w:rPr>
        <w:fldChar w:fldCharType="separate"/>
      </w:r>
      <w:r w:rsidR="00EC43ED" w:rsidRPr="00EC43ED">
        <w:rPr>
          <w:noProof/>
          <w:lang w:eastAsia="en-GB"/>
        </w:rPr>
        <w:t>(Maxted et al., 2012; Reinecke and Kilham, 2015)</w:t>
      </w:r>
      <w:r w:rsidR="001E53EB">
        <w:rPr>
          <w:lang w:eastAsia="en-GB"/>
        </w:rPr>
        <w:fldChar w:fldCharType="end"/>
      </w:r>
      <w:r w:rsidR="001E53EB">
        <w:rPr>
          <w:lang w:eastAsia="en-GB"/>
        </w:rPr>
        <w:t>.</w:t>
      </w:r>
      <w:r w:rsidR="00EC43ED">
        <w:rPr>
          <w:lang w:eastAsia="en-GB"/>
        </w:rPr>
        <w:t xml:space="preserve"> </w:t>
      </w:r>
      <w:r w:rsidR="00495FB7">
        <w:rPr>
          <w:lang w:eastAsia="en-GB"/>
        </w:rPr>
        <w:t xml:space="preserve">Employing similar approaches for FAnGR </w:t>
      </w:r>
      <w:r w:rsidR="006D53D8">
        <w:rPr>
          <w:lang w:eastAsia="en-GB"/>
        </w:rPr>
        <w:t>by differentiating breed support</w:t>
      </w:r>
      <w:r w:rsidR="00495FB7">
        <w:rPr>
          <w:lang w:eastAsia="en-GB"/>
        </w:rPr>
        <w:t xml:space="preserve"> </w:t>
      </w:r>
      <w:r w:rsidR="00CB7A94">
        <w:rPr>
          <w:lang w:eastAsia="en-GB"/>
        </w:rPr>
        <w:t>may</w:t>
      </w:r>
      <w:r w:rsidR="00495FB7">
        <w:rPr>
          <w:lang w:eastAsia="en-GB"/>
        </w:rPr>
        <w:t xml:space="preserve"> </w:t>
      </w:r>
      <w:r w:rsidR="00B633EC">
        <w:rPr>
          <w:lang w:eastAsia="en-GB"/>
        </w:rPr>
        <w:t>improve</w:t>
      </w:r>
      <w:r w:rsidR="00495FB7">
        <w:rPr>
          <w:lang w:eastAsia="en-GB"/>
        </w:rPr>
        <w:t xml:space="preserve"> </w:t>
      </w:r>
      <w:r w:rsidR="00CB7A94">
        <w:rPr>
          <w:lang w:eastAsia="en-GB"/>
        </w:rPr>
        <w:t xml:space="preserve">conservation outcomes and </w:t>
      </w:r>
      <w:r w:rsidR="003933DE">
        <w:rPr>
          <w:lang w:eastAsia="en-GB"/>
        </w:rPr>
        <w:t xml:space="preserve">is particularly important where conservation funding is </w:t>
      </w:r>
      <w:r w:rsidR="000E502C">
        <w:rPr>
          <w:lang w:eastAsia="en-GB"/>
        </w:rPr>
        <w:t>limited</w:t>
      </w:r>
      <w:r w:rsidR="003933DE">
        <w:rPr>
          <w:lang w:eastAsia="en-GB"/>
        </w:rPr>
        <w:t xml:space="preserve"> and a large number of breeds/varieties persist. </w:t>
      </w:r>
      <w:r w:rsidR="00CB7A94">
        <w:rPr>
          <w:lang w:eastAsia="en-GB"/>
        </w:rPr>
        <w:t>Additionally, differentiating support by farm species is also warranted</w:t>
      </w:r>
      <w:r w:rsidR="006D53D8">
        <w:rPr>
          <w:lang w:eastAsia="en-GB"/>
        </w:rPr>
        <w:t xml:space="preserve"> given</w:t>
      </w:r>
      <w:r w:rsidR="00CB7A94">
        <w:rPr>
          <w:lang w:eastAsia="en-GB"/>
        </w:rPr>
        <w:t xml:space="preserve"> </w:t>
      </w:r>
      <w:r w:rsidR="006D53D8">
        <w:rPr>
          <w:lang w:eastAsia="en-GB"/>
        </w:rPr>
        <w:t>some incentive scheme</w:t>
      </w:r>
      <w:r w:rsidR="00481FF9">
        <w:rPr>
          <w:lang w:eastAsia="en-GB"/>
        </w:rPr>
        <w:t xml:space="preserve">s suffer from poor targeting </w:t>
      </w:r>
      <w:r w:rsidR="00481FF9">
        <w:rPr>
          <w:lang w:eastAsia="en-GB"/>
        </w:rPr>
        <w:fldChar w:fldCharType="begin" w:fldLock="1"/>
      </w:r>
      <w:r w:rsidR="00481FF9">
        <w:rPr>
          <w:lang w:eastAsia="en-GB"/>
        </w:rPr>
        <w:instrText>ADDIN CSL_CITATION { "citationItems" : [ { "id" : "ITEM-1", "itemData" : { "ISSN" : "1330-7142", "author" : [ { "dropping-particle" : "", "family" : "Bojkovski", "given" : "Danijela", "non-dropping-particle" : "", "parse-names" : false, "suffix" : "" }, { "dropping-particle" : "", "family" : "Sim\u010di\u010d", "given" : "Mojca", "non-dropping-particle" : "", "parse-names" : false, "suffix" : "" }, { "dropping-particle" : "", "family" : "Kompan", "given" : "Drago", "non-dropping-particle" : "", "parse-names" : false, "suffix" : "" } ], "container-title" : "PoljoPrivreda", "id" : "ITEM-1", "issue" : "1 SUPPLEMENT", "issued" : { "date-parts" : [ [ "2015" ] ] }, "page" : "7-10", "publisher" : "Poljoprivredni fakultet u Osijeku i Poljoprivredni institut Osijek", "title" : "Supports for local breeds in the European region\u2013an overview", "type" : "article-journal", "volume" : "21" }, "uris" : [ "http://www.mendeley.com/documents/?uuid=9a757e1f-d47b-41a5-b325-eb6a5f3a9ee9" ] } ], "mendeley" : { "formattedCitation" : "(Bojkovski et al., 2015)", "plainTextFormattedCitation" : "(Bojkovski et al., 2015)", "previouslyFormattedCitation" : "(Bojkovski et al., 2015)" }, "properties" : { "noteIndex" : 0 }, "schema" : "https://github.com/citation-style-language/schema/raw/master/csl-citation.json" }</w:instrText>
      </w:r>
      <w:r w:rsidR="00481FF9">
        <w:rPr>
          <w:lang w:eastAsia="en-GB"/>
        </w:rPr>
        <w:fldChar w:fldCharType="separate"/>
      </w:r>
      <w:r w:rsidR="00481FF9" w:rsidRPr="00481FF9">
        <w:rPr>
          <w:noProof/>
          <w:lang w:eastAsia="en-GB"/>
        </w:rPr>
        <w:t>(Bojkovski et al., 2015)</w:t>
      </w:r>
      <w:r w:rsidR="00481FF9">
        <w:rPr>
          <w:lang w:eastAsia="en-GB"/>
        </w:rPr>
        <w:fldChar w:fldCharType="end"/>
      </w:r>
      <w:r w:rsidR="00481FF9">
        <w:rPr>
          <w:lang w:eastAsia="en-GB"/>
        </w:rPr>
        <w:t xml:space="preserve"> </w:t>
      </w:r>
      <w:r w:rsidR="006D53D8">
        <w:rPr>
          <w:lang w:eastAsia="en-GB"/>
        </w:rPr>
        <w:t xml:space="preserve">and farmer preferences for entering into conservation agreements are heterogeneous across farm species.  </w:t>
      </w:r>
    </w:p>
    <w:p w:rsidR="00487AD6" w:rsidRDefault="00487AD6" w:rsidP="003933DE">
      <w:pPr>
        <w:ind w:firstLine="0"/>
        <w:rPr>
          <w:lang w:eastAsia="en-GB"/>
        </w:rPr>
      </w:pPr>
    </w:p>
    <w:p w:rsidR="001E53EB" w:rsidRPr="008964A2" w:rsidRDefault="000E502C" w:rsidP="005955DF">
      <w:pPr>
        <w:rPr>
          <w:b/>
          <w:lang w:eastAsia="en-GB"/>
        </w:rPr>
      </w:pPr>
      <w:r>
        <w:rPr>
          <w:b/>
          <w:lang w:eastAsia="en-GB"/>
        </w:rPr>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small-holder and semi-subsistence farms, are likely to face 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Pr>
          <w:lang w:eastAsia="en-GB"/>
        </w:rPr>
        <w:t xml:space="preserve">, for the establishment of evolutionary agricultural reserves </w:t>
      </w:r>
      <w:r>
        <w:rPr>
          <w:lang w:eastAsia="en-GB"/>
        </w:rPr>
        <w:fldChar w:fldCharType="begin" w:fldLock="1"/>
      </w:r>
      <w:r>
        <w:rPr>
          <w:lang w:eastAsia="en-GB"/>
        </w:rPr>
        <w:instrText>ADDIN CSL_CITATION { "citationItems" : [ { "id" : "ITEM-1", "itemData" : { "DOI" : "10.1111/j.1752-4571.2010.00179.x", "ISSN" : "1752-4571", "author" : [ { "dropping-particle" : "", "family" : "Thrall", "given" : "Peter H", "non-dropping-particle" : "", "parse-names" : false, "suffix" : "" }, { "dropping-particle" : "", "family" : "Oakeshott", "given" : "John G", "non-dropping-particle" : "", "parse-names" : false, "suffix" : "" }, { "dropping-particle" : "", "family" : "Fitt", "given" : "Gary", "non-dropping-particle" : "", "parse-names" : false, "suffix" : "" }, { "dropping-particle" : "", "family" : "Southerton", "given" : "Simon", "non-dropping-particle" : "", "parse-names" : false, "suffix" : "" }, { "dropping-particle" : "", "family" : "Burdon", "given" : "Jeremy J", "non-dropping-particle" : "", "parse-names" : false, "suffix" : "" }, { "dropping-particle" : "", "family" : "Sheppard", "given" : "Andy", "non-dropping-particle" : "", "parse-names" : false, "suffix" : "" }, { "dropping-particle" : "", "family" : "Russell", "given" : "Robyn J", "non-dropping-particle" : "", "parse-names" : false, "suffix" : "" }, { "dropping-particle" : "", "family" : "Zalucki", "given" : "Myron", "non-dropping-particle" : "", "parse-names" : false, "suffix" : "" }, { "dropping-particle" : "", "family" : "Heino", "given" : "Mikko", "non-dropping-particle" : "", "parse-names" : false, "suffix" : "" }, { "dropping-particle" : "", "family" : "Ford Denison", "given" : "R", "non-dropping-particle" : "", "parse-names" : false, "suffix" : "" } ], "container-title" : "Evolutionary Applications", "id" : "ITEM-1", "issue" : "2", "issued" : { "date-parts" : [ [ "2011" ] ] }, "page" : "200-215", "publisher" : "Wiley Online Library", "title" : "Evolution in agriculture: the application of evolutionary approaches to the management of biotic interactions in agro\u2010ecosystems", "type" : "article-journal", "volume" : "4" }, "uris" : [ "http://www.mendeley.com/documents/?uuid=8a683a11-5aa1-4fa3-a89b-267864c10130" ] } ], "mendeley" : { "formattedCitation" : "(Thrall et al., 2011)", "plainTextFormattedCitation" : "(Thrall et al., 2011)" }, "properties" : { "noteIndex" : 0 }, "schema" : "https://github.com/citation-style-language/schema/raw/master/csl-citation.json" }</w:instrText>
      </w:r>
      <w:r>
        <w:rPr>
          <w:lang w:eastAsia="en-GB"/>
        </w:rPr>
        <w:fldChar w:fldCharType="separate"/>
      </w:r>
      <w:r w:rsidRPr="000E502C">
        <w:rPr>
          <w:noProof/>
          <w:lang w:eastAsia="en-GB"/>
        </w:rPr>
        <w:t>(Thrall et al., 2011)</w:t>
      </w:r>
      <w:r>
        <w:rPr>
          <w:lang w:eastAsia="en-GB"/>
        </w:rPr>
        <w:fldChar w:fldCharType="end"/>
      </w:r>
      <w:r w:rsidR="009175A6">
        <w:rPr>
          <w:lang w:eastAsia="en-GB"/>
        </w:rPr>
        <w:t xml:space="preserve">.  </w:t>
      </w:r>
      <w:r w:rsidR="0010166C">
        <w:rPr>
          <w:lang w:eastAsia="en-GB"/>
        </w:rPr>
        <w:t xml:space="preserve">  </w:t>
      </w:r>
    </w:p>
    <w:p w:rsidR="00A67B53" w:rsidRDefault="00A67B53" w:rsidP="005955DF">
      <w:pPr>
        <w:shd w:val="clear" w:color="auto" w:fill="FFFFFF"/>
        <w:spacing w:line="351" w:lineRule="atLeast"/>
        <w:textAlignment w:val="baseline"/>
        <w:rPr>
          <w:rFonts w:ascii="Verdana" w:hAnsi="Verdana"/>
          <w:color w:val="333333"/>
          <w:sz w:val="20"/>
          <w:szCs w:val="20"/>
          <w:lang w:eastAsia="en-GB"/>
        </w:rPr>
      </w:pPr>
    </w:p>
    <w:p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with cost effectiveness</w:t>
      </w:r>
      <w:r>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Many of these factors can be addressed through </w:t>
      </w:r>
      <w:r w:rsidR="007E04DC">
        <w:rPr>
          <w:lang w:eastAsia="en-GB"/>
        </w:rPr>
        <w:t>t</w:t>
      </w:r>
      <w:r w:rsidR="00017A34">
        <w:rPr>
          <w:lang w:eastAsia="en-GB"/>
        </w:rPr>
        <w:t>he design of PES schemes</w:t>
      </w:r>
      <w:r w:rsidR="00630D4E">
        <w:rPr>
          <w:lang w:eastAsia="en-GB"/>
        </w:rPr>
        <w:t xml:space="preserve"> </w:t>
      </w:r>
      <w:r w:rsidR="00017A34">
        <w:rPr>
          <w:lang w:eastAsia="en-GB"/>
        </w:rPr>
        <w:fldChar w:fldCharType="begin" w:fldLock="1"/>
      </w:r>
      <w:r w:rsidR="00F22C77">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"id" : "ITEM-2",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"ITEM-2", "issue" : "3\u20134", "issued" : { "date-parts" : [ [ "2014" ] ] }, "page" : "299-331", "publisher" : "Now Publishers, Inc.", "title" : "Incentivizing the provision of ecosystem services", "type" : "article-journal", "volume" : "7" }, "uris" : [ "http://www.mendeley.com/documents/?uuid=d854eb84-09a5-49c1-84a3-421b2abba4e4" ] } ], "mendeley" : { "formattedCitation" : "(Hanley and White, 2014; Engel, 2016)", "plainTextFormattedCitation" : "(Hanley and White, 2014; Engel, 2016)", "previouslyFormattedCitation" : "(Hanley and White, 2014; Engel, 2016)" }, "properties" : { "noteIndex" : 0 }, "schema" : "https://github.com/citation-style-language/schema/raw/master/csl-citation.json" }</w:instrText>
      </w:r>
      <w:r w:rsidR="00017A34">
        <w:rPr>
          <w:lang w:eastAsia="en-GB"/>
        </w:rPr>
        <w:fldChar w:fldCharType="separate"/>
      </w:r>
      <w:r w:rsidR="00630D4E" w:rsidRPr="00630D4E">
        <w:rPr>
          <w:noProof/>
          <w:lang w:eastAsia="en-GB"/>
        </w:rPr>
        <w:t>(Hanley and White, 2014; Engel, 2016)</w:t>
      </w:r>
      <w:r w:rsidR="00017A34">
        <w:rPr>
          <w:lang w:eastAsia="en-GB"/>
        </w:rPr>
        <w:fldChar w:fldCharType="end"/>
      </w:r>
      <w:r w:rsidR="00017A34">
        <w:rPr>
          <w:lang w:eastAsia="en-GB"/>
        </w:rPr>
        <w:t>.</w:t>
      </w:r>
      <w:r w:rsidR="00630D4E">
        <w:rPr>
          <w:lang w:eastAsia="en-GB"/>
        </w:rPr>
        <w:t xml:space="preserve"> Employing different selection goals in PES has been a controversial topic but there are good </w:t>
      </w:r>
      <w:r w:rsidR="00630D4E">
        <w:rPr>
          <w:lang w:eastAsia="en-GB"/>
        </w:rPr>
        <w:lastRenderedPageBreak/>
        <w:t xml:space="preserve">arguments for not treating environmental and social equity goals as separate objectives. Yet, we show 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crowing-out, </w:t>
      </w:r>
      <w:r w:rsidR="00007D80">
        <w:rPr>
          <w:lang w:eastAsia="en-GB"/>
        </w:rPr>
        <w:t>non-compliance (</w:t>
      </w:r>
      <w:r w:rsidR="00F22C77">
        <w:rPr>
          <w:lang w:eastAsia="en-GB"/>
        </w:rPr>
        <w:t>moral hazard</w:t>
      </w:r>
      <w:r w:rsidR="00007D80">
        <w:rPr>
          <w:lang w:eastAsia="en-GB"/>
        </w:rPr>
        <w:t>)</w:t>
      </w:r>
      <w:r w:rsidR="00630D4E">
        <w:rPr>
          <w:lang w:eastAsia="en-GB"/>
        </w:rPr>
        <w:t xml:space="preserve"> </w:t>
      </w:r>
      <w:r w:rsidR="00F22C77">
        <w:rPr>
          <w:lang w:eastAsia="en-GB"/>
        </w:rPr>
        <w:t xml:space="preserve">and negative spillovers/indirect effects </w:t>
      </w:r>
      <w:r w:rsidR="00F22C77">
        <w:rPr>
          <w:lang w:eastAsia="en-GB"/>
        </w:rPr>
        <w:fldChar w:fldCharType="begin" w:fldLock="1"/>
      </w:r>
      <w:r w:rsidR="00DC470E">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"ITEM-2", "issued" : { "date-parts" : [ [ "2017" ] ] }, "page" : "359-374", "publisher" : "Elsevier", "title" : "The effectiveness of payments for environmental services", "type" : "article-journal", "volume" : "96" }, "uris" : [ "http://www.mendeley.com/documents/?uuid=4a6373f0-27d2-46ad-8457-dc4b7ab679fe" ] }, { "id" : "ITEM-3",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"ITEM-3",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B\u00f6rner et al., 2017)", "plainTextFormattedCitation" : "(Hanley and White, 2014; Pascual et al., 2014; B\u00f6rner et al., 2017)",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22C77" w:rsidRPr="00F22C77">
        <w:rPr>
          <w:noProof/>
          <w:lang w:eastAsia="en-GB"/>
        </w:rPr>
        <w:t>(Hanley and White, 2014; Pascual et al., 2014; Börner et al., 2017)</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rsidR="00BD0826" w:rsidRDefault="00BD0826" w:rsidP="00BD0826">
      <w:pPr>
        <w:pStyle w:val="Heading2"/>
        <w:keepLines w:val="0"/>
        <w:numPr>
          <w:ilvl w:val="1"/>
          <w:numId w:val="2"/>
        </w:numPr>
        <w:tabs>
          <w:tab w:val="left" w:pos="624"/>
        </w:tabs>
        <w:spacing w:before="300"/>
      </w:pPr>
      <w:bookmarkStart w:id="4" w:name="_Toc517708946"/>
      <w:commentRangeStart w:id="5"/>
      <w:r>
        <w:t>Limitations and f</w:t>
      </w:r>
      <w:r w:rsidR="003C72FB">
        <w:t>urther work</w:t>
      </w:r>
      <w:bookmarkEnd w:id="4"/>
      <w:r w:rsidR="003C72FB">
        <w:t xml:space="preserve"> </w:t>
      </w:r>
      <w:commentRangeEnd w:id="5"/>
      <w:r w:rsidR="00516C11">
        <w:rPr>
          <w:rStyle w:val="CommentReference"/>
          <w:rFonts w:eastAsia="Times New Roman"/>
          <w:b w:val="0"/>
          <w:bCs w:val="0"/>
        </w:rPr>
        <w:commentReference w:id="5"/>
      </w:r>
    </w:p>
    <w:p w:rsidR="00BE5553" w:rsidRPr="00BE5553" w:rsidRDefault="00BE5553" w:rsidP="00BE5553"/>
    <w:p w:rsidR="001922CD" w:rsidRDefault="00A15E98" w:rsidP="001922CD">
      <w:r>
        <w:t>Much of this work has focused on cou</w:t>
      </w:r>
      <w:r w:rsidR="000D59D5">
        <w:t>ntry-specific case studies. There</w:t>
      </w:r>
      <w:r>
        <w:t xml:space="preserve"> is a recognisable </w:t>
      </w:r>
      <w:r w:rsidR="00734AFD">
        <w:t>need</w:t>
      </w:r>
      <w:r>
        <w:t xml:space="preserve"> to extrapolate these findings more broadly</w:t>
      </w:r>
      <w:r w:rsidR="00734AFD">
        <w:t xml:space="preserve"> 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r w:rsidR="00734AFD">
        <w:t>.</w:t>
      </w:r>
      <w:r w:rsidR="00F60D69">
        <w:t xml:space="preserve"> </w:t>
      </w:r>
      <w:r w:rsidR="00BA181A">
        <w:t>Where</w:t>
      </w:r>
      <w:r w:rsidR="00BA4E85">
        <w:t xml:space="preserve"> the drivers of genetic erosion </w:t>
      </w:r>
      <w:r w:rsidR="00BA181A">
        <w:t>vary</w:t>
      </w:r>
      <w:r w:rsidR="00BA4E85">
        <w:t xml:space="preserve"> across </w:t>
      </w:r>
      <w:r w:rsidR="00BA181A">
        <w:t>regions/</w:t>
      </w:r>
      <w:r w:rsidR="00BA4E85">
        <w:t xml:space="preserve">countries alternate policy interventions may be </w:t>
      </w:r>
      <w:r w:rsidR="003079C9">
        <w:t>necessary.</w:t>
      </w:r>
    </w:p>
    <w:p w:rsidR="001922CD" w:rsidRDefault="001922CD" w:rsidP="001922CD"/>
    <w:p w:rsidR="001940BC" w:rsidRDefault="001922CD" w:rsidP="001922CD">
      <w:r>
        <w:t xml:space="preserve">The application of </w:t>
      </w:r>
      <w:r w:rsidR="00A15E98">
        <w:t>proximate variables</w:t>
      </w:r>
      <w:r>
        <w:t xml:space="preserve"> denoting</w:t>
      </w:r>
      <w:r w:rsidR="00A15E98">
        <w:t xml:space="preserve"> conservation benefit</w:t>
      </w:r>
      <w:r w:rsidR="00CD1E63">
        <w:t xml:space="preserve">s </w:t>
      </w:r>
      <w:r w:rsidR="00F60D69">
        <w:t>from investments in diversity</w:t>
      </w:r>
      <w:r>
        <w:t xml:space="preserve"> </w:t>
      </w:r>
      <w:r w:rsidR="00E02668">
        <w:t>requires clarification</w:t>
      </w:r>
      <w:r w:rsidR="00A15E98">
        <w:t>. While these proxies are based on sound scientific reasoning</w:t>
      </w:r>
      <w:r w:rsidR="00F60D69">
        <w:t>,</w:t>
      </w:r>
      <w:r w:rsidR="00A15E98">
        <w:t xml:space="preserve"> we suggest further work to determine whether such proximate measures </w:t>
      </w:r>
      <w:r w:rsidR="000E502C">
        <w:t xml:space="preserve">are indeed </w:t>
      </w:r>
      <w:r w:rsidR="00CD1E63">
        <w:t>robust</w:t>
      </w:r>
      <w:r w:rsidR="00A15E98">
        <w:t xml:space="preserve"> needs empirical</w:t>
      </w:r>
      <w:r w:rsidR="00F60D69">
        <w:t>ly</w:t>
      </w:r>
      <w:r w:rsidR="00A15E98">
        <w:t xml:space="preserve"> testing. For instance, in Chapter </w:t>
      </w:r>
      <w:r w:rsidR="00992294">
        <w:t xml:space="preserve">Four, diversity is </w:t>
      </w:r>
      <w:r w:rsidR="0086590A">
        <w:t>approximated by</w:t>
      </w:r>
      <w:r w:rsidR="00992294">
        <w:t xml:space="preserve"> </w:t>
      </w:r>
      <w:r w:rsidR="000E502C">
        <w:t xml:space="preserve">the </w:t>
      </w:r>
      <w:r w:rsidR="00992294">
        <w:t xml:space="preserve">distribution of conservation sites across different ecogeographic regions while in Chapter Five, diversity is </w:t>
      </w:r>
      <w:r w:rsidR="00CD1E63">
        <w:t xml:space="preserve">partly </w:t>
      </w:r>
      <w:r w:rsidR="00992294">
        <w:t>denoted by geographic ori</w:t>
      </w:r>
      <w:r w:rsidR="00CD1E63">
        <w:t>gin</w:t>
      </w:r>
      <w:r w:rsidR="00992294">
        <w:t>.</w:t>
      </w:r>
      <w:r w:rsidR="00F60D69">
        <w:t xml:space="preserve"> Work to verify such proxies would provide a useful grounding to formulate </w:t>
      </w:r>
      <w:r w:rsidR="000E502C">
        <w:t xml:space="preserve">future </w:t>
      </w:r>
      <w:r w:rsidR="00F60D69">
        <w:t>cost benefit analysis</w:t>
      </w:r>
      <w:r w:rsidR="00A23B1C">
        <w:t xml:space="preserve"> frameworks.</w:t>
      </w:r>
    </w:p>
    <w:p w:rsidR="001940BC" w:rsidRDefault="001940BC" w:rsidP="003C72FB"/>
    <w:p w:rsidR="00A15E98" w:rsidRDefault="000E502C" w:rsidP="003C72FB">
      <w:r>
        <w:t>While</w:t>
      </w:r>
      <w:r w:rsidR="001940BC">
        <w:t xml:space="preserve"> this work explores agrobiodiveristy conservation in the context of PGR and FAnGR, </w:t>
      </w:r>
      <w:r>
        <w:t xml:space="preserve">I recognise there is an absence of direct comparison between both components of diversity where many lessons may </w:t>
      </w:r>
      <w:r>
        <w:lastRenderedPageBreak/>
        <w:t xml:space="preserve">be learnt. </w:t>
      </w:r>
      <w:r w:rsidR="0016663A">
        <w:t>M</w:t>
      </w:r>
      <w:r w:rsidR="00160F5F">
        <w:t xml:space="preserve">ore work is needed to explore what PGR can learn from FAnGR conservation approaches and vice versa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as formerly noted gap analysis</w:t>
      </w:r>
      <w:r w:rsidR="0086590A">
        <w:t xml:space="preserve"> employed to establish PGR conservation priorities</w:t>
      </w:r>
      <w:r w:rsidR="00160F5F">
        <w:t xml:space="preserve"> </w:t>
      </w:r>
      <w:r w:rsidR="00160F5F">
        <w:fldChar w:fldCharType="begin" w:fldLock="1"/>
      </w:r>
      <w:r w:rsidR="006F091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160F5F">
        <w:fldChar w:fldCharType="separate"/>
      </w:r>
      <w:r w:rsidR="00160F5F">
        <w:rPr>
          <w:noProof/>
        </w:rPr>
        <w:t xml:space="preserve">(see </w:t>
      </w:r>
      <w:r w:rsidR="00160F5F" w:rsidRPr="00160F5F">
        <w:rPr>
          <w:noProof/>
        </w:rPr>
        <w:t>Maxted et al., 2008)</w:t>
      </w:r>
      <w:r w:rsidR="00160F5F">
        <w:fldChar w:fldCharType="end"/>
      </w:r>
      <w:r w:rsidR="00160F5F">
        <w:t xml:space="preserve"> may provide useful framing for FAnGR </w:t>
      </w:r>
      <w:r w:rsidR="0016663A">
        <w:t xml:space="preserve">priority setting. </w:t>
      </w:r>
    </w:p>
    <w:p w:rsidR="00842034" w:rsidRDefault="00842034" w:rsidP="003C72FB"/>
    <w:p w:rsidR="00216473" w:rsidRDefault="00842034" w:rsidP="003C72FB">
      <w:r>
        <w:t xml:space="preserve">This work has largely focused on </w:t>
      </w:r>
      <w:r w:rsidRPr="00DE40B2">
        <w:rPr>
          <w:i/>
        </w:rPr>
        <w:t>in-situ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optimal contributions</w:t>
      </w:r>
      <w:r w:rsidR="00AB5826">
        <w:t xml:space="preserve"> (i.e. proportion of </w:t>
      </w:r>
      <w:r w:rsidR="00AB5826" w:rsidRPr="00AB5826">
        <w:rPr>
          <w:i/>
        </w:rPr>
        <w:t>in situ</w:t>
      </w:r>
      <w:r w:rsidR="00AB5826">
        <w:t xml:space="preserve"> vs </w:t>
      </w:r>
      <w:r w:rsidR="00AB5826" w:rsidRPr="00AB5826">
        <w:rPr>
          <w:i/>
        </w:rPr>
        <w:t>ex situ</w:t>
      </w:r>
      <w:r w:rsidR="00AB5826">
        <w:t xml:space="preserve"> preservation)</w:t>
      </w:r>
      <w:r w:rsidR="000E502C">
        <w:t xml:space="preserve"> for conservation strategies</w:t>
      </w:r>
      <w:r w:rsidR="00AB5826">
        <w:t>. This has been particularly evident</w:t>
      </w:r>
      <w:r w:rsidR="00C05E3D">
        <w:t xml:space="preserve"> in</w:t>
      </w:r>
      <w:r w:rsidR="000E502C">
        <w:t xml:space="preserve"> the management of</w:t>
      </w:r>
      <w:r w:rsidR="00C05E3D">
        <w:t xml:space="preserve"> F</w:t>
      </w:r>
      <w:r w:rsidR="000E502C">
        <w:t xml:space="preserve">AnGR and to a lesser extent PGR, despite the fact </w:t>
      </w:r>
      <w:r w:rsidR="00DE40B2">
        <w:t>alternate</w:t>
      </w:r>
      <w:r w:rsidR="009F3125">
        <w:t xml:space="preserve"> conservation appro</w:t>
      </w:r>
      <w:r w:rsidR="00216473">
        <w:t xml:space="preserve">aches </w:t>
      </w:r>
      <w:r w:rsidR="00C05E3D">
        <w:t>feature</w:t>
      </w:r>
      <w:r w:rsidR="009F3125">
        <w:t xml:space="preserve"> </w:t>
      </w:r>
      <w:r w:rsidR="00DE40B2">
        <w:t>different</w:t>
      </w:r>
      <w:r w:rsidR="009F3125">
        <w:t xml:space="preserve"> </w:t>
      </w:r>
      <w:r w:rsidR="00C05E3D">
        <w:t>supply</w:t>
      </w:r>
      <w:r w:rsidR="009F3125">
        <w:t xml:space="preserve"> curves</w:t>
      </w:r>
      <w:r w:rsidR="00216473">
        <w:t xml:space="preserve"> </w:t>
      </w:r>
      <w:r w:rsidR="00D77535">
        <w:t>and</w:t>
      </w:r>
      <w:r w:rsidR="00216473">
        <w:t xml:space="preserve"> benefits</w:t>
      </w:r>
      <w:r w:rsidR="009F3125">
        <w:t>.</w:t>
      </w:r>
      <w:r w:rsidR="00216473">
        <w:t xml:space="preserve"> </w:t>
      </w:r>
      <w:r w:rsidR="00A23B1C">
        <w:t>F</w:t>
      </w:r>
      <w:r w:rsidR="00216473">
        <w:t xml:space="preserve">urther work </w:t>
      </w:r>
      <w:r w:rsidR="00C05E3D">
        <w:t>is needed to</w:t>
      </w:r>
      <w:r w:rsidR="00216473">
        <w:t xml:space="preserve"> </w:t>
      </w:r>
      <w:r w:rsidR="00AB5826">
        <w:t>model</w:t>
      </w:r>
      <w:r w:rsidR="00216473">
        <w:t xml:space="preserve"> the </w:t>
      </w:r>
      <w:r w:rsidR="00AB5826">
        <w:t>implications</w:t>
      </w:r>
      <w:r w:rsidR="00216473">
        <w:t xml:space="preserve"> of </w:t>
      </w:r>
      <w:r w:rsidR="000E502C">
        <w:t xml:space="preserve">employing </w:t>
      </w:r>
      <w:r w:rsidR="00216473">
        <w:t xml:space="preserve">different conservation approaches under </w:t>
      </w:r>
      <w:r w:rsidR="00A23B1C">
        <w:t>varying</w:t>
      </w:r>
      <w:r w:rsidR="00216473">
        <w:t xml:space="preserve"> conservation goals and budgets, with particular relation to </w:t>
      </w:r>
      <w:r w:rsidR="00216473" w:rsidRPr="00216473">
        <w:rPr>
          <w:i/>
        </w:rPr>
        <w:t>in situ</w:t>
      </w:r>
      <w:r w:rsidR="00216473">
        <w:t xml:space="preserve"> risks and</w:t>
      </w:r>
      <w:r w:rsidR="000E502C">
        <w:t xml:space="preserve"> the efficacy of </w:t>
      </w:r>
      <w:r w:rsidR="00216473" w:rsidRPr="00216473">
        <w:rPr>
          <w:i/>
        </w:rPr>
        <w:t>ex situ</w:t>
      </w:r>
      <w:r w:rsidR="00216473">
        <w:t xml:space="preserve"> </w:t>
      </w:r>
      <w:r w:rsidR="000E502C">
        <w:t>collections</w:t>
      </w:r>
      <w:r w:rsidR="00216473">
        <w:t xml:space="preserve">. </w:t>
      </w:r>
      <w:r w:rsidR="00A23B1C">
        <w:t>Developing conservation frameworks based on such information may further improve the cost effectiveness of conservation policy.</w:t>
      </w:r>
    </w:p>
    <w:p w:rsidR="002A4A9A" w:rsidRDefault="002A4A9A" w:rsidP="000D59D5">
      <w:pPr>
        <w:rPr>
          <w:lang w:eastAsia="en-GB"/>
        </w:rPr>
      </w:pPr>
    </w:p>
    <w:p w:rsidR="002A4A9A" w:rsidRDefault="002A4A9A" w:rsidP="000D59D5">
      <w:pPr>
        <w:rPr>
          <w:lang w:eastAsia="en-GB"/>
        </w:rPr>
      </w:pPr>
      <w:r>
        <w:rPr>
          <w:lang w:eastAsia="en-GB"/>
        </w:rPr>
        <w:t xml:space="preserve">There is a distinct lack of </w:t>
      </w:r>
      <w:r w:rsidR="000E502C">
        <w:rPr>
          <w:lang w:eastAsia="en-GB"/>
        </w:rPr>
        <w:t>work</w:t>
      </w:r>
      <w:r>
        <w:rPr>
          <w:lang w:eastAsia="en-GB"/>
        </w:rPr>
        <w:t xml:space="preserve"> developing cost benefit analysis frameworks for </w:t>
      </w:r>
      <w:r w:rsidR="00A62223">
        <w:rPr>
          <w:lang w:eastAsia="en-GB"/>
        </w:rPr>
        <w:t>establishing</w:t>
      </w:r>
      <w:r w:rsidR="006F54B6">
        <w:rPr>
          <w:lang w:eastAsia="en-GB"/>
        </w:rPr>
        <w:t xml:space="preserve"> investment priorities in </w:t>
      </w:r>
      <w:r>
        <w:rPr>
          <w:lang w:eastAsia="en-GB"/>
        </w:rPr>
        <w:t>agrobiodiveristy conservation. This is a defining limitation for approaches that seek to explore the cost effectiveness of different policy interventions</w:t>
      </w:r>
      <w:r w:rsidR="006F54B6">
        <w:rPr>
          <w:lang w:eastAsia="en-GB"/>
        </w:rPr>
        <w:t>.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located on the TEV spectrum.   </w:t>
      </w:r>
    </w:p>
    <w:p w:rsidR="008A5C3F" w:rsidRDefault="008A5C3F" w:rsidP="000D59D5">
      <w:pPr>
        <w:rPr>
          <w:lang w:eastAsia="en-GB"/>
        </w:rPr>
      </w:pPr>
    </w:p>
    <w:p w:rsidR="00EE71BE" w:rsidRDefault="005D4C75" w:rsidP="001922CD">
      <w:pPr>
        <w:rPr>
          <w:lang w:eastAsia="en-GB"/>
        </w:rPr>
      </w:pPr>
      <w:r>
        <w:rPr>
          <w:lang w:eastAsia="en-GB"/>
        </w:rPr>
        <w:t xml:space="preserve">A growing battery of advanced genetic technologies (e.g. </w:t>
      </w:r>
      <w:r w:rsidR="00D16197">
        <w:rPr>
          <w:lang w:eastAsia="en-GB"/>
        </w:rPr>
        <w:t>GS</w:t>
      </w:r>
      <w:r>
        <w:rPr>
          <w:lang w:eastAsia="en-GB"/>
        </w:rPr>
        <w:t xml:space="preserve">) are advancing breed characterisation capabilities. The former can be used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w:t>
      </w:r>
      <w:r w:rsidR="00A622A9">
        <w:rPr>
          <w:lang w:eastAsia="en-GB"/>
        </w:rPr>
        <w:lastRenderedPageBreak/>
        <w:t xml:space="preserve">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To meet this need, better characterisation of (rare) </w:t>
      </w:r>
      <w:r w:rsidR="001922CD">
        <w:rPr>
          <w:lang w:eastAsia="en-GB"/>
        </w:rPr>
        <w:t>genetic resources</w:t>
      </w:r>
      <w:r w:rsidR="00D16197">
        <w:rPr>
          <w:lang w:eastAsia="en-GB"/>
        </w:rPr>
        <w:t xml:space="preserve"> is needed</w:t>
      </w:r>
      <w:r w:rsidR="00815286">
        <w:rPr>
          <w:lang w:eastAsia="en-GB"/>
        </w:rPr>
        <w:t xml:space="preserve"> through targeted research</w:t>
      </w:r>
      <w:r w:rsidR="00D16197">
        <w:rPr>
          <w:lang w:eastAsia="en-GB"/>
        </w:rPr>
        <w:t xml:space="preserve"> to </w:t>
      </w:r>
      <w:r>
        <w:rPr>
          <w:lang w:eastAsia="en-GB"/>
        </w:rPr>
        <w:t xml:space="preserve">develop </w:t>
      </w:r>
      <w:r w:rsidR="00A622A9">
        <w:rPr>
          <w:lang w:eastAsia="en-GB"/>
        </w:rPr>
        <w:t xml:space="preserve">an </w:t>
      </w:r>
      <w:r>
        <w:rPr>
          <w:lang w:eastAsia="en-GB"/>
        </w:rPr>
        <w:t>evidence</w:t>
      </w:r>
      <w:r w:rsidR="00A622A9">
        <w:rPr>
          <w:lang w:eastAsia="en-GB"/>
        </w:rPr>
        <w:t xml:space="preserve"> base</w:t>
      </w:r>
      <w:r>
        <w:rPr>
          <w:lang w:eastAsia="en-GB"/>
        </w:rPr>
        <w:t xml:space="preserve"> </w:t>
      </w:r>
      <w:r w:rsidR="00A622A9">
        <w:rPr>
          <w:lang w:eastAsia="en-GB"/>
        </w:rPr>
        <w:t>for</w:t>
      </w:r>
      <w:r>
        <w:rPr>
          <w:lang w:eastAsia="en-GB"/>
        </w:rPr>
        <w:t xml:space="preserve"> conservation decision-making, where currently there is a poor understanding of the marginal </w:t>
      </w:r>
      <w:r w:rsidR="003406E8">
        <w:rPr>
          <w:lang w:eastAsia="en-GB"/>
        </w:rPr>
        <w:t>b</w:t>
      </w:r>
      <w:r>
        <w:rPr>
          <w:lang w:eastAsia="en-GB"/>
        </w:rPr>
        <w:t>enefits arising from investments in diversity</w:t>
      </w:r>
      <w:r w:rsidR="001922CD">
        <w:rPr>
          <w:lang w:eastAsia="en-GB"/>
        </w:rPr>
        <w:t xml:space="preserve"> (</w:t>
      </w:r>
      <w:r w:rsidR="001922CD" w:rsidRPr="001922CD">
        <w:rPr>
          <w:highlight w:val="yellow"/>
          <w:lang w:eastAsia="en-GB"/>
        </w:rPr>
        <w:t>ref Bruford</w:t>
      </w:r>
      <w:r w:rsidR="001922CD">
        <w:rPr>
          <w:lang w:eastAsia="en-GB"/>
        </w:rPr>
        <w:t>)</w:t>
      </w:r>
      <w:r w:rsidR="00815286">
        <w:rPr>
          <w:lang w:eastAsia="en-GB"/>
        </w:rPr>
        <w:t xml:space="preserve">. </w:t>
      </w:r>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r w:rsidR="008A5C3F">
        <w:rPr>
          <w:lang w:eastAsia="en-GB"/>
        </w:rPr>
        <w:t>should be seen as a priority for future work.</w:t>
      </w:r>
    </w:p>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rwick Wainwright" w:date="2018-07-13T13:10:00Z" w:initials="WW">
    <w:p w:rsidR="002A0A7F" w:rsidRDefault="002A0A7F">
      <w:pPr>
        <w:pStyle w:val="CommentText"/>
      </w:pPr>
      <w:r>
        <w:rPr>
          <w:rStyle w:val="CommentReference"/>
        </w:rPr>
        <w:annotationRef/>
      </w:r>
      <w:r>
        <w:t>This could be a concluding recommendation.</w:t>
      </w:r>
    </w:p>
  </w:comment>
  <w:comment w:id="2" w:author="Warwick Wainwright" w:date="2018-07-14T17:03:00Z" w:initials="WW">
    <w:p w:rsidR="00CA311B" w:rsidRDefault="00CA311B">
      <w:pPr>
        <w:pStyle w:val="CommentText"/>
      </w:pPr>
      <w:r>
        <w:rPr>
          <w:rStyle w:val="CommentReference"/>
        </w:rPr>
        <w:annotationRef/>
      </w:r>
      <w:r>
        <w:t xml:space="preserve">Wording could change too: Using conservation auctions are more efficient than fixed priced approaches. </w:t>
      </w:r>
    </w:p>
  </w:comment>
  <w:comment w:id="5" w:author="Warwick Wainwright" w:date="2018-07-13T11:01:00Z" w:initials="WW">
    <w:p w:rsidR="00516C11" w:rsidRDefault="00516C11">
      <w:pPr>
        <w:pStyle w:val="CommentText"/>
      </w:pPr>
      <w:r>
        <w:rPr>
          <w:rStyle w:val="CommentReference"/>
        </w:rPr>
        <w:annotationRef/>
      </w:r>
      <w:r>
        <w:rPr>
          <w:lang w:eastAsia="en-GB"/>
        </w:rPr>
        <w:t>There is a need to develop “best practice principles” for PGR and FAnGR programmes, where currently little guidance exists to promote consistent conservation responses.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21FB"/>
    <w:rsid w:val="00035C98"/>
    <w:rsid w:val="00036624"/>
    <w:rsid w:val="0005248E"/>
    <w:rsid w:val="0006206A"/>
    <w:rsid w:val="00062198"/>
    <w:rsid w:val="00063758"/>
    <w:rsid w:val="000648B8"/>
    <w:rsid w:val="00065688"/>
    <w:rsid w:val="00072BDB"/>
    <w:rsid w:val="00096366"/>
    <w:rsid w:val="000D59D5"/>
    <w:rsid w:val="000E502C"/>
    <w:rsid w:val="000F52DA"/>
    <w:rsid w:val="0010166C"/>
    <w:rsid w:val="00106028"/>
    <w:rsid w:val="001069EA"/>
    <w:rsid w:val="00112771"/>
    <w:rsid w:val="00115FBE"/>
    <w:rsid w:val="0013704A"/>
    <w:rsid w:val="00157649"/>
    <w:rsid w:val="00160F5F"/>
    <w:rsid w:val="001649F0"/>
    <w:rsid w:val="0016663A"/>
    <w:rsid w:val="00174673"/>
    <w:rsid w:val="00183AB5"/>
    <w:rsid w:val="001922CD"/>
    <w:rsid w:val="001940BC"/>
    <w:rsid w:val="001A0FF4"/>
    <w:rsid w:val="001B7EB3"/>
    <w:rsid w:val="001E53EB"/>
    <w:rsid w:val="00216473"/>
    <w:rsid w:val="002418EA"/>
    <w:rsid w:val="00243FF3"/>
    <w:rsid w:val="00274A3C"/>
    <w:rsid w:val="002A0A7F"/>
    <w:rsid w:val="002A2CBC"/>
    <w:rsid w:val="002A39A4"/>
    <w:rsid w:val="002A4A9A"/>
    <w:rsid w:val="002B21BA"/>
    <w:rsid w:val="002D0039"/>
    <w:rsid w:val="00300F43"/>
    <w:rsid w:val="00303D26"/>
    <w:rsid w:val="003079C9"/>
    <w:rsid w:val="00322ED4"/>
    <w:rsid w:val="0033250B"/>
    <w:rsid w:val="0033287F"/>
    <w:rsid w:val="003406E8"/>
    <w:rsid w:val="00355009"/>
    <w:rsid w:val="00386EF8"/>
    <w:rsid w:val="003933DE"/>
    <w:rsid w:val="003A6028"/>
    <w:rsid w:val="003A6448"/>
    <w:rsid w:val="003A6F9A"/>
    <w:rsid w:val="003C60FE"/>
    <w:rsid w:val="003C72FB"/>
    <w:rsid w:val="003D7EC9"/>
    <w:rsid w:val="004119F6"/>
    <w:rsid w:val="00436A7B"/>
    <w:rsid w:val="00444A6F"/>
    <w:rsid w:val="00451E6E"/>
    <w:rsid w:val="00464974"/>
    <w:rsid w:val="0047486D"/>
    <w:rsid w:val="00481BCA"/>
    <w:rsid w:val="00481FF9"/>
    <w:rsid w:val="00487AD6"/>
    <w:rsid w:val="00495FB7"/>
    <w:rsid w:val="004B7BDE"/>
    <w:rsid w:val="004C5AB2"/>
    <w:rsid w:val="0051230E"/>
    <w:rsid w:val="00516C11"/>
    <w:rsid w:val="005479D0"/>
    <w:rsid w:val="00586FF0"/>
    <w:rsid w:val="005955DF"/>
    <w:rsid w:val="005A21ED"/>
    <w:rsid w:val="005D4C75"/>
    <w:rsid w:val="005F23F0"/>
    <w:rsid w:val="005F403F"/>
    <w:rsid w:val="00605A18"/>
    <w:rsid w:val="00630D4E"/>
    <w:rsid w:val="006326C9"/>
    <w:rsid w:val="006467E9"/>
    <w:rsid w:val="00654C0F"/>
    <w:rsid w:val="00687B5A"/>
    <w:rsid w:val="006B7EAB"/>
    <w:rsid w:val="006D53D8"/>
    <w:rsid w:val="006D55DE"/>
    <w:rsid w:val="006E292B"/>
    <w:rsid w:val="006F0916"/>
    <w:rsid w:val="006F54B6"/>
    <w:rsid w:val="00702725"/>
    <w:rsid w:val="00707CA9"/>
    <w:rsid w:val="00717498"/>
    <w:rsid w:val="00730EEE"/>
    <w:rsid w:val="0073475E"/>
    <w:rsid w:val="00734AFD"/>
    <w:rsid w:val="0074425E"/>
    <w:rsid w:val="00762A5C"/>
    <w:rsid w:val="007879DB"/>
    <w:rsid w:val="007B43EA"/>
    <w:rsid w:val="007C50D3"/>
    <w:rsid w:val="007E04DC"/>
    <w:rsid w:val="007F13EA"/>
    <w:rsid w:val="00804DCD"/>
    <w:rsid w:val="008114F2"/>
    <w:rsid w:val="00815286"/>
    <w:rsid w:val="00842034"/>
    <w:rsid w:val="0086201D"/>
    <w:rsid w:val="0086590A"/>
    <w:rsid w:val="00875679"/>
    <w:rsid w:val="008964A2"/>
    <w:rsid w:val="008A2F6B"/>
    <w:rsid w:val="008A5C3F"/>
    <w:rsid w:val="008C090E"/>
    <w:rsid w:val="008E54F6"/>
    <w:rsid w:val="008F44F0"/>
    <w:rsid w:val="009175A6"/>
    <w:rsid w:val="0096059F"/>
    <w:rsid w:val="0096429B"/>
    <w:rsid w:val="0097053F"/>
    <w:rsid w:val="009821E9"/>
    <w:rsid w:val="009845E6"/>
    <w:rsid w:val="00992294"/>
    <w:rsid w:val="009A14BD"/>
    <w:rsid w:val="009A7A63"/>
    <w:rsid w:val="009E24B9"/>
    <w:rsid w:val="009F3125"/>
    <w:rsid w:val="00A03412"/>
    <w:rsid w:val="00A06D5A"/>
    <w:rsid w:val="00A15E98"/>
    <w:rsid w:val="00A23B1C"/>
    <w:rsid w:val="00A252D6"/>
    <w:rsid w:val="00A26A11"/>
    <w:rsid w:val="00A313EC"/>
    <w:rsid w:val="00A46615"/>
    <w:rsid w:val="00A62223"/>
    <w:rsid w:val="00A622A9"/>
    <w:rsid w:val="00A67B53"/>
    <w:rsid w:val="00A7327C"/>
    <w:rsid w:val="00A96A5B"/>
    <w:rsid w:val="00AA1DFC"/>
    <w:rsid w:val="00AA387C"/>
    <w:rsid w:val="00AA7E85"/>
    <w:rsid w:val="00AB5826"/>
    <w:rsid w:val="00AC0813"/>
    <w:rsid w:val="00AD0085"/>
    <w:rsid w:val="00AD2C39"/>
    <w:rsid w:val="00AD3CC5"/>
    <w:rsid w:val="00AD7145"/>
    <w:rsid w:val="00AE0B12"/>
    <w:rsid w:val="00AE60D2"/>
    <w:rsid w:val="00AF0F8B"/>
    <w:rsid w:val="00B01EBF"/>
    <w:rsid w:val="00B40DFA"/>
    <w:rsid w:val="00B43D75"/>
    <w:rsid w:val="00B53C3E"/>
    <w:rsid w:val="00B633EC"/>
    <w:rsid w:val="00B72872"/>
    <w:rsid w:val="00BA181A"/>
    <w:rsid w:val="00BA4E85"/>
    <w:rsid w:val="00BB0AF5"/>
    <w:rsid w:val="00BC42AC"/>
    <w:rsid w:val="00BD0826"/>
    <w:rsid w:val="00BD583D"/>
    <w:rsid w:val="00BE3E4A"/>
    <w:rsid w:val="00BE5553"/>
    <w:rsid w:val="00C00A00"/>
    <w:rsid w:val="00C05E3D"/>
    <w:rsid w:val="00C10311"/>
    <w:rsid w:val="00C145AC"/>
    <w:rsid w:val="00C164A6"/>
    <w:rsid w:val="00C3428F"/>
    <w:rsid w:val="00C4046B"/>
    <w:rsid w:val="00C4565F"/>
    <w:rsid w:val="00C52EFA"/>
    <w:rsid w:val="00C712DD"/>
    <w:rsid w:val="00C72151"/>
    <w:rsid w:val="00C85597"/>
    <w:rsid w:val="00CA311B"/>
    <w:rsid w:val="00CB7A94"/>
    <w:rsid w:val="00CC4F76"/>
    <w:rsid w:val="00CC71AD"/>
    <w:rsid w:val="00CD1E63"/>
    <w:rsid w:val="00CE1910"/>
    <w:rsid w:val="00D03E32"/>
    <w:rsid w:val="00D16197"/>
    <w:rsid w:val="00D34689"/>
    <w:rsid w:val="00D77535"/>
    <w:rsid w:val="00D871F8"/>
    <w:rsid w:val="00D90407"/>
    <w:rsid w:val="00DA77D6"/>
    <w:rsid w:val="00DB2FFB"/>
    <w:rsid w:val="00DB7EFC"/>
    <w:rsid w:val="00DC470E"/>
    <w:rsid w:val="00DD7B0A"/>
    <w:rsid w:val="00DE1DD6"/>
    <w:rsid w:val="00DE40B2"/>
    <w:rsid w:val="00E02668"/>
    <w:rsid w:val="00E02BE7"/>
    <w:rsid w:val="00E15B01"/>
    <w:rsid w:val="00E15ED4"/>
    <w:rsid w:val="00E50C83"/>
    <w:rsid w:val="00E534BD"/>
    <w:rsid w:val="00E75BC5"/>
    <w:rsid w:val="00E81A7D"/>
    <w:rsid w:val="00E82F76"/>
    <w:rsid w:val="00E9059C"/>
    <w:rsid w:val="00E94067"/>
    <w:rsid w:val="00EC394A"/>
    <w:rsid w:val="00EC43ED"/>
    <w:rsid w:val="00EE71BE"/>
    <w:rsid w:val="00F20AD9"/>
    <w:rsid w:val="00F22C77"/>
    <w:rsid w:val="00F33EF1"/>
    <w:rsid w:val="00F34A2A"/>
    <w:rsid w:val="00F36729"/>
    <w:rsid w:val="00F46C33"/>
    <w:rsid w:val="00F51FFE"/>
    <w:rsid w:val="00F60D69"/>
    <w:rsid w:val="00F70E36"/>
    <w:rsid w:val="00F80282"/>
    <w:rsid w:val="00F82F95"/>
    <w:rsid w:val="00F859F7"/>
    <w:rsid w:val="00FD1E73"/>
    <w:rsid w:val="00FD2E99"/>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0C15-113B-4B48-9D91-67BAEFEE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76321939</Template>
  <TotalTime>323</TotalTime>
  <Pages>9</Pages>
  <Words>10835</Words>
  <Characters>61766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72457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18</cp:revision>
  <cp:lastPrinted>2018-07-13T10:09:00Z</cp:lastPrinted>
  <dcterms:created xsi:type="dcterms:W3CDTF">2018-07-13T08:21:00Z</dcterms:created>
  <dcterms:modified xsi:type="dcterms:W3CDTF">2018-07-14T16:06:00Z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